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F4EDCCD" w14:textId="77777777"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3E898030" wp14:editId="3C0794F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2B53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" o:allowincell="f">
                <v:group id="Group 3" o:spid="_x0000_s1027" style="position:absolute;left:-3;top:9108;width:11908;height:7087" coordorigin="-3,9108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0" o:spid="_x0000_s1034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1QwgAAANsAAAAPAAAAZHJzL2Rvd25yZXYueG1sRE9NawIx&#10;EL0X/A9hhN5q1hZ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Bi7e1QwgAAANsAAAAPAAAA&#10;AAAAAAAAAAAAAAcCAABkcnMvZG93bnJldi54bWxQSwUGAAAAAAMAAwC3AAAA9g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UkwgAAANsAAAAPAAAAZHJzL2Rvd25yZXYueG1sRE9NawIx&#10;EL0X/A9hhN5q1lJ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DtBHUkwgAAANsAAAAPAAAA&#10;AAAAAAAAAAAAAAcCAABkcnMvZG93bnJldi54bWxQSwUGAAAAAAMAAwC3AAAA9gI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7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E9C3C9" wp14:editId="6808AE83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B23C2A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1BD625" wp14:editId="36F31B44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9923F" w14:textId="77777777" w:rsidR="00D27929" w:rsidRPr="005C0603" w:rsidRDefault="00AD4E89" w:rsidP="003D2429">
      <w:pPr>
        <w:pStyle w:val="MDULO"/>
        <w:ind w:left="2552"/>
        <w:jc w:val="right"/>
      </w:pPr>
      <w:r w:rsidRPr="005C0603">
        <w:t xml:space="preserve">ciclo: </w:t>
      </w:r>
      <w:r w:rsidR="00D164B6" w:rsidRPr="005C0603">
        <w:t>D.A.W.</w:t>
      </w:r>
    </w:p>
    <w:p w14:paraId="45EC3269" w14:textId="6979E16D" w:rsidR="003D2429" w:rsidRPr="005C0603" w:rsidRDefault="00D164B6" w:rsidP="003D2429">
      <w:pPr>
        <w:pStyle w:val="MDULO"/>
        <w:ind w:left="2552"/>
        <w:jc w:val="right"/>
      </w:pPr>
      <w:r w:rsidRPr="005C0603">
        <w:t>MÓDULO DE</w:t>
      </w:r>
      <w:r w:rsidR="00A03F60">
        <w:t xml:space="preserve"> desarrollo web entorno servidor</w:t>
      </w:r>
    </w:p>
    <w:p w14:paraId="1156B07A" w14:textId="77777777" w:rsidR="003D2429" w:rsidRPr="005C0603" w:rsidRDefault="003D2429" w:rsidP="00E805E2">
      <w:pPr>
        <w:pStyle w:val="MDULO"/>
        <w:jc w:val="right"/>
        <w:rPr>
          <w:szCs w:val="20"/>
        </w:rPr>
      </w:pPr>
    </w:p>
    <w:p w14:paraId="45BCF2FD" w14:textId="77777777" w:rsidR="0026713F" w:rsidRPr="005C0603" w:rsidRDefault="0026713F" w:rsidP="008038BA">
      <w:pPr>
        <w:pStyle w:val="Unidad"/>
      </w:pPr>
    </w:p>
    <w:p w14:paraId="7CC2B65D" w14:textId="77777777" w:rsidR="00D17F0E" w:rsidRPr="005C0603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54DB018C" w14:textId="77777777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70D74A1F" w14:textId="0CB1C9BD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0E43878B" w14:textId="4134CF1D" w:rsidR="00D27929" w:rsidRPr="00C25957" w:rsidRDefault="00C25957" w:rsidP="00D27929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Tarea Nº 0</w:t>
      </w:r>
      <w:r w:rsidR="00A03F60">
        <w:rPr>
          <w:sz w:val="80"/>
          <w:szCs w:val="80"/>
        </w:rPr>
        <w:t>6</w:t>
      </w:r>
    </w:p>
    <w:p w14:paraId="4FB391C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EC2E33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DB52921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9F79F38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BA40514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E63B30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1D7B017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A8B440F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BBEEE42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6C728B9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1723DBD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6B7514E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1B6E86A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0FF047F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25C5BC0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C387F88" w14:textId="77777777"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14:paraId="1E8179BF" w14:textId="77777777" w:rsidR="00961341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Armando Herrero Silva</w:t>
      </w:r>
    </w:p>
    <w:p w14:paraId="6828593E" w14:textId="77777777" w:rsidR="003D2429" w:rsidRPr="00D27929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76442135W</w:t>
      </w:r>
    </w:p>
    <w:p w14:paraId="6EF49CF3" w14:textId="77777777" w:rsidR="00D17F0E" w:rsidRDefault="00D17F0E" w:rsidP="008038BA">
      <w:pPr>
        <w:pStyle w:val="Unidad"/>
      </w:pPr>
    </w:p>
    <w:p w14:paraId="39361907" w14:textId="77777777" w:rsidR="00D17F0E" w:rsidRDefault="00D17F0E" w:rsidP="008038BA">
      <w:pPr>
        <w:pStyle w:val="Unidad"/>
      </w:pPr>
    </w:p>
    <w:p w14:paraId="6B6AFA08" w14:textId="77777777" w:rsidR="00D17F0E" w:rsidRDefault="00D17F0E" w:rsidP="008038BA">
      <w:pPr>
        <w:pStyle w:val="Unidad"/>
      </w:pPr>
    </w:p>
    <w:p w14:paraId="0206F29B" w14:textId="77777777" w:rsidR="00D17F0E" w:rsidRDefault="00D17F0E" w:rsidP="008038BA">
      <w:pPr>
        <w:pStyle w:val="Unidad"/>
      </w:pPr>
    </w:p>
    <w:p w14:paraId="5F95D4C9" w14:textId="77777777" w:rsidR="00D17F0E" w:rsidRDefault="00D17F0E" w:rsidP="008038BA">
      <w:pPr>
        <w:pStyle w:val="NombreUnidad"/>
      </w:pPr>
    </w:p>
    <w:p w14:paraId="121110DF" w14:textId="77777777" w:rsidR="0026713F" w:rsidRDefault="0026713F" w:rsidP="008038BA">
      <w:pPr>
        <w:pStyle w:val="NombreUnidad"/>
      </w:pPr>
    </w:p>
    <w:p w14:paraId="33C0EA11" w14:textId="77777777"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AE06AB7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E6AAE7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DB41014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D9AAF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F4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98995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93F763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2A642F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63DFA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5883F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70244B2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12575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3ADE6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179F91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54C63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43DE1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0AB7969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5D8A5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8FD86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16CFFB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9B00B3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0E76981D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76B65624" w14:textId="77777777"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4C139977" w14:textId="77777777"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14:paraId="26F343C6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D7BB8BA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14:paraId="6E6AA171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14:paraId="0BC05F25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14:paraId="6E0EC1EA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732260B" w14:textId="77777777"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14:paraId="69EA4D88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CAD5CEE" w14:textId="77777777"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14:paraId="01D30057" w14:textId="77777777"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 w:rsidSect="00A03F60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14:paraId="16C0AFF9" w14:textId="77777777"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14:paraId="792B96EF" w14:textId="77777777" w:rsidR="00D13C12" w:rsidRDefault="00D13C12">
          <w:pPr>
            <w:pStyle w:val="TtuloTDC"/>
          </w:pPr>
          <w:r>
            <w:t>Contenido</w:t>
          </w:r>
        </w:p>
        <w:p w14:paraId="0B8DD923" w14:textId="37851A17" w:rsidR="008F1CD9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23099" w:history="1">
            <w:r w:rsidR="008F1CD9" w:rsidRPr="001C3221">
              <w:rPr>
                <w:rStyle w:val="Hipervnculo"/>
              </w:rPr>
              <w:t>1.</w:t>
            </w:r>
            <w:r w:rsidR="008F1CD9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F1CD9" w:rsidRPr="001C3221">
              <w:rPr>
                <w:rStyle w:val="Hipervnculo"/>
              </w:rPr>
              <w:t>RA6_d.</w:t>
            </w:r>
            <w:r w:rsidR="008F1CD9">
              <w:rPr>
                <w:webHidden/>
              </w:rPr>
              <w:tab/>
            </w:r>
            <w:r w:rsidR="008F1CD9">
              <w:rPr>
                <w:webHidden/>
              </w:rPr>
              <w:fldChar w:fldCharType="begin"/>
            </w:r>
            <w:r w:rsidR="008F1CD9">
              <w:rPr>
                <w:webHidden/>
              </w:rPr>
              <w:instrText xml:space="preserve"> PAGEREF _Toc188223099 \h </w:instrText>
            </w:r>
            <w:r w:rsidR="008F1CD9">
              <w:rPr>
                <w:webHidden/>
              </w:rPr>
            </w:r>
            <w:r w:rsidR="008F1CD9">
              <w:rPr>
                <w:webHidden/>
              </w:rPr>
              <w:fldChar w:fldCharType="separate"/>
            </w:r>
            <w:r w:rsidR="007C7DEF">
              <w:rPr>
                <w:webHidden/>
              </w:rPr>
              <w:t>2</w:t>
            </w:r>
            <w:r w:rsidR="008F1CD9">
              <w:rPr>
                <w:webHidden/>
              </w:rPr>
              <w:fldChar w:fldCharType="end"/>
            </w:r>
          </w:hyperlink>
        </w:p>
        <w:p w14:paraId="5BCFC4F1" w14:textId="4FD9256F" w:rsidR="008F1CD9" w:rsidRDefault="008F1CD9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8223100" w:history="1">
            <w:r w:rsidRPr="001C3221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C3221">
              <w:rPr>
                <w:rStyle w:val="Hipervnculo"/>
              </w:rPr>
              <w:t>RA6_e.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_Toc188223100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C7DE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C3385A" w14:textId="71148088" w:rsidR="008F1CD9" w:rsidRDefault="008F1CD9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8223101" w:history="1">
            <w:r w:rsidRPr="001C3221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C3221">
              <w:rPr>
                <w:rStyle w:val="Hipervnculo"/>
              </w:rPr>
              <w:t>RA6_f.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_Toc188223101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C7DE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2C67847" w14:textId="7855B6A0" w:rsidR="00D13C12" w:rsidRDefault="00D13C12">
          <w:r>
            <w:rPr>
              <w:b/>
              <w:bCs/>
            </w:rPr>
            <w:fldChar w:fldCharType="end"/>
          </w:r>
        </w:p>
      </w:sdtContent>
    </w:sdt>
    <w:p w14:paraId="2301303C" w14:textId="77777777" w:rsidR="00D13C12" w:rsidRDefault="00D13C12">
      <w:pPr>
        <w:spacing w:after="0" w:line="240" w:lineRule="auto"/>
        <w:rPr>
          <w:sz w:val="48"/>
          <w:szCs w:val="48"/>
        </w:rPr>
      </w:pPr>
    </w:p>
    <w:p w14:paraId="7FA42B9C" w14:textId="77777777" w:rsidR="008117E4" w:rsidRDefault="008117E4" w:rsidP="008117E4">
      <w:pPr>
        <w:pStyle w:val="Nivel1"/>
        <w:rPr>
          <w:sz w:val="48"/>
          <w:szCs w:val="48"/>
        </w:rPr>
      </w:pPr>
    </w:p>
    <w:p w14:paraId="5829FA41" w14:textId="77777777"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A35CDF4" w14:textId="758B3E6C" w:rsidR="00C25957" w:rsidRDefault="00A03F60" w:rsidP="00C5384C">
      <w:pPr>
        <w:pStyle w:val="Ttulo1"/>
        <w:numPr>
          <w:ilvl w:val="0"/>
          <w:numId w:val="1"/>
        </w:numPr>
      </w:pPr>
      <w:bookmarkStart w:id="0" w:name="_Toc188223099"/>
      <w:r>
        <w:lastRenderedPageBreak/>
        <w:t>RA6_d</w:t>
      </w:r>
      <w:r w:rsidR="003D2429">
        <w:t>.</w:t>
      </w:r>
      <w:bookmarkEnd w:id="0"/>
    </w:p>
    <w:p w14:paraId="24FF3176" w14:textId="77777777" w:rsidR="00A03F60" w:rsidRPr="00A03F60" w:rsidRDefault="00A03F60" w:rsidP="00A03F60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Crear una base de datos Libros. sobre esta base de datos, crear dos tablas.</w:t>
      </w:r>
    </w:p>
    <w:p w14:paraId="6D194DD6" w14:textId="77777777" w:rsidR="00A03F60" w:rsidRPr="00A03F60" w:rsidRDefault="00A03F60" w:rsidP="00A03F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Tabla 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Autor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que contenga los siguientes campos: </w:t>
      </w:r>
    </w:p>
    <w:p w14:paraId="7ECC0000" w14:textId="77777777" w:rsidR="00A03F60" w:rsidRPr="00A03F60" w:rsidRDefault="00A03F60" w:rsidP="00A03F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Una columna 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id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entero.</w:t>
      </w:r>
    </w:p>
    <w:p w14:paraId="73290A8A" w14:textId="77777777" w:rsidR="00A03F60" w:rsidRPr="00A03F60" w:rsidRDefault="00A03F60" w:rsidP="00A03F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Una columna 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nombre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cadena con una longitud máxima de 15 caracteres.</w:t>
      </w:r>
    </w:p>
    <w:p w14:paraId="08864ACB" w14:textId="77777777" w:rsidR="00A03F60" w:rsidRPr="00A03F60" w:rsidRDefault="00A03F60" w:rsidP="00A03F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Una columna 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apellidos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cadena con una longitud máxima de 25 caracteres.</w:t>
      </w:r>
    </w:p>
    <w:p w14:paraId="22F00E90" w14:textId="77777777" w:rsidR="00A03F60" w:rsidRPr="00A03F60" w:rsidRDefault="00A03F60" w:rsidP="00A03F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Una columna 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nacionalidad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alfanumérica con una longitud máxima de 10 caracteres.</w:t>
      </w:r>
    </w:p>
    <w:p w14:paraId="28A9382B" w14:textId="52BE07AA" w:rsidR="00A03F60" w:rsidRPr="00A03F60" w:rsidRDefault="00A03F60" w:rsidP="00A03F60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A esta tabla se le debe insertar el contenido mostrado a continuación:</w:t>
      </w:r>
    </w:p>
    <w:tbl>
      <w:tblPr>
        <w:tblW w:w="5000" w:type="pct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2296"/>
        <w:gridCol w:w="2625"/>
        <w:gridCol w:w="3718"/>
      </w:tblGrid>
      <w:tr w:rsidR="00A03F60" w:rsidRPr="00A03F60" w14:paraId="1997A56B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C8DE1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E3BDCC8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0991E22A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apellidos</w:t>
            </w:r>
          </w:p>
        </w:tc>
        <w:tc>
          <w:tcPr>
            <w:tcW w:w="0" w:type="auto"/>
            <w:vAlign w:val="center"/>
            <w:hideMark/>
          </w:tcPr>
          <w:p w14:paraId="3C9E2253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nacionalidad</w:t>
            </w:r>
          </w:p>
        </w:tc>
      </w:tr>
      <w:tr w:rsidR="00A03F60" w:rsidRPr="00A03F60" w14:paraId="3F684660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1B67C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B2B139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J. R. R.</w:t>
            </w:r>
          </w:p>
        </w:tc>
        <w:tc>
          <w:tcPr>
            <w:tcW w:w="0" w:type="auto"/>
            <w:vAlign w:val="center"/>
            <w:hideMark/>
          </w:tcPr>
          <w:p w14:paraId="1F45D36A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Tolkien</w:t>
            </w:r>
          </w:p>
        </w:tc>
        <w:tc>
          <w:tcPr>
            <w:tcW w:w="0" w:type="auto"/>
            <w:vAlign w:val="center"/>
            <w:hideMark/>
          </w:tcPr>
          <w:p w14:paraId="54CC5F13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Inglaterra</w:t>
            </w:r>
          </w:p>
        </w:tc>
      </w:tr>
      <w:tr w:rsidR="00A03F60" w:rsidRPr="00A03F60" w14:paraId="262502E0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0AEFD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25D8C7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Isaac</w:t>
            </w:r>
          </w:p>
        </w:tc>
        <w:tc>
          <w:tcPr>
            <w:tcW w:w="0" w:type="auto"/>
            <w:vAlign w:val="center"/>
            <w:hideMark/>
          </w:tcPr>
          <w:p w14:paraId="0CFA4554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Asimov</w:t>
            </w:r>
          </w:p>
        </w:tc>
        <w:tc>
          <w:tcPr>
            <w:tcW w:w="0" w:type="auto"/>
            <w:vAlign w:val="center"/>
            <w:hideMark/>
          </w:tcPr>
          <w:p w14:paraId="784264E1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Rusia</w:t>
            </w:r>
          </w:p>
        </w:tc>
      </w:tr>
    </w:tbl>
    <w:p w14:paraId="74EC1E05" w14:textId="77777777" w:rsidR="00A03F60" w:rsidRPr="00A03F60" w:rsidRDefault="00A03F60" w:rsidP="00A03F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Crear una tabla 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Libro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que contenga los siguientes campos:</w:t>
      </w:r>
    </w:p>
    <w:p w14:paraId="21488D12" w14:textId="77777777" w:rsidR="00A03F60" w:rsidRPr="00A03F60" w:rsidRDefault="00A03F60" w:rsidP="00A03F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Una columna 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id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entero.</w:t>
      </w:r>
    </w:p>
    <w:p w14:paraId="7758AAB3" w14:textId="5476DDC9" w:rsidR="00A03F60" w:rsidRPr="00A03F60" w:rsidRDefault="00A03F60" w:rsidP="00A03F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Una columna </w:t>
      </w:r>
      <w:r w:rsidR="00312C59" w:rsidRPr="00A03F60">
        <w:rPr>
          <w:rFonts w:asciiTheme="minorHAnsi" w:hAnsiTheme="minorHAnsi" w:cstheme="minorHAnsi"/>
          <w:b/>
          <w:bCs/>
          <w:i/>
          <w:sz w:val="24"/>
          <w:szCs w:val="24"/>
        </w:rPr>
        <w:t>título</w:t>
      </w:r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cadena con una longitud máxima de 50 caracteres.</w:t>
      </w:r>
    </w:p>
    <w:p w14:paraId="1F9999F4" w14:textId="77777777" w:rsidR="00A03F60" w:rsidRPr="00A03F60" w:rsidRDefault="00A03F60" w:rsidP="00A03F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Una columna </w:t>
      </w:r>
      <w:proofErr w:type="spellStart"/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f_publicacion</w:t>
      </w:r>
      <w:proofErr w:type="spellEnd"/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 </w: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>de tipo fecha.</w:t>
      </w:r>
    </w:p>
    <w:p w14:paraId="62B3E21B" w14:textId="77777777" w:rsidR="00A03F60" w:rsidRPr="00A03F60" w:rsidRDefault="00A03F60" w:rsidP="00A03F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Una columna </w:t>
      </w:r>
      <w:proofErr w:type="spellStart"/>
      <w:r w:rsidRPr="00A03F60">
        <w:rPr>
          <w:rFonts w:asciiTheme="minorHAnsi" w:hAnsiTheme="minorHAnsi" w:cstheme="minorHAnsi"/>
          <w:b/>
          <w:bCs/>
          <w:i/>
          <w:sz w:val="24"/>
          <w:szCs w:val="24"/>
        </w:rPr>
        <w:t>id_autor</w:t>
      </w:r>
      <w:proofErr w:type="spellEnd"/>
      <w:r w:rsidRPr="00A03F60">
        <w:rPr>
          <w:rFonts w:asciiTheme="minorHAnsi" w:hAnsiTheme="minorHAnsi" w:cstheme="minorHAnsi"/>
          <w:b/>
          <w:i/>
          <w:sz w:val="24"/>
          <w:szCs w:val="24"/>
        </w:rPr>
        <w:t> como clave externa del id autor.</w:t>
      </w:r>
    </w:p>
    <w:p w14:paraId="60B8CE4E" w14:textId="0B0E214F" w:rsidR="00A03F60" w:rsidRPr="00A03F60" w:rsidRDefault="00A03F60" w:rsidP="00A03F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>A esta tabla se le debe insertar el contenido mostrado a continuación:</w:t>
      </w:r>
    </w:p>
    <w:tbl>
      <w:tblPr>
        <w:tblW w:w="5000" w:type="pct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4562"/>
        <w:gridCol w:w="2576"/>
        <w:gridCol w:w="1711"/>
      </w:tblGrid>
      <w:tr w:rsidR="00A03F60" w:rsidRPr="00A03F60" w14:paraId="7F0A4DB6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F8185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FA89679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titulo</w:t>
            </w:r>
          </w:p>
        </w:tc>
        <w:tc>
          <w:tcPr>
            <w:tcW w:w="0" w:type="auto"/>
            <w:vAlign w:val="center"/>
            <w:hideMark/>
          </w:tcPr>
          <w:p w14:paraId="71A15A8C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proofErr w:type="spellStart"/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f_publicacion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BAEB6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proofErr w:type="spellStart"/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id_autor</w:t>
            </w:r>
            <w:proofErr w:type="spellEnd"/>
          </w:p>
        </w:tc>
      </w:tr>
      <w:tr w:rsidR="00A03F60" w:rsidRPr="00A03F60" w14:paraId="16A2B51E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437E7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F16B44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El Hobbit</w:t>
            </w:r>
          </w:p>
        </w:tc>
        <w:tc>
          <w:tcPr>
            <w:tcW w:w="0" w:type="auto"/>
            <w:vAlign w:val="center"/>
            <w:hideMark/>
          </w:tcPr>
          <w:p w14:paraId="4EACDB15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21/09/1937</w:t>
            </w:r>
          </w:p>
        </w:tc>
        <w:tc>
          <w:tcPr>
            <w:tcW w:w="0" w:type="auto"/>
            <w:vAlign w:val="center"/>
            <w:hideMark/>
          </w:tcPr>
          <w:p w14:paraId="585D8420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</w:t>
            </w:r>
          </w:p>
        </w:tc>
      </w:tr>
      <w:tr w:rsidR="00A03F60" w:rsidRPr="00A03F60" w14:paraId="786F904C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EC2E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1387F6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La Comunidad del Anillo</w:t>
            </w:r>
          </w:p>
        </w:tc>
        <w:tc>
          <w:tcPr>
            <w:tcW w:w="0" w:type="auto"/>
            <w:vAlign w:val="center"/>
            <w:hideMark/>
          </w:tcPr>
          <w:p w14:paraId="2153CDE6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29/07/1954</w:t>
            </w:r>
          </w:p>
        </w:tc>
        <w:tc>
          <w:tcPr>
            <w:tcW w:w="0" w:type="auto"/>
            <w:vAlign w:val="center"/>
            <w:hideMark/>
          </w:tcPr>
          <w:p w14:paraId="270EA8D4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</w:t>
            </w:r>
          </w:p>
        </w:tc>
      </w:tr>
      <w:tr w:rsidR="00A03F60" w:rsidRPr="00A03F60" w14:paraId="307530E1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B828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48BCCE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Las dos torres</w:t>
            </w:r>
          </w:p>
        </w:tc>
        <w:tc>
          <w:tcPr>
            <w:tcW w:w="0" w:type="auto"/>
            <w:vAlign w:val="center"/>
            <w:hideMark/>
          </w:tcPr>
          <w:p w14:paraId="548028CA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11/11/1954</w:t>
            </w:r>
          </w:p>
        </w:tc>
        <w:tc>
          <w:tcPr>
            <w:tcW w:w="0" w:type="auto"/>
            <w:vAlign w:val="center"/>
            <w:hideMark/>
          </w:tcPr>
          <w:p w14:paraId="53A9B442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</w:t>
            </w:r>
          </w:p>
        </w:tc>
      </w:tr>
      <w:tr w:rsidR="00A03F60" w:rsidRPr="00A03F60" w14:paraId="23FA47B1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0E69B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FB8AFF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El retorno del Rey</w:t>
            </w:r>
          </w:p>
        </w:tc>
        <w:tc>
          <w:tcPr>
            <w:tcW w:w="0" w:type="auto"/>
            <w:vAlign w:val="center"/>
            <w:hideMark/>
          </w:tcPr>
          <w:p w14:paraId="0D102571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20/10/1955</w:t>
            </w:r>
          </w:p>
        </w:tc>
        <w:tc>
          <w:tcPr>
            <w:tcW w:w="0" w:type="auto"/>
            <w:vAlign w:val="center"/>
            <w:hideMark/>
          </w:tcPr>
          <w:p w14:paraId="3F791A7F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</w:t>
            </w:r>
          </w:p>
        </w:tc>
      </w:tr>
      <w:tr w:rsidR="00A03F60" w:rsidRPr="00A03F60" w14:paraId="2E306EDF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D04B3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CA3818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Un guijarro en el cielo</w:t>
            </w:r>
          </w:p>
        </w:tc>
        <w:tc>
          <w:tcPr>
            <w:tcW w:w="0" w:type="auto"/>
            <w:vAlign w:val="center"/>
            <w:hideMark/>
          </w:tcPr>
          <w:p w14:paraId="6DD6CE3A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19/01/1950</w:t>
            </w:r>
          </w:p>
        </w:tc>
        <w:tc>
          <w:tcPr>
            <w:tcW w:w="0" w:type="auto"/>
            <w:vAlign w:val="center"/>
            <w:hideMark/>
          </w:tcPr>
          <w:p w14:paraId="64B27B48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</w:t>
            </w:r>
          </w:p>
        </w:tc>
      </w:tr>
      <w:tr w:rsidR="00A03F60" w:rsidRPr="00A03F60" w14:paraId="79F74846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A2234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9ED96A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Fundación</w:t>
            </w:r>
          </w:p>
        </w:tc>
        <w:tc>
          <w:tcPr>
            <w:tcW w:w="0" w:type="auto"/>
            <w:vAlign w:val="center"/>
            <w:hideMark/>
          </w:tcPr>
          <w:p w14:paraId="25079E03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01/06/1951</w:t>
            </w:r>
          </w:p>
        </w:tc>
        <w:tc>
          <w:tcPr>
            <w:tcW w:w="0" w:type="auto"/>
            <w:vAlign w:val="center"/>
            <w:hideMark/>
          </w:tcPr>
          <w:p w14:paraId="30459F26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</w:t>
            </w:r>
          </w:p>
        </w:tc>
      </w:tr>
      <w:tr w:rsidR="00A03F60" w:rsidRPr="00A03F60" w14:paraId="378F08EA" w14:textId="77777777" w:rsidTr="00A03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C8C9C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6CAF4CA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Yo, robot</w:t>
            </w:r>
          </w:p>
        </w:tc>
        <w:tc>
          <w:tcPr>
            <w:tcW w:w="0" w:type="auto"/>
            <w:vAlign w:val="center"/>
            <w:hideMark/>
          </w:tcPr>
          <w:p w14:paraId="631DEB75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02/12/1950</w:t>
            </w:r>
          </w:p>
        </w:tc>
        <w:tc>
          <w:tcPr>
            <w:tcW w:w="0" w:type="auto"/>
            <w:vAlign w:val="center"/>
            <w:hideMark/>
          </w:tcPr>
          <w:p w14:paraId="0DDECDEF" w14:textId="77777777" w:rsidR="00A03F60" w:rsidRPr="00A03F60" w:rsidRDefault="00A03F60" w:rsidP="00A03F60">
            <w:pPr>
              <w:spacing w:after="0" w:line="240" w:lineRule="auto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A03F60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1</w:t>
            </w:r>
          </w:p>
        </w:tc>
      </w:tr>
    </w:tbl>
    <w:p w14:paraId="0555D09A" w14:textId="77777777" w:rsidR="00A03F60" w:rsidRPr="00A03F60" w:rsidRDefault="00A03F60" w:rsidP="00A03F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Crear una clase llamada Libros. </w:t>
      </w:r>
    </w:p>
    <w:p w14:paraId="48306462" w14:textId="77777777" w:rsidR="00A03F60" w:rsidRPr="00A03F60" w:rsidRDefault="00A03F60" w:rsidP="00A03F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Añadir un método </w:t>
      </w:r>
      <w:proofErr w:type="spellStart"/>
      <w:proofErr w:type="gramStart"/>
      <w:r w:rsidRPr="00A03F60">
        <w:rPr>
          <w:rFonts w:asciiTheme="minorHAnsi" w:hAnsiTheme="minorHAnsi" w:cstheme="minorHAnsi"/>
          <w:b/>
          <w:i/>
          <w:sz w:val="24"/>
          <w:szCs w:val="24"/>
        </w:rPr>
        <w:t>conexion</w:t>
      </w:r>
      <w:proofErr w:type="spellEnd"/>
      <w:r w:rsidRPr="00A03F60">
        <w:rPr>
          <w:rFonts w:asciiTheme="minorHAnsi" w:hAnsiTheme="minorHAnsi" w:cstheme="minorHAnsi"/>
          <w:b/>
          <w:i/>
          <w:sz w:val="24"/>
          <w:szCs w:val="24"/>
        </w:rPr>
        <w:t>(</w:t>
      </w:r>
      <w:proofErr w:type="gramEnd"/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servidor, base de datos, usuario, contraseña), que establece la conexión y retorna un objeto de conexión con la base de datos, si hay algún error retorna </w:t>
      </w:r>
      <w:proofErr w:type="spellStart"/>
      <w:r w:rsidRPr="00A03F60">
        <w:rPr>
          <w:rFonts w:asciiTheme="minorHAnsi" w:hAnsiTheme="minorHAnsi" w:cstheme="minorHAnsi"/>
          <w:b/>
          <w:i/>
          <w:sz w:val="24"/>
          <w:szCs w:val="24"/>
        </w:rPr>
        <w:t>null</w:t>
      </w:r>
      <w:proofErr w:type="spellEnd"/>
      <w:r w:rsidRPr="00A03F60">
        <w:rPr>
          <w:rFonts w:asciiTheme="minorHAnsi" w:hAnsiTheme="minorHAnsi" w:cstheme="minorHAnsi"/>
          <w:b/>
          <w:i/>
          <w:sz w:val="24"/>
          <w:szCs w:val="24"/>
        </w:rPr>
        <w:t>.</w:t>
      </w:r>
    </w:p>
    <w:p w14:paraId="0387E589" w14:textId="3F462E87" w:rsidR="00A03F60" w:rsidRPr="00A03F60" w:rsidRDefault="00A03F60" w:rsidP="00A03F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50BABC" wp14:editId="7978E647">
                <wp:simplePos x="0" y="0"/>
                <wp:positionH relativeFrom="column">
                  <wp:posOffset>71252</wp:posOffset>
                </wp:positionH>
                <wp:positionV relativeFrom="paragraph">
                  <wp:posOffset>481453</wp:posOffset>
                </wp:positionV>
                <wp:extent cx="574357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D1DFB" id="Conector recto 22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pt,37.9pt" to="457.8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" strokecolor="#4579b8 [3044]"/>
            </w:pict>
          </mc:Fallback>
        </mc:AlternateContent>
      </w:r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En el foro de la tarea se suministra las pruebas de </w:t>
      </w:r>
      <w:proofErr w:type="spellStart"/>
      <w:r w:rsidRPr="00A03F60">
        <w:rPr>
          <w:rFonts w:asciiTheme="minorHAnsi" w:hAnsiTheme="minorHAnsi" w:cstheme="minorHAnsi"/>
          <w:b/>
          <w:i/>
          <w:sz w:val="24"/>
          <w:szCs w:val="24"/>
        </w:rPr>
        <w:t>phpUnit</w:t>
      </w:r>
      <w:proofErr w:type="spellEnd"/>
      <w:r w:rsidRPr="00A03F60">
        <w:rPr>
          <w:rFonts w:asciiTheme="minorHAnsi" w:hAnsiTheme="minorHAnsi" w:cstheme="minorHAnsi"/>
          <w:b/>
          <w:i/>
          <w:sz w:val="24"/>
          <w:szCs w:val="24"/>
        </w:rPr>
        <w:t xml:space="preserve"> que debe satisfacer el código.</w:t>
      </w:r>
    </w:p>
    <w:p w14:paraId="79E6A21A" w14:textId="46A63519" w:rsidR="00A03F60" w:rsidRDefault="00A03F60" w:rsidP="00A03F60">
      <w:pPr>
        <w:rPr>
          <w:rFonts w:asciiTheme="minorHAnsi" w:hAnsiTheme="minorHAnsi" w:cstheme="minorHAnsi"/>
          <w:sz w:val="24"/>
          <w:szCs w:val="24"/>
        </w:rPr>
      </w:pPr>
    </w:p>
    <w:p w14:paraId="714FEB9A" w14:textId="1EF43B56" w:rsidR="00BB6E2C" w:rsidRDefault="00BB6E2C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 primero que debemos hacer es crearla base de datos y sus correspondientes tablas. Hay que tener en cuenta que cuando nos conectamos a Heidi por primera vez debemos comprobar si se ha conectado correctamente. En nuestro caso como vamos a crear la base de datos, en la conexión no debemos poner el nombre de la base que vamos a crear, pues no existe aún: </w:t>
      </w:r>
    </w:p>
    <w:p w14:paraId="3837E08B" w14:textId="1023F41F" w:rsidR="00BB6E2C" w:rsidRDefault="00BB6E2C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7B075C" wp14:editId="71F397C6">
            <wp:extent cx="5534025" cy="6648450"/>
            <wp:effectExtent l="95250" t="95250" r="104775" b="952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648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58FC36" w14:textId="77777777" w:rsidR="00BB6E2C" w:rsidRDefault="00BB6E2C" w:rsidP="00A03F60">
      <w:pPr>
        <w:rPr>
          <w:rFonts w:asciiTheme="minorHAnsi" w:hAnsiTheme="minorHAnsi" w:cstheme="minorHAnsi"/>
          <w:sz w:val="24"/>
          <w:szCs w:val="24"/>
        </w:rPr>
      </w:pPr>
    </w:p>
    <w:p w14:paraId="2FBC4EB7" w14:textId="7DE69185" w:rsidR="00BB6E2C" w:rsidRDefault="00BB6E2C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continuación, procedemos a crear las sentencias de para rellenar dichas tablas que acabamos de crear:</w:t>
      </w:r>
    </w:p>
    <w:p w14:paraId="11698B30" w14:textId="2E0D92FA" w:rsidR="00BB6E2C" w:rsidRDefault="00AE3EF0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7977C3" wp14:editId="0FFFB20B">
            <wp:extent cx="5930900" cy="3819525"/>
            <wp:effectExtent l="95250" t="95250" r="88900" b="1047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819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CC5A0F" w14:textId="2D36D725" w:rsidR="00AE3EF0" w:rsidRDefault="00AE3EF0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Si todo ha salido bien deberíamos obtener lo siguiente en el navegador y en </w:t>
      </w:r>
      <w:proofErr w:type="spellStart"/>
      <w:r>
        <w:rPr>
          <w:rFonts w:asciiTheme="minorHAnsi" w:hAnsiTheme="minorHAnsi" w:cstheme="minorHAnsi"/>
          <w:sz w:val="24"/>
          <w:szCs w:val="24"/>
        </w:rPr>
        <w:t>HeidiSQL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2BE85EDD" w14:textId="1706849B" w:rsidR="00AE3EF0" w:rsidRDefault="00AE3EF0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578E06" wp14:editId="6181ECA3">
            <wp:extent cx="5124450" cy="2562225"/>
            <wp:effectExtent l="76200" t="76200" r="133350" b="1428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19DEEF" w14:textId="354283F4" w:rsidR="00AE3EF0" w:rsidRDefault="00AE3EF0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D0992" wp14:editId="2DE3D702">
            <wp:extent cx="5930900" cy="1537970"/>
            <wp:effectExtent l="76200" t="76200" r="127000" b="13843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537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C4200C" w14:textId="661765EB" w:rsidR="00AE3EF0" w:rsidRPr="00A03F60" w:rsidRDefault="00AE3EF0" w:rsidP="00A03F6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ADD638" wp14:editId="654CE31B">
            <wp:extent cx="5930900" cy="2103120"/>
            <wp:effectExtent l="76200" t="76200" r="127000" b="12573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103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E334DC" w14:textId="338F2653" w:rsidR="00A754F9" w:rsidRDefault="00A754F9" w:rsidP="008B4D67">
      <w:pPr>
        <w:ind w:left="570"/>
      </w:pPr>
    </w:p>
    <w:p w14:paraId="15BE0EB4" w14:textId="303CC0E2" w:rsidR="007B30D1" w:rsidRDefault="007B30D1" w:rsidP="008B4D67">
      <w:pPr>
        <w:ind w:left="570"/>
      </w:pPr>
    </w:p>
    <w:p w14:paraId="25C06F07" w14:textId="0D78A4D3" w:rsidR="007B30D1" w:rsidRDefault="007B30D1" w:rsidP="008B4D67">
      <w:pPr>
        <w:ind w:left="570"/>
      </w:pPr>
    </w:p>
    <w:p w14:paraId="6857DD0F" w14:textId="254F98EE" w:rsidR="007B30D1" w:rsidRDefault="007B30D1" w:rsidP="008B4D67">
      <w:pPr>
        <w:ind w:left="570"/>
      </w:pPr>
    </w:p>
    <w:p w14:paraId="79AAA226" w14:textId="1D7D3F5F" w:rsidR="007B30D1" w:rsidRDefault="007B30D1" w:rsidP="008B4D67">
      <w:pPr>
        <w:ind w:left="570"/>
      </w:pPr>
    </w:p>
    <w:p w14:paraId="68F4E1D2" w14:textId="513E73DE" w:rsidR="007B30D1" w:rsidRDefault="007B30D1" w:rsidP="008B4D67">
      <w:pPr>
        <w:ind w:left="570"/>
      </w:pPr>
    </w:p>
    <w:p w14:paraId="63EFE69C" w14:textId="6E3AEA53" w:rsidR="007B30D1" w:rsidRDefault="007B30D1" w:rsidP="008B4D67">
      <w:pPr>
        <w:ind w:left="570"/>
      </w:pPr>
    </w:p>
    <w:p w14:paraId="653C58BA" w14:textId="3653F235" w:rsidR="007B30D1" w:rsidRDefault="007B30D1" w:rsidP="008B4D67">
      <w:pPr>
        <w:ind w:left="570"/>
      </w:pPr>
    </w:p>
    <w:p w14:paraId="4D7FAC67" w14:textId="3F7155C9" w:rsidR="007B30D1" w:rsidRDefault="007B30D1" w:rsidP="008B4D67">
      <w:pPr>
        <w:ind w:left="570"/>
      </w:pPr>
    </w:p>
    <w:p w14:paraId="79F4D01D" w14:textId="5EA56358" w:rsidR="007B30D1" w:rsidRDefault="007B30D1" w:rsidP="008B4D67">
      <w:pPr>
        <w:ind w:left="570"/>
      </w:pPr>
    </w:p>
    <w:p w14:paraId="09E10F0C" w14:textId="2167705B" w:rsidR="007B30D1" w:rsidRDefault="007B30D1" w:rsidP="008B4D67">
      <w:pPr>
        <w:ind w:left="570"/>
      </w:pPr>
    </w:p>
    <w:p w14:paraId="184E0976" w14:textId="113E55A6" w:rsidR="007B30D1" w:rsidRDefault="007B30D1" w:rsidP="008B4D67">
      <w:pPr>
        <w:ind w:left="570"/>
      </w:pPr>
    </w:p>
    <w:p w14:paraId="1F687AB4" w14:textId="77777777" w:rsidR="007B30D1" w:rsidRPr="005C199B" w:rsidRDefault="007B30D1" w:rsidP="008B4D67">
      <w:pPr>
        <w:ind w:left="570"/>
      </w:pPr>
    </w:p>
    <w:p w14:paraId="3048C75B" w14:textId="5FA8C67B" w:rsidR="00D27929" w:rsidRDefault="00C25957" w:rsidP="00C5384C">
      <w:pPr>
        <w:pStyle w:val="Ttulo1"/>
        <w:numPr>
          <w:ilvl w:val="0"/>
          <w:numId w:val="1"/>
        </w:numPr>
      </w:pPr>
      <w:bookmarkStart w:id="1" w:name="_Toc188223100"/>
      <w:r>
        <w:lastRenderedPageBreak/>
        <w:t>RA</w:t>
      </w:r>
      <w:r w:rsidR="007B30D1">
        <w:t>6_e</w:t>
      </w:r>
      <w:r w:rsidR="003D2429">
        <w:t>.</w:t>
      </w:r>
      <w:bookmarkEnd w:id="1"/>
    </w:p>
    <w:p w14:paraId="0820AFA8" w14:textId="77777777" w:rsidR="007B30D1" w:rsidRPr="007B30D1" w:rsidRDefault="007B30D1" w:rsidP="007B30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7B30D1">
        <w:rPr>
          <w:rFonts w:asciiTheme="minorHAnsi" w:hAnsiTheme="minorHAnsi" w:cstheme="minorHAnsi"/>
          <w:b/>
          <w:i/>
          <w:sz w:val="24"/>
          <w:szCs w:val="24"/>
        </w:rPr>
        <w:t xml:space="preserve">Añadir a la clase Libros los siguientes métodos: </w:t>
      </w:r>
    </w:p>
    <w:p w14:paraId="68FF8530" w14:textId="77777777" w:rsidR="007B30D1" w:rsidRPr="007B30D1" w:rsidRDefault="007B30D1" w:rsidP="007B30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proofErr w:type="spellStart"/>
      <w:proofErr w:type="gramStart"/>
      <w:r w:rsidRPr="007B30D1">
        <w:rPr>
          <w:rFonts w:asciiTheme="minorHAnsi" w:hAnsiTheme="minorHAnsi" w:cstheme="minorHAnsi"/>
          <w:b/>
          <w:i/>
          <w:sz w:val="24"/>
          <w:szCs w:val="24"/>
        </w:rPr>
        <w:t>consultarAutores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>(</w:t>
      </w:r>
      <w:proofErr w:type="spellStart"/>
      <w:proofErr w:type="gramEnd"/>
      <w:r w:rsidRPr="007B30D1">
        <w:rPr>
          <w:rFonts w:asciiTheme="minorHAnsi" w:hAnsiTheme="minorHAnsi" w:cstheme="minorHAnsi"/>
          <w:b/>
          <w:i/>
          <w:sz w:val="24"/>
          <w:szCs w:val="24"/>
        </w:rPr>
        <w:t>conexion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>, id autor): Retorna un objeto con el id de autor solicitado. Se muestran todos los autores si no se pasa el id del autor. NULL si hay algún error.</w:t>
      </w:r>
    </w:p>
    <w:p w14:paraId="2DA57561" w14:textId="77777777" w:rsidR="007B30D1" w:rsidRPr="007B30D1" w:rsidRDefault="007B30D1" w:rsidP="007B30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proofErr w:type="spellStart"/>
      <w:proofErr w:type="gramStart"/>
      <w:r w:rsidRPr="007B30D1">
        <w:rPr>
          <w:rFonts w:asciiTheme="minorHAnsi" w:hAnsiTheme="minorHAnsi" w:cstheme="minorHAnsi"/>
          <w:b/>
          <w:i/>
          <w:sz w:val="24"/>
          <w:szCs w:val="24"/>
        </w:rPr>
        <w:t>consultarLibros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>(</w:t>
      </w:r>
      <w:proofErr w:type="spellStart"/>
      <w:proofErr w:type="gramEnd"/>
      <w:r w:rsidRPr="007B30D1">
        <w:rPr>
          <w:rFonts w:asciiTheme="minorHAnsi" w:hAnsiTheme="minorHAnsi" w:cstheme="minorHAnsi"/>
          <w:b/>
          <w:i/>
          <w:sz w:val="24"/>
          <w:szCs w:val="24"/>
        </w:rPr>
        <w:t>conexion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>, id autor): Retorna un objeto con los libros del id de autor solicitado. Se muestran todos los libros si no se pasa el id del autor. NULL si hay algún error.</w:t>
      </w:r>
    </w:p>
    <w:p w14:paraId="3F94D624" w14:textId="77777777" w:rsidR="007B30D1" w:rsidRPr="007B30D1" w:rsidRDefault="007B30D1" w:rsidP="007B30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proofErr w:type="spellStart"/>
      <w:proofErr w:type="gramStart"/>
      <w:r w:rsidRPr="007B30D1">
        <w:rPr>
          <w:rFonts w:asciiTheme="minorHAnsi" w:hAnsiTheme="minorHAnsi" w:cstheme="minorHAnsi"/>
          <w:b/>
          <w:i/>
          <w:sz w:val="24"/>
          <w:szCs w:val="24"/>
        </w:rPr>
        <w:t>consultarDatosLibro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>(</w:t>
      </w:r>
      <w:proofErr w:type="spellStart"/>
      <w:proofErr w:type="gramEnd"/>
      <w:r w:rsidRPr="007B30D1">
        <w:rPr>
          <w:rFonts w:asciiTheme="minorHAnsi" w:hAnsiTheme="minorHAnsi" w:cstheme="minorHAnsi"/>
          <w:b/>
          <w:i/>
          <w:sz w:val="24"/>
          <w:szCs w:val="24"/>
        </w:rPr>
        <w:t>conexion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>, id libro): Retorna un objeto con los datos del id del libro solicitado. NULL si hay algún error.</w:t>
      </w:r>
    </w:p>
    <w:p w14:paraId="4BE7FCFE" w14:textId="77777777" w:rsidR="007B30D1" w:rsidRPr="007B30D1" w:rsidRDefault="007B30D1" w:rsidP="007B30D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7B30D1">
        <w:rPr>
          <w:rFonts w:asciiTheme="minorHAnsi" w:hAnsiTheme="minorHAnsi" w:cstheme="minorHAnsi"/>
          <w:b/>
          <w:i/>
          <w:sz w:val="24"/>
          <w:szCs w:val="24"/>
        </w:rPr>
        <w:t xml:space="preserve">En el foro de la tarea se suministra las pruebas de </w:t>
      </w:r>
      <w:proofErr w:type="spellStart"/>
      <w:r w:rsidRPr="007B30D1">
        <w:rPr>
          <w:rFonts w:asciiTheme="minorHAnsi" w:hAnsiTheme="minorHAnsi" w:cstheme="minorHAnsi"/>
          <w:b/>
          <w:i/>
          <w:sz w:val="24"/>
          <w:szCs w:val="24"/>
        </w:rPr>
        <w:t>phpUnit</w:t>
      </w:r>
      <w:proofErr w:type="spellEnd"/>
      <w:r w:rsidRPr="007B30D1">
        <w:rPr>
          <w:rFonts w:asciiTheme="minorHAnsi" w:hAnsiTheme="minorHAnsi" w:cstheme="minorHAnsi"/>
          <w:b/>
          <w:i/>
          <w:sz w:val="24"/>
          <w:szCs w:val="24"/>
        </w:rPr>
        <w:t xml:space="preserve"> que debe satisfacer el código.</w:t>
      </w:r>
    </w:p>
    <w:p w14:paraId="1DE174EA" w14:textId="77777777" w:rsidR="007B30D1" w:rsidRPr="007B30D1" w:rsidRDefault="007B30D1" w:rsidP="007B30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7B30D1">
        <w:rPr>
          <w:rFonts w:asciiTheme="minorHAnsi" w:hAnsiTheme="minorHAnsi" w:cstheme="minorHAnsi"/>
          <w:b/>
          <w:i/>
          <w:sz w:val="24"/>
          <w:szCs w:val="24"/>
        </w:rPr>
        <w:t xml:space="preserve">Crear una página web que muestre por pantalla para cada autor (utilizar la clase Libros): </w:t>
      </w:r>
    </w:p>
    <w:p w14:paraId="6D4F0A46" w14:textId="4D141E78" w:rsidR="007B30D1" w:rsidRPr="007B30D1" w:rsidRDefault="007B30D1" w:rsidP="007B30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769C0AB" wp14:editId="6D8229F1">
                <wp:simplePos x="0" y="0"/>
                <wp:positionH relativeFrom="column">
                  <wp:posOffset>163830</wp:posOffset>
                </wp:positionH>
                <wp:positionV relativeFrom="paragraph">
                  <wp:posOffset>360911</wp:posOffset>
                </wp:positionV>
                <wp:extent cx="574357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544A6" id="Conector recto 18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28.4pt" to="465.1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" strokecolor="#4579b8 [3044]"/>
            </w:pict>
          </mc:Fallback>
        </mc:AlternateContent>
      </w:r>
      <w:r w:rsidRPr="007B30D1">
        <w:rPr>
          <w:rFonts w:asciiTheme="minorHAnsi" w:hAnsiTheme="minorHAnsi" w:cstheme="minorHAnsi"/>
          <w:b/>
          <w:i/>
          <w:sz w:val="24"/>
          <w:szCs w:val="24"/>
        </w:rPr>
        <w:t>Los datos del autor, y los libros publicados.</w:t>
      </w:r>
    </w:p>
    <w:p w14:paraId="19A3EDFA" w14:textId="7CFD65F6" w:rsidR="00A53ACC" w:rsidRDefault="00A53ACC" w:rsidP="008B4D67">
      <w:pPr>
        <w:rPr>
          <w:bCs/>
          <w:iCs/>
          <w:sz w:val="24"/>
          <w:szCs w:val="24"/>
        </w:rPr>
      </w:pPr>
    </w:p>
    <w:p w14:paraId="7B75DD21" w14:textId="408788BA" w:rsidR="00A53ACC" w:rsidRDefault="00A53ACC" w:rsidP="008B4D67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Hemos creado un formulario para poder hacer las diferentes búsquedas que nos pide el enunciado del ejercicio.</w:t>
      </w:r>
    </w:p>
    <w:p w14:paraId="2A952682" w14:textId="313DC42B" w:rsidR="007F780F" w:rsidRDefault="007F780F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4F5BF917" wp14:editId="450D22D2">
            <wp:extent cx="5930900" cy="2865120"/>
            <wp:effectExtent l="95250" t="95250" r="88900" b="8763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651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9B6131" w14:textId="1B0591B6" w:rsidR="002A217C" w:rsidRDefault="002A217C" w:rsidP="008B4D67">
      <w:pPr>
        <w:rPr>
          <w:bCs/>
          <w:iCs/>
          <w:sz w:val="24"/>
          <w:szCs w:val="24"/>
        </w:rPr>
      </w:pPr>
    </w:p>
    <w:p w14:paraId="3FB3AC5D" w14:textId="490E71B1" w:rsidR="002A217C" w:rsidRDefault="002A217C" w:rsidP="008B4D67">
      <w:pPr>
        <w:rPr>
          <w:bCs/>
          <w:iCs/>
          <w:sz w:val="24"/>
          <w:szCs w:val="24"/>
        </w:rPr>
      </w:pPr>
    </w:p>
    <w:p w14:paraId="4A2C6E43" w14:textId="0AED966D" w:rsidR="002A217C" w:rsidRDefault="002A217C" w:rsidP="008B4D67">
      <w:pPr>
        <w:rPr>
          <w:bCs/>
          <w:iCs/>
          <w:sz w:val="24"/>
          <w:szCs w:val="24"/>
        </w:rPr>
      </w:pPr>
    </w:p>
    <w:p w14:paraId="57B08D37" w14:textId="77777777" w:rsidR="002A217C" w:rsidRDefault="002A217C" w:rsidP="008B4D67">
      <w:pPr>
        <w:rPr>
          <w:bCs/>
          <w:iCs/>
          <w:sz w:val="24"/>
          <w:szCs w:val="24"/>
        </w:rPr>
      </w:pPr>
    </w:p>
    <w:p w14:paraId="50056DC4" w14:textId="77777777" w:rsidR="007F780F" w:rsidRDefault="007F780F" w:rsidP="007F780F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Para consultar los autores hemos escrito el siguiente código:</w:t>
      </w:r>
    </w:p>
    <w:p w14:paraId="090BC7C9" w14:textId="746C237B" w:rsidR="007F780F" w:rsidRDefault="00595F51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739A0883" wp14:editId="5C7972F2">
            <wp:extent cx="5930900" cy="1430655"/>
            <wp:effectExtent l="95250" t="95250" r="88900" b="933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4306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3486DC" w14:textId="4353EBB5" w:rsidR="007F780F" w:rsidRDefault="007F780F" w:rsidP="008B4D67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Para consultar libros:</w:t>
      </w:r>
    </w:p>
    <w:p w14:paraId="35FEDCD4" w14:textId="219B7A32" w:rsidR="007F780F" w:rsidRDefault="00595F51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739F3339" wp14:editId="693DD029">
            <wp:extent cx="5930900" cy="2057400"/>
            <wp:effectExtent l="95250" t="95250" r="88900" b="952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057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E21638" w14:textId="00AC055F" w:rsidR="007F780F" w:rsidRDefault="007F780F" w:rsidP="008B4D67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Y para los datos de un libro específico:</w:t>
      </w:r>
    </w:p>
    <w:p w14:paraId="6256C602" w14:textId="6F3382EA" w:rsidR="007F780F" w:rsidRDefault="00595F51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491EF8AB" wp14:editId="4375DF93">
            <wp:extent cx="5930900" cy="2211070"/>
            <wp:effectExtent l="95250" t="95250" r="88900" b="939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2110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323A0E" w14:textId="36D2C3FC" w:rsidR="00595F51" w:rsidRDefault="00595F51" w:rsidP="008B4D67">
      <w:pPr>
        <w:rPr>
          <w:bCs/>
          <w:iCs/>
          <w:sz w:val="24"/>
          <w:szCs w:val="24"/>
        </w:rPr>
      </w:pPr>
    </w:p>
    <w:p w14:paraId="4EB57AAE" w14:textId="7B620424" w:rsidR="00595F51" w:rsidRDefault="00595F51" w:rsidP="008B4D67">
      <w:pPr>
        <w:rPr>
          <w:bCs/>
          <w:iCs/>
          <w:sz w:val="24"/>
          <w:szCs w:val="24"/>
        </w:rPr>
      </w:pPr>
    </w:p>
    <w:p w14:paraId="7A45C592" w14:textId="4703D484" w:rsidR="00595F51" w:rsidRDefault="00595F51" w:rsidP="008B4D67">
      <w:pPr>
        <w:rPr>
          <w:bCs/>
          <w:iCs/>
          <w:sz w:val="24"/>
          <w:szCs w:val="24"/>
        </w:rPr>
      </w:pPr>
    </w:p>
    <w:p w14:paraId="78FCB5E6" w14:textId="77777777" w:rsidR="00595F51" w:rsidRDefault="00595F51" w:rsidP="008B4D67">
      <w:pPr>
        <w:rPr>
          <w:bCs/>
          <w:iCs/>
          <w:sz w:val="24"/>
          <w:szCs w:val="24"/>
        </w:rPr>
      </w:pPr>
    </w:p>
    <w:p w14:paraId="510D653C" w14:textId="6F71D1D6" w:rsidR="002A217C" w:rsidRDefault="002A217C" w:rsidP="008B4D67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Cuando se produce un error:</w:t>
      </w:r>
    </w:p>
    <w:p w14:paraId="7C8BE983" w14:textId="4FD211C9" w:rsidR="002A217C" w:rsidRDefault="002A217C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5A1F272" wp14:editId="2771C507">
            <wp:extent cx="4933950" cy="3286125"/>
            <wp:effectExtent l="76200" t="76200" r="133350" b="1428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86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12256" w14:textId="0D630A03" w:rsidR="002A217C" w:rsidRDefault="002A217C" w:rsidP="008B4D67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A continuación, vamos a poner capturas para cada una de las búsquedas:</w:t>
      </w:r>
    </w:p>
    <w:p w14:paraId="5D342F52" w14:textId="47F8EF6E" w:rsidR="00A53ACC" w:rsidRDefault="00595F51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05F2874" wp14:editId="52A143A3">
            <wp:extent cx="4591050" cy="3228975"/>
            <wp:effectExtent l="76200" t="76200" r="133350" b="1428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2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63983" w14:textId="42AE4EBF" w:rsidR="00595F51" w:rsidRDefault="00595F51" w:rsidP="008B4D67">
      <w:pPr>
        <w:rPr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C152ED" wp14:editId="24B4467A">
            <wp:extent cx="4524375" cy="3876675"/>
            <wp:effectExtent l="76200" t="76200" r="142875" b="1428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76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FC064" w14:textId="58020554" w:rsidR="00595F51" w:rsidRDefault="00595F51" w:rsidP="008B4D67">
      <w:pPr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43389BCF" wp14:editId="0766595D">
            <wp:extent cx="4410075" cy="3533775"/>
            <wp:effectExtent l="76200" t="76200" r="142875" b="1428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33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359B4" w14:textId="02ADE45F" w:rsidR="00595F51" w:rsidRDefault="00595F51" w:rsidP="008B4D67">
      <w:pPr>
        <w:rPr>
          <w:bCs/>
          <w:iCs/>
          <w:sz w:val="24"/>
          <w:szCs w:val="24"/>
        </w:rPr>
      </w:pPr>
    </w:p>
    <w:p w14:paraId="641EC4CF" w14:textId="77777777" w:rsidR="00595F51" w:rsidRPr="00A53ACC" w:rsidRDefault="00595F51" w:rsidP="008B4D67">
      <w:pPr>
        <w:rPr>
          <w:bCs/>
          <w:iCs/>
          <w:sz w:val="24"/>
          <w:szCs w:val="24"/>
        </w:rPr>
      </w:pPr>
    </w:p>
    <w:p w14:paraId="483B0ACA" w14:textId="3C84136C" w:rsidR="00D164B6" w:rsidRDefault="00C25957" w:rsidP="00C5384C">
      <w:pPr>
        <w:pStyle w:val="Ttulo1"/>
        <w:numPr>
          <w:ilvl w:val="0"/>
          <w:numId w:val="1"/>
        </w:numPr>
      </w:pPr>
      <w:bookmarkStart w:id="2" w:name="_Toc188223101"/>
      <w:r>
        <w:lastRenderedPageBreak/>
        <w:t>RA</w:t>
      </w:r>
      <w:r w:rsidR="00661BC7">
        <w:t>6_f</w:t>
      </w:r>
      <w:r w:rsidR="00D164B6">
        <w:t>.</w:t>
      </w:r>
      <w:bookmarkEnd w:id="2"/>
    </w:p>
    <w:p w14:paraId="633EFEE0" w14:textId="77777777" w:rsidR="00765651" w:rsidRPr="00765651" w:rsidRDefault="00765651" w:rsidP="00765651">
      <w:pPr>
        <w:numPr>
          <w:ilvl w:val="0"/>
          <w:numId w:val="18"/>
        </w:numPr>
        <w:rPr>
          <w:rFonts w:cs="Calibri"/>
          <w:b/>
          <w:bCs/>
          <w:i/>
          <w:iCs/>
          <w:sz w:val="24"/>
          <w:szCs w:val="24"/>
        </w:rPr>
      </w:pPr>
      <w:r w:rsidRPr="00765651">
        <w:rPr>
          <w:rFonts w:cs="Calibri"/>
          <w:b/>
          <w:bCs/>
          <w:i/>
          <w:iCs/>
          <w:sz w:val="24"/>
          <w:szCs w:val="24"/>
        </w:rPr>
        <w:t xml:space="preserve">Añadir a la clase Libros los siguientes métodos: </w:t>
      </w:r>
    </w:p>
    <w:p w14:paraId="02C4B0CE" w14:textId="77777777" w:rsidR="00765651" w:rsidRPr="00765651" w:rsidRDefault="00765651" w:rsidP="00765651">
      <w:pPr>
        <w:numPr>
          <w:ilvl w:val="1"/>
          <w:numId w:val="18"/>
        </w:numPr>
        <w:rPr>
          <w:rFonts w:cs="Calibri"/>
          <w:b/>
          <w:bCs/>
          <w:i/>
          <w:iCs/>
          <w:sz w:val="24"/>
          <w:szCs w:val="24"/>
        </w:rPr>
      </w:pPr>
      <w:proofErr w:type="spellStart"/>
      <w:proofErr w:type="gramStart"/>
      <w:r w:rsidRPr="00765651">
        <w:rPr>
          <w:rFonts w:cs="Calibri"/>
          <w:b/>
          <w:bCs/>
          <w:i/>
          <w:iCs/>
          <w:sz w:val="24"/>
          <w:szCs w:val="24"/>
        </w:rPr>
        <w:t>borrarAutor</w:t>
      </w:r>
      <w:proofErr w:type="spellEnd"/>
      <w:r w:rsidRPr="00765651">
        <w:rPr>
          <w:rFonts w:cs="Calibri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765651">
        <w:rPr>
          <w:rFonts w:cs="Calibri"/>
          <w:b/>
          <w:bCs/>
          <w:i/>
          <w:iCs/>
          <w:sz w:val="24"/>
          <w:szCs w:val="24"/>
        </w:rPr>
        <w:t>conexion</w:t>
      </w:r>
      <w:proofErr w:type="spellEnd"/>
      <w:r w:rsidRPr="00765651">
        <w:rPr>
          <w:rFonts w:cs="Calibri"/>
          <w:b/>
          <w:bCs/>
          <w:i/>
          <w:iCs/>
          <w:sz w:val="24"/>
          <w:szCs w:val="24"/>
        </w:rPr>
        <w:t>, id autor): Elimina el autor solicitado por id. Retorna verdadero si se ha tenido éxito, falso si hay algún error.</w:t>
      </w:r>
    </w:p>
    <w:p w14:paraId="4EBF8D53" w14:textId="77777777" w:rsidR="00765651" w:rsidRPr="00765651" w:rsidRDefault="00765651" w:rsidP="00765651">
      <w:pPr>
        <w:numPr>
          <w:ilvl w:val="1"/>
          <w:numId w:val="18"/>
        </w:numPr>
        <w:rPr>
          <w:rFonts w:cs="Calibri"/>
          <w:b/>
          <w:bCs/>
          <w:i/>
          <w:iCs/>
          <w:sz w:val="24"/>
          <w:szCs w:val="24"/>
        </w:rPr>
      </w:pPr>
      <w:proofErr w:type="spellStart"/>
      <w:proofErr w:type="gramStart"/>
      <w:r w:rsidRPr="00765651">
        <w:rPr>
          <w:rFonts w:cs="Calibri"/>
          <w:b/>
          <w:bCs/>
          <w:i/>
          <w:iCs/>
          <w:sz w:val="24"/>
          <w:szCs w:val="24"/>
        </w:rPr>
        <w:t>borrarLibro</w:t>
      </w:r>
      <w:proofErr w:type="spellEnd"/>
      <w:r w:rsidRPr="00765651">
        <w:rPr>
          <w:rFonts w:cs="Calibri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765651">
        <w:rPr>
          <w:rFonts w:cs="Calibri"/>
          <w:b/>
          <w:bCs/>
          <w:i/>
          <w:iCs/>
          <w:sz w:val="24"/>
          <w:szCs w:val="24"/>
        </w:rPr>
        <w:t>conexion</w:t>
      </w:r>
      <w:proofErr w:type="spellEnd"/>
      <w:r w:rsidRPr="00765651">
        <w:rPr>
          <w:rFonts w:cs="Calibri"/>
          <w:b/>
          <w:bCs/>
          <w:i/>
          <w:iCs/>
          <w:sz w:val="24"/>
          <w:szCs w:val="24"/>
        </w:rPr>
        <w:t>, id libro): Elimina el libro solicitado por id. Retorna verdadero si se ha tenido éxito, falso si hay algún error.</w:t>
      </w:r>
    </w:p>
    <w:p w14:paraId="259D95BA" w14:textId="77777777" w:rsidR="00765651" w:rsidRPr="00765651" w:rsidRDefault="00765651" w:rsidP="00765651">
      <w:pPr>
        <w:numPr>
          <w:ilvl w:val="1"/>
          <w:numId w:val="18"/>
        </w:numPr>
        <w:rPr>
          <w:rFonts w:cs="Calibri"/>
          <w:b/>
          <w:bCs/>
          <w:i/>
          <w:iCs/>
          <w:sz w:val="24"/>
          <w:szCs w:val="24"/>
        </w:rPr>
      </w:pPr>
      <w:r w:rsidRPr="00765651">
        <w:rPr>
          <w:rFonts w:cs="Calibri"/>
          <w:b/>
          <w:bCs/>
          <w:i/>
          <w:iCs/>
          <w:sz w:val="24"/>
          <w:szCs w:val="24"/>
        </w:rPr>
        <w:t xml:space="preserve">En el foro de la tarea se suministra las pruebas de </w:t>
      </w:r>
      <w:proofErr w:type="spellStart"/>
      <w:r w:rsidRPr="00765651">
        <w:rPr>
          <w:rFonts w:cs="Calibri"/>
          <w:b/>
          <w:bCs/>
          <w:i/>
          <w:iCs/>
          <w:sz w:val="24"/>
          <w:szCs w:val="24"/>
        </w:rPr>
        <w:t>phpUnit</w:t>
      </w:r>
      <w:proofErr w:type="spellEnd"/>
      <w:r w:rsidRPr="00765651">
        <w:rPr>
          <w:rFonts w:cs="Calibri"/>
          <w:b/>
          <w:bCs/>
          <w:i/>
          <w:iCs/>
          <w:sz w:val="24"/>
          <w:szCs w:val="24"/>
        </w:rPr>
        <w:t xml:space="preserve"> que debe satisfacer el código.</w:t>
      </w:r>
    </w:p>
    <w:p w14:paraId="2985D29E" w14:textId="77777777" w:rsidR="00765651" w:rsidRPr="00765651" w:rsidRDefault="00765651" w:rsidP="00765651">
      <w:pPr>
        <w:numPr>
          <w:ilvl w:val="0"/>
          <w:numId w:val="19"/>
        </w:numPr>
        <w:rPr>
          <w:rFonts w:cs="Calibri"/>
          <w:b/>
          <w:bCs/>
          <w:i/>
          <w:iCs/>
          <w:sz w:val="24"/>
          <w:szCs w:val="24"/>
        </w:rPr>
      </w:pPr>
      <w:r w:rsidRPr="00765651">
        <w:rPr>
          <w:rFonts w:cs="Calibri"/>
          <w:b/>
          <w:bCs/>
          <w:i/>
          <w:iCs/>
          <w:sz w:val="24"/>
          <w:szCs w:val="24"/>
        </w:rPr>
        <w:t xml:space="preserve">Documentación del proyecto: Utilizando la sintaxis básica de </w:t>
      </w:r>
      <w:proofErr w:type="spellStart"/>
      <w:r w:rsidRPr="00765651">
        <w:rPr>
          <w:rFonts w:cs="Calibri"/>
          <w:b/>
          <w:bCs/>
          <w:i/>
          <w:iCs/>
          <w:sz w:val="24"/>
          <w:szCs w:val="24"/>
        </w:rPr>
        <w:t>PHPDoc</w:t>
      </w:r>
      <w:proofErr w:type="spellEnd"/>
      <w:r w:rsidRPr="00765651">
        <w:rPr>
          <w:rFonts w:cs="Calibri"/>
          <w:b/>
          <w:bCs/>
          <w:i/>
          <w:iCs/>
          <w:sz w:val="24"/>
          <w:szCs w:val="24"/>
        </w:rPr>
        <w:t xml:space="preserve">, comentar todos los métodos creados. Crear un comentario /** */ en cada función que incluya un comentario sobre la función </w:t>
      </w:r>
    </w:p>
    <w:p w14:paraId="0DEDCD45" w14:textId="77777777" w:rsidR="00765651" w:rsidRPr="00765651" w:rsidRDefault="00765651" w:rsidP="00765651">
      <w:pPr>
        <w:numPr>
          <w:ilvl w:val="1"/>
          <w:numId w:val="19"/>
        </w:numPr>
        <w:rPr>
          <w:rFonts w:cs="Calibri"/>
          <w:b/>
          <w:bCs/>
          <w:i/>
          <w:iCs/>
          <w:sz w:val="24"/>
          <w:szCs w:val="24"/>
        </w:rPr>
      </w:pPr>
      <w:r w:rsidRPr="00765651">
        <w:rPr>
          <w:rFonts w:cs="Calibri"/>
          <w:b/>
          <w:bCs/>
          <w:i/>
          <w:iCs/>
          <w:sz w:val="24"/>
          <w:szCs w:val="24"/>
        </w:rPr>
        <w:t>Utilizar @param para describir los parámetros que recibe la función y @return para comentar el valor resuelto</w:t>
      </w:r>
    </w:p>
    <w:p w14:paraId="76E889AF" w14:textId="0B04A8FD" w:rsidR="00765651" w:rsidRPr="00765651" w:rsidRDefault="00765651" w:rsidP="00765651">
      <w:pPr>
        <w:numPr>
          <w:ilvl w:val="1"/>
          <w:numId w:val="19"/>
        </w:numPr>
        <w:rPr>
          <w:rFonts w:cs="Calibri"/>
          <w:b/>
          <w:bCs/>
          <w:i/>
          <w:iCs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564E3B" wp14:editId="50959994">
                <wp:simplePos x="0" y="0"/>
                <wp:positionH relativeFrom="margin">
                  <wp:posOffset>158750</wp:posOffset>
                </wp:positionH>
                <wp:positionV relativeFrom="paragraph">
                  <wp:posOffset>490855</wp:posOffset>
                </wp:positionV>
                <wp:extent cx="574357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6681A" id="Conector recto 21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.5pt,38.65pt" to="464.7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" strokecolor="#4579b8 [3044]">
                <w10:wrap anchorx="margin"/>
              </v:line>
            </w:pict>
          </mc:Fallback>
        </mc:AlternateContent>
      </w:r>
      <w:r w:rsidRPr="00765651">
        <w:rPr>
          <w:rFonts w:cs="Calibri"/>
          <w:b/>
          <w:bCs/>
          <w:i/>
          <w:iCs/>
          <w:sz w:val="24"/>
          <w:szCs w:val="24"/>
        </w:rPr>
        <w:t xml:space="preserve">Se puede verificar el correcto funcionamiento de los comentarios creados usando </w:t>
      </w:r>
      <w:proofErr w:type="spellStart"/>
      <w:r w:rsidRPr="00765651">
        <w:rPr>
          <w:rFonts w:cs="Calibri"/>
          <w:b/>
          <w:bCs/>
          <w:i/>
          <w:iCs/>
          <w:sz w:val="24"/>
          <w:szCs w:val="24"/>
        </w:rPr>
        <w:t>PHPDocumentor</w:t>
      </w:r>
      <w:proofErr w:type="spellEnd"/>
      <w:r w:rsidRPr="00765651">
        <w:rPr>
          <w:rFonts w:cs="Calibri"/>
          <w:b/>
          <w:bCs/>
          <w:i/>
          <w:iCs/>
          <w:sz w:val="24"/>
          <w:szCs w:val="24"/>
        </w:rPr>
        <w:t xml:space="preserve">. </w:t>
      </w:r>
    </w:p>
    <w:p w14:paraId="0D7A6D4C" w14:textId="0CAC8B5D" w:rsidR="00765651" w:rsidRPr="00765651" w:rsidRDefault="00765651" w:rsidP="00765651">
      <w:pPr>
        <w:rPr>
          <w:rFonts w:cs="Calibri"/>
          <w:b/>
          <w:bCs/>
          <w:i/>
          <w:iCs/>
          <w:sz w:val="24"/>
          <w:szCs w:val="24"/>
        </w:rPr>
      </w:pPr>
    </w:p>
    <w:p w14:paraId="221EBC93" w14:textId="628F6EAD" w:rsidR="00E92AFC" w:rsidRDefault="00230D71" w:rsidP="00E92AFC">
      <w:pPr>
        <w:ind w:left="570"/>
        <w:rPr>
          <w:b/>
          <w:bCs/>
          <w:i/>
          <w:iCs/>
          <w:sz w:val="24"/>
          <w:szCs w:val="24"/>
        </w:rPr>
      </w:pPr>
      <w:r w:rsidRPr="00230D71">
        <w:rPr>
          <w:b/>
          <w:bCs/>
          <w:i/>
          <w:iCs/>
          <w:sz w:val="24"/>
          <w:szCs w:val="24"/>
        </w:rPr>
        <w:drawing>
          <wp:inline distT="0" distB="0" distL="0" distR="0" wp14:anchorId="3395CD2C" wp14:editId="3BD87898">
            <wp:extent cx="5102226" cy="3882390"/>
            <wp:effectExtent l="95250" t="95250" r="98425" b="99060"/>
            <wp:docPr id="1072928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286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0232" cy="388848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2F10E9A" w14:textId="675FCEBF" w:rsidR="00A2631F" w:rsidRDefault="00BE47C4" w:rsidP="00E92AFC">
      <w:pPr>
        <w:ind w:left="570"/>
        <w:rPr>
          <w:b/>
          <w:bCs/>
          <w:i/>
          <w:iCs/>
          <w:sz w:val="24"/>
          <w:szCs w:val="24"/>
        </w:rPr>
      </w:pPr>
      <w:r w:rsidRPr="00BE47C4">
        <w:rPr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618B603C" wp14:editId="2D48A046">
            <wp:extent cx="5930900" cy="5020945"/>
            <wp:effectExtent l="95250" t="95250" r="88900" b="103505"/>
            <wp:docPr id="451808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081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0209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AFC317" w14:textId="77777777" w:rsidR="00BE47C4" w:rsidRDefault="00BE47C4" w:rsidP="00E92AFC">
      <w:pPr>
        <w:ind w:left="570"/>
        <w:rPr>
          <w:b/>
          <w:bCs/>
          <w:i/>
          <w:iCs/>
          <w:sz w:val="24"/>
          <w:szCs w:val="24"/>
        </w:rPr>
      </w:pPr>
    </w:p>
    <w:sectPr w:rsidR="00BE47C4" w:rsidSect="00A03F60">
      <w:headerReference w:type="default" r:id="rId24"/>
      <w:footerReference w:type="default" r:id="rId25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B2939" w14:textId="77777777" w:rsidR="00D33D5E" w:rsidRDefault="00D33D5E">
      <w:pPr>
        <w:spacing w:after="0" w:line="240" w:lineRule="auto"/>
      </w:pPr>
      <w:r>
        <w:separator/>
      </w:r>
    </w:p>
  </w:endnote>
  <w:endnote w:type="continuationSeparator" w:id="0">
    <w:p w14:paraId="33D54B36" w14:textId="77777777" w:rsidR="00D33D5E" w:rsidRDefault="00D3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A54B2" w14:textId="34569B3B"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312C59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9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DA53B" w14:textId="77777777" w:rsidR="00D33D5E" w:rsidRDefault="00D33D5E">
      <w:pPr>
        <w:spacing w:after="0" w:line="240" w:lineRule="auto"/>
      </w:pPr>
      <w:r>
        <w:separator/>
      </w:r>
    </w:p>
  </w:footnote>
  <w:footnote w:type="continuationSeparator" w:id="0">
    <w:p w14:paraId="4A7E9734" w14:textId="77777777" w:rsidR="00D33D5E" w:rsidRDefault="00D33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FB76F" w14:textId="77777777"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BAA01" w14:textId="77777777"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" o:allowincell="f" filled="f" stroked="f">
              <v:textbox inset="0,0,0,0">
                <w:txbxContent>
                  <w:p w14:paraId="459BAA01" w14:textId="77777777"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2ECD"/>
    <w:multiLevelType w:val="hybridMultilevel"/>
    <w:tmpl w:val="46E666EE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A0F2A0F"/>
    <w:multiLevelType w:val="multilevel"/>
    <w:tmpl w:val="912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75FFA"/>
    <w:multiLevelType w:val="hybridMultilevel"/>
    <w:tmpl w:val="5FB2C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92BB5"/>
    <w:multiLevelType w:val="hybridMultilevel"/>
    <w:tmpl w:val="1060AD0A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318162AF"/>
    <w:multiLevelType w:val="hybridMultilevel"/>
    <w:tmpl w:val="3E9E91AE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351B096E"/>
    <w:multiLevelType w:val="multilevel"/>
    <w:tmpl w:val="CFA4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C21CA"/>
    <w:multiLevelType w:val="multilevel"/>
    <w:tmpl w:val="FF74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D6B07"/>
    <w:multiLevelType w:val="hybridMultilevel"/>
    <w:tmpl w:val="85687FEC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3F057156"/>
    <w:multiLevelType w:val="hybridMultilevel"/>
    <w:tmpl w:val="98706E98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9" w15:restartNumberingAfterBreak="0">
    <w:nsid w:val="41E22DD9"/>
    <w:multiLevelType w:val="multilevel"/>
    <w:tmpl w:val="593E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60C95"/>
    <w:multiLevelType w:val="hybridMultilevel"/>
    <w:tmpl w:val="A47CA7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F82221"/>
    <w:multiLevelType w:val="hybridMultilevel"/>
    <w:tmpl w:val="14D696A4"/>
    <w:lvl w:ilvl="0" w:tplc="0C0A000F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585C0698"/>
    <w:multiLevelType w:val="multilevel"/>
    <w:tmpl w:val="375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77A89"/>
    <w:multiLevelType w:val="multilevel"/>
    <w:tmpl w:val="531A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5" w15:restartNumberingAfterBreak="0">
    <w:nsid w:val="5D3C00E7"/>
    <w:multiLevelType w:val="hybridMultilevel"/>
    <w:tmpl w:val="92729FD4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6" w15:restartNumberingAfterBreak="0">
    <w:nsid w:val="666D2824"/>
    <w:multiLevelType w:val="multilevel"/>
    <w:tmpl w:val="6C9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00AC2"/>
    <w:multiLevelType w:val="multilevel"/>
    <w:tmpl w:val="BD1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03089"/>
    <w:multiLevelType w:val="multilevel"/>
    <w:tmpl w:val="472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461445">
    <w:abstractNumId w:val="14"/>
  </w:num>
  <w:num w:numId="2" w16cid:durableId="1313408319">
    <w:abstractNumId w:val="11"/>
  </w:num>
  <w:num w:numId="3" w16cid:durableId="1790583669">
    <w:abstractNumId w:val="2"/>
  </w:num>
  <w:num w:numId="4" w16cid:durableId="1893154287">
    <w:abstractNumId w:val="4"/>
  </w:num>
  <w:num w:numId="5" w16cid:durableId="956448417">
    <w:abstractNumId w:val="8"/>
  </w:num>
  <w:num w:numId="6" w16cid:durableId="1476529532">
    <w:abstractNumId w:val="0"/>
  </w:num>
  <w:num w:numId="7" w16cid:durableId="713313028">
    <w:abstractNumId w:val="15"/>
  </w:num>
  <w:num w:numId="8" w16cid:durableId="1439182986">
    <w:abstractNumId w:val="16"/>
  </w:num>
  <w:num w:numId="9" w16cid:durableId="1900701997">
    <w:abstractNumId w:val="3"/>
  </w:num>
  <w:num w:numId="10" w16cid:durableId="1346634490">
    <w:abstractNumId w:val="7"/>
  </w:num>
  <w:num w:numId="11" w16cid:durableId="666329696">
    <w:abstractNumId w:val="10"/>
  </w:num>
  <w:num w:numId="12" w16cid:durableId="1274363967">
    <w:abstractNumId w:val="12"/>
  </w:num>
  <w:num w:numId="13" w16cid:durableId="149911091">
    <w:abstractNumId w:val="13"/>
  </w:num>
  <w:num w:numId="14" w16cid:durableId="1445229168">
    <w:abstractNumId w:val="1"/>
  </w:num>
  <w:num w:numId="15" w16cid:durableId="1995183918">
    <w:abstractNumId w:val="18"/>
  </w:num>
  <w:num w:numId="16" w16cid:durableId="1099637545">
    <w:abstractNumId w:val="6"/>
  </w:num>
  <w:num w:numId="17" w16cid:durableId="1233345075">
    <w:abstractNumId w:val="17"/>
  </w:num>
  <w:num w:numId="18" w16cid:durableId="1002851307">
    <w:abstractNumId w:val="5"/>
  </w:num>
  <w:num w:numId="19" w16cid:durableId="94758848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E1"/>
    <w:rsid w:val="00004D8C"/>
    <w:rsid w:val="00012563"/>
    <w:rsid w:val="00025368"/>
    <w:rsid w:val="00025EDA"/>
    <w:rsid w:val="000429CF"/>
    <w:rsid w:val="0005427A"/>
    <w:rsid w:val="00067D3E"/>
    <w:rsid w:val="000879ED"/>
    <w:rsid w:val="00090399"/>
    <w:rsid w:val="00090440"/>
    <w:rsid w:val="000912C4"/>
    <w:rsid w:val="00092C7B"/>
    <w:rsid w:val="000A2FC9"/>
    <w:rsid w:val="000B748C"/>
    <w:rsid w:val="000D44AA"/>
    <w:rsid w:val="000F4A9E"/>
    <w:rsid w:val="00101F5C"/>
    <w:rsid w:val="00124386"/>
    <w:rsid w:val="00127032"/>
    <w:rsid w:val="00132402"/>
    <w:rsid w:val="00140A8D"/>
    <w:rsid w:val="00163825"/>
    <w:rsid w:val="00180BEA"/>
    <w:rsid w:val="001815E8"/>
    <w:rsid w:val="00182695"/>
    <w:rsid w:val="00184FC3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CD5"/>
    <w:rsid w:val="001D795A"/>
    <w:rsid w:val="001E4344"/>
    <w:rsid w:val="001E7775"/>
    <w:rsid w:val="001F3186"/>
    <w:rsid w:val="001F605D"/>
    <w:rsid w:val="00212163"/>
    <w:rsid w:val="00213094"/>
    <w:rsid w:val="00213850"/>
    <w:rsid w:val="002156EC"/>
    <w:rsid w:val="00215C7A"/>
    <w:rsid w:val="00226196"/>
    <w:rsid w:val="00230D71"/>
    <w:rsid w:val="00232EAE"/>
    <w:rsid w:val="002530C9"/>
    <w:rsid w:val="00260DC1"/>
    <w:rsid w:val="0026313C"/>
    <w:rsid w:val="0026713F"/>
    <w:rsid w:val="00271458"/>
    <w:rsid w:val="00275182"/>
    <w:rsid w:val="00280996"/>
    <w:rsid w:val="002870A5"/>
    <w:rsid w:val="00293AB6"/>
    <w:rsid w:val="002960B3"/>
    <w:rsid w:val="002A217C"/>
    <w:rsid w:val="002A2F97"/>
    <w:rsid w:val="002A6575"/>
    <w:rsid w:val="002A6DF1"/>
    <w:rsid w:val="002B075B"/>
    <w:rsid w:val="002B4EB6"/>
    <w:rsid w:val="002E46EB"/>
    <w:rsid w:val="002E670B"/>
    <w:rsid w:val="002E6FD1"/>
    <w:rsid w:val="002F3CA5"/>
    <w:rsid w:val="00300489"/>
    <w:rsid w:val="00305BC0"/>
    <w:rsid w:val="00312C59"/>
    <w:rsid w:val="00330FB6"/>
    <w:rsid w:val="00336AFF"/>
    <w:rsid w:val="003405CB"/>
    <w:rsid w:val="00356B0E"/>
    <w:rsid w:val="00361280"/>
    <w:rsid w:val="00370A9E"/>
    <w:rsid w:val="00371E08"/>
    <w:rsid w:val="0038789F"/>
    <w:rsid w:val="00390EEB"/>
    <w:rsid w:val="00393562"/>
    <w:rsid w:val="00395772"/>
    <w:rsid w:val="003A0E18"/>
    <w:rsid w:val="003A6980"/>
    <w:rsid w:val="003B6CF5"/>
    <w:rsid w:val="003C47AF"/>
    <w:rsid w:val="003D2429"/>
    <w:rsid w:val="003E3288"/>
    <w:rsid w:val="003F7478"/>
    <w:rsid w:val="004049DE"/>
    <w:rsid w:val="00412077"/>
    <w:rsid w:val="00424A45"/>
    <w:rsid w:val="00432689"/>
    <w:rsid w:val="00432816"/>
    <w:rsid w:val="0044142F"/>
    <w:rsid w:val="004435AD"/>
    <w:rsid w:val="00444285"/>
    <w:rsid w:val="0047437A"/>
    <w:rsid w:val="00487705"/>
    <w:rsid w:val="00487AA5"/>
    <w:rsid w:val="004A4366"/>
    <w:rsid w:val="004B32CF"/>
    <w:rsid w:val="004B7FF7"/>
    <w:rsid w:val="004E7D46"/>
    <w:rsid w:val="00543900"/>
    <w:rsid w:val="00544082"/>
    <w:rsid w:val="00555926"/>
    <w:rsid w:val="00564DF0"/>
    <w:rsid w:val="00567E23"/>
    <w:rsid w:val="005820B0"/>
    <w:rsid w:val="005865BB"/>
    <w:rsid w:val="005914D6"/>
    <w:rsid w:val="0059467D"/>
    <w:rsid w:val="00595F51"/>
    <w:rsid w:val="005A2FF3"/>
    <w:rsid w:val="005A3033"/>
    <w:rsid w:val="005B678E"/>
    <w:rsid w:val="005C0603"/>
    <w:rsid w:val="005C199B"/>
    <w:rsid w:val="005C3CAA"/>
    <w:rsid w:val="005F5AEE"/>
    <w:rsid w:val="00623E17"/>
    <w:rsid w:val="00642DE9"/>
    <w:rsid w:val="0065322A"/>
    <w:rsid w:val="00661BC7"/>
    <w:rsid w:val="00663FED"/>
    <w:rsid w:val="006950F8"/>
    <w:rsid w:val="006A1AA8"/>
    <w:rsid w:val="006B2B1C"/>
    <w:rsid w:val="006B33D4"/>
    <w:rsid w:val="006D0E01"/>
    <w:rsid w:val="006D2CAE"/>
    <w:rsid w:val="006D39A7"/>
    <w:rsid w:val="00703237"/>
    <w:rsid w:val="0070496E"/>
    <w:rsid w:val="0071388A"/>
    <w:rsid w:val="007219E9"/>
    <w:rsid w:val="00760750"/>
    <w:rsid w:val="00765651"/>
    <w:rsid w:val="00765ADF"/>
    <w:rsid w:val="007703AE"/>
    <w:rsid w:val="007716CC"/>
    <w:rsid w:val="0077337C"/>
    <w:rsid w:val="00774DFF"/>
    <w:rsid w:val="0077560D"/>
    <w:rsid w:val="007854DC"/>
    <w:rsid w:val="00786CA4"/>
    <w:rsid w:val="007B30D1"/>
    <w:rsid w:val="007B3855"/>
    <w:rsid w:val="007C1CAC"/>
    <w:rsid w:val="007C7DEF"/>
    <w:rsid w:val="007D206B"/>
    <w:rsid w:val="007E31BD"/>
    <w:rsid w:val="007F780F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141B"/>
    <w:rsid w:val="00862BF5"/>
    <w:rsid w:val="00884768"/>
    <w:rsid w:val="00885FB2"/>
    <w:rsid w:val="008B4D67"/>
    <w:rsid w:val="008B7871"/>
    <w:rsid w:val="008E40D3"/>
    <w:rsid w:val="008F1CD9"/>
    <w:rsid w:val="00900DB9"/>
    <w:rsid w:val="00904806"/>
    <w:rsid w:val="00911E7D"/>
    <w:rsid w:val="00912C96"/>
    <w:rsid w:val="009152E8"/>
    <w:rsid w:val="009262F2"/>
    <w:rsid w:val="00931B11"/>
    <w:rsid w:val="009330E1"/>
    <w:rsid w:val="00933D18"/>
    <w:rsid w:val="00951322"/>
    <w:rsid w:val="009518C6"/>
    <w:rsid w:val="00961341"/>
    <w:rsid w:val="00963AAC"/>
    <w:rsid w:val="009648AC"/>
    <w:rsid w:val="00974332"/>
    <w:rsid w:val="009743E4"/>
    <w:rsid w:val="00977B80"/>
    <w:rsid w:val="00994B48"/>
    <w:rsid w:val="009A3048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3F60"/>
    <w:rsid w:val="00A079A6"/>
    <w:rsid w:val="00A11445"/>
    <w:rsid w:val="00A133DB"/>
    <w:rsid w:val="00A16292"/>
    <w:rsid w:val="00A257FB"/>
    <w:rsid w:val="00A2631F"/>
    <w:rsid w:val="00A3099E"/>
    <w:rsid w:val="00A43B89"/>
    <w:rsid w:val="00A46C26"/>
    <w:rsid w:val="00A477AC"/>
    <w:rsid w:val="00A50EBF"/>
    <w:rsid w:val="00A53ACC"/>
    <w:rsid w:val="00A55F61"/>
    <w:rsid w:val="00A5759B"/>
    <w:rsid w:val="00A754F9"/>
    <w:rsid w:val="00A9794F"/>
    <w:rsid w:val="00AC00D2"/>
    <w:rsid w:val="00AD4A57"/>
    <w:rsid w:val="00AD4E89"/>
    <w:rsid w:val="00AD7814"/>
    <w:rsid w:val="00AE0661"/>
    <w:rsid w:val="00AE0DF9"/>
    <w:rsid w:val="00AE1E16"/>
    <w:rsid w:val="00AE3EF0"/>
    <w:rsid w:val="00B10052"/>
    <w:rsid w:val="00B44431"/>
    <w:rsid w:val="00B73918"/>
    <w:rsid w:val="00B802A8"/>
    <w:rsid w:val="00B80602"/>
    <w:rsid w:val="00B8323F"/>
    <w:rsid w:val="00B84CF6"/>
    <w:rsid w:val="00B866F4"/>
    <w:rsid w:val="00B9501C"/>
    <w:rsid w:val="00B9760A"/>
    <w:rsid w:val="00BA3F94"/>
    <w:rsid w:val="00BB6E2C"/>
    <w:rsid w:val="00BC26F3"/>
    <w:rsid w:val="00BC4395"/>
    <w:rsid w:val="00BC4479"/>
    <w:rsid w:val="00BC6DFF"/>
    <w:rsid w:val="00BE01DF"/>
    <w:rsid w:val="00BE2B14"/>
    <w:rsid w:val="00BE44AE"/>
    <w:rsid w:val="00BE47C4"/>
    <w:rsid w:val="00BF3BE4"/>
    <w:rsid w:val="00BF5290"/>
    <w:rsid w:val="00C06C98"/>
    <w:rsid w:val="00C22937"/>
    <w:rsid w:val="00C25957"/>
    <w:rsid w:val="00C420D6"/>
    <w:rsid w:val="00C463EE"/>
    <w:rsid w:val="00C5384C"/>
    <w:rsid w:val="00C625DD"/>
    <w:rsid w:val="00C663B8"/>
    <w:rsid w:val="00C77629"/>
    <w:rsid w:val="00C836B6"/>
    <w:rsid w:val="00C93354"/>
    <w:rsid w:val="00C97F9F"/>
    <w:rsid w:val="00CC09F1"/>
    <w:rsid w:val="00CE77EE"/>
    <w:rsid w:val="00CF1703"/>
    <w:rsid w:val="00CF4504"/>
    <w:rsid w:val="00D00311"/>
    <w:rsid w:val="00D13C12"/>
    <w:rsid w:val="00D14453"/>
    <w:rsid w:val="00D14EA2"/>
    <w:rsid w:val="00D164B6"/>
    <w:rsid w:val="00D17F0E"/>
    <w:rsid w:val="00D2370B"/>
    <w:rsid w:val="00D24A4D"/>
    <w:rsid w:val="00D27929"/>
    <w:rsid w:val="00D30563"/>
    <w:rsid w:val="00D33D5E"/>
    <w:rsid w:val="00D52F6A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A4F86"/>
    <w:rsid w:val="00DC14BB"/>
    <w:rsid w:val="00DC7E8F"/>
    <w:rsid w:val="00DD2532"/>
    <w:rsid w:val="00DD6B04"/>
    <w:rsid w:val="00DE0BA6"/>
    <w:rsid w:val="00E07439"/>
    <w:rsid w:val="00E11C8C"/>
    <w:rsid w:val="00E1556B"/>
    <w:rsid w:val="00E161E5"/>
    <w:rsid w:val="00E2056B"/>
    <w:rsid w:val="00E248F8"/>
    <w:rsid w:val="00E33605"/>
    <w:rsid w:val="00E42A54"/>
    <w:rsid w:val="00E52C9F"/>
    <w:rsid w:val="00E54054"/>
    <w:rsid w:val="00E67E1E"/>
    <w:rsid w:val="00E72733"/>
    <w:rsid w:val="00E72C65"/>
    <w:rsid w:val="00E73E4C"/>
    <w:rsid w:val="00E76447"/>
    <w:rsid w:val="00E805E2"/>
    <w:rsid w:val="00E82A9E"/>
    <w:rsid w:val="00E92AFC"/>
    <w:rsid w:val="00EA04A7"/>
    <w:rsid w:val="00EB5729"/>
    <w:rsid w:val="00EB6A9C"/>
    <w:rsid w:val="00EC6F0C"/>
    <w:rsid w:val="00EE33C6"/>
    <w:rsid w:val="00EE72BE"/>
    <w:rsid w:val="00EF3BE0"/>
    <w:rsid w:val="00F0182E"/>
    <w:rsid w:val="00F13AFD"/>
    <w:rsid w:val="00F15F01"/>
    <w:rsid w:val="00F81B13"/>
    <w:rsid w:val="00F86AE2"/>
    <w:rsid w:val="00FA2EFE"/>
    <w:rsid w:val="00FB219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53940CE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0661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D164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3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8B4D67"/>
    <w:rPr>
      <w:rFonts w:cs="Times New Roman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A03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46B78-8BCA-4724-B10B-C00842150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228</TotalTime>
  <Pages>13</Pages>
  <Words>925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Mª Angeles Torres</dc:creator>
  <dc:description>Solid Converter PDF</dc:description>
  <cp:lastModifiedBy>Armando Herrero Silva</cp:lastModifiedBy>
  <cp:revision>13</cp:revision>
  <cp:lastPrinted>2025-01-19T22:51:00Z</cp:lastPrinted>
  <dcterms:created xsi:type="dcterms:W3CDTF">2025-01-16T16:36:00Z</dcterms:created>
  <dcterms:modified xsi:type="dcterms:W3CDTF">2025-01-19T22:51:00Z</dcterms:modified>
</cp:coreProperties>
</file>