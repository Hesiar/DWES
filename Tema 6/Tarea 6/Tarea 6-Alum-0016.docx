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6979E16D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A03F60">
        <w:t xml:space="preserve"> desarrollo web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4134CF1D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</w:t>
      </w:r>
      <w:r w:rsidR="00A03F60">
        <w:rPr>
          <w:sz w:val="80"/>
          <w:szCs w:val="80"/>
        </w:rPr>
        <w:t>6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 w:rsidSect="00A03F60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</w:p>
        <w:p w14:paraId="602F51DD" w14:textId="4D24CE1F" w:rsidR="008B4D67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1425" w:history="1">
            <w:r w:rsidR="008B4D67" w:rsidRPr="00DC0CF0">
              <w:rPr>
                <w:rStyle w:val="Hipervnculo"/>
              </w:rPr>
              <w:t>1.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RA04_a.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_Toc157081425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126470D1" w14:textId="17AD4FF0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6" w:history="1">
            <w:r w:rsidR="008B4D67" w:rsidRPr="00DC0CF0">
              <w:rPr>
                <w:rStyle w:val="Hipervnculo"/>
              </w:rPr>
              <w:t>2.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RA04_b.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_Toc157081426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3248BA20" w14:textId="5487F8C2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7" w:history="1">
            <w:r w:rsidR="008B4D67" w:rsidRPr="00DC0CF0">
              <w:rPr>
                <w:rStyle w:val="Hipervnculo"/>
              </w:rPr>
              <w:t>3.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RA04_c.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_Toc157081427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2B1919F2" w14:textId="7C2E7D88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8" w:history="1">
            <w:r w:rsidR="008B4D67" w:rsidRPr="00DC0CF0">
              <w:rPr>
                <w:rStyle w:val="Hipervnculo"/>
              </w:rPr>
              <w:t>4.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RA04_d.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_Toc157081428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7D0514DA" w14:textId="0F1A69D1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29" w:history="1">
            <w:r w:rsidR="008B4D67" w:rsidRPr="00DC0CF0">
              <w:rPr>
                <w:rStyle w:val="Hipervnculo"/>
              </w:rPr>
              <w:t>5.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RA04_e.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_Toc157081429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46FDFB63" w14:textId="09AB0CAE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0" w:history="1">
            <w:r w:rsidR="008B4D67" w:rsidRPr="00DC0CF0">
              <w:rPr>
                <w:rStyle w:val="Hipervnculo"/>
              </w:rPr>
              <w:t>6.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RA04_f.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_Toc157081430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18A1D91D" w14:textId="4677FDB5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1" w:history="1">
            <w:r w:rsidR="008B4D67" w:rsidRPr="00DC0CF0">
              <w:rPr>
                <w:rStyle w:val="Hipervnculo"/>
              </w:rPr>
              <w:t>7.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RA04_g.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_Toc157081431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1412E057" w14:textId="69793B9A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2" w:history="1">
            <w:r w:rsidR="008B4D67" w:rsidRPr="00DC0CF0">
              <w:rPr>
                <w:rStyle w:val="Hipervnculo"/>
              </w:rPr>
              <w:t>8.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RA04_h.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_Toc157081432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333522ED" w14:textId="18C8345C" w:rsidR="008B4D67" w:rsidRDefault="00D9279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57081433" w:history="1">
            <w:r w:rsidR="008B4D67" w:rsidRPr="00DC0CF0">
              <w:rPr>
                <w:rStyle w:val="Hipervnculo"/>
              </w:rPr>
              <w:t>9.</w:t>
            </w:r>
            <w:r w:rsidR="008B4D67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8B4D67" w:rsidRPr="00DC0CF0">
              <w:rPr>
                <w:rStyle w:val="Hipervnculo"/>
              </w:rPr>
              <w:t>RA04_i.</w:t>
            </w:r>
            <w:r w:rsidR="008B4D67">
              <w:rPr>
                <w:webHidden/>
              </w:rPr>
              <w:tab/>
            </w:r>
            <w:r w:rsidR="008B4D67">
              <w:rPr>
                <w:webHidden/>
              </w:rPr>
              <w:fldChar w:fldCharType="begin"/>
            </w:r>
            <w:r w:rsidR="008B4D67">
              <w:rPr>
                <w:webHidden/>
              </w:rPr>
              <w:instrText xml:space="preserve"> PAGEREF _Toc157081433 \h </w:instrText>
            </w:r>
            <w:r w:rsidR="008B4D67">
              <w:rPr>
                <w:webHidden/>
              </w:rPr>
            </w:r>
            <w:r w:rsidR="008B4D67">
              <w:rPr>
                <w:webHidden/>
              </w:rPr>
              <w:fldChar w:fldCharType="separate"/>
            </w:r>
            <w:r w:rsidR="008B4D67">
              <w:rPr>
                <w:webHidden/>
              </w:rPr>
              <w:t>2</w:t>
            </w:r>
            <w:r w:rsidR="008B4D67">
              <w:rPr>
                <w:webHidden/>
              </w:rPr>
              <w:fldChar w:fldCharType="end"/>
            </w:r>
          </w:hyperlink>
        </w:p>
        <w:p w14:paraId="52C67847" w14:textId="1889B637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758B3E6C" w:rsidR="00C25957" w:rsidRDefault="00A03F60" w:rsidP="00C5384C">
      <w:pPr>
        <w:pStyle w:val="Ttulo1"/>
        <w:numPr>
          <w:ilvl w:val="0"/>
          <w:numId w:val="1"/>
        </w:numPr>
      </w:pPr>
      <w:bookmarkStart w:id="0" w:name="_Toc157081425"/>
      <w:r>
        <w:lastRenderedPageBreak/>
        <w:t>RA6_d</w:t>
      </w:r>
      <w:r w:rsidR="003D2429">
        <w:t>.</w:t>
      </w:r>
      <w:bookmarkEnd w:id="0"/>
    </w:p>
    <w:p w14:paraId="24FF3176" w14:textId="77777777" w:rsidR="00A03F60" w:rsidRPr="00A03F60" w:rsidRDefault="00A03F60" w:rsidP="00A03F60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Crear una base de datos Libros. sobre esta base de datos, crear dos tablas.</w:t>
      </w:r>
    </w:p>
    <w:p w14:paraId="6D194DD6" w14:textId="77777777" w:rsidR="00A03F60" w:rsidRPr="00A03F60" w:rsidRDefault="00A03F60" w:rsidP="00A03F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Tabla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Autor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que contenga los siguientes campos: </w:t>
      </w:r>
    </w:p>
    <w:p w14:paraId="7ECC0000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id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entero.</w:t>
      </w:r>
    </w:p>
    <w:p w14:paraId="73290A8A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nombre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cadena con una longitud máxima de 15 caracteres.</w:t>
      </w:r>
    </w:p>
    <w:p w14:paraId="08864ACB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apellidos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cadena con una longitud máxima de 25 caracteres.</w:t>
      </w:r>
    </w:p>
    <w:p w14:paraId="22F00E90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nacionalidad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alfanumérica con una longitud máxima de 10 caracteres.</w:t>
      </w:r>
    </w:p>
    <w:p w14:paraId="28A9382B" w14:textId="52BE07AA" w:rsidR="00A03F60" w:rsidRPr="00A03F60" w:rsidRDefault="00A03F60" w:rsidP="00A03F60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A esta tabla se le debe insertar el contenido mostrado a continuación:</w:t>
      </w:r>
    </w:p>
    <w:tbl>
      <w:tblPr>
        <w:tblW w:w="5000" w:type="pct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2296"/>
        <w:gridCol w:w="2625"/>
        <w:gridCol w:w="3718"/>
      </w:tblGrid>
      <w:tr w:rsidR="00A03F60" w:rsidRPr="00A03F60" w14:paraId="1997A56B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8DE1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3BDCC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991E22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apellidos</w:t>
            </w:r>
          </w:p>
        </w:tc>
        <w:tc>
          <w:tcPr>
            <w:tcW w:w="0" w:type="auto"/>
            <w:vAlign w:val="center"/>
            <w:hideMark/>
          </w:tcPr>
          <w:p w14:paraId="3C9E225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nacionalidad</w:t>
            </w:r>
          </w:p>
        </w:tc>
      </w:tr>
      <w:tr w:rsidR="00A03F60" w:rsidRPr="00A03F60" w14:paraId="3F684660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B67C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B2B139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J. R. R.</w:t>
            </w:r>
          </w:p>
        </w:tc>
        <w:tc>
          <w:tcPr>
            <w:tcW w:w="0" w:type="auto"/>
            <w:vAlign w:val="center"/>
            <w:hideMark/>
          </w:tcPr>
          <w:p w14:paraId="1F45D36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Tolkien</w:t>
            </w:r>
          </w:p>
        </w:tc>
        <w:tc>
          <w:tcPr>
            <w:tcW w:w="0" w:type="auto"/>
            <w:vAlign w:val="center"/>
            <w:hideMark/>
          </w:tcPr>
          <w:p w14:paraId="54CC5F1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Inglaterra</w:t>
            </w:r>
          </w:p>
        </w:tc>
      </w:tr>
      <w:tr w:rsidR="00A03F60" w:rsidRPr="00A03F60" w14:paraId="262502E0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AEFD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25D8C7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Isaac</w:t>
            </w:r>
          </w:p>
        </w:tc>
        <w:tc>
          <w:tcPr>
            <w:tcW w:w="0" w:type="auto"/>
            <w:vAlign w:val="center"/>
            <w:hideMark/>
          </w:tcPr>
          <w:p w14:paraId="0CFA455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proofErr w:type="spellStart"/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Asimov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264E1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Rusia</w:t>
            </w:r>
          </w:p>
        </w:tc>
      </w:tr>
    </w:tbl>
    <w:p w14:paraId="74EC1E05" w14:textId="77777777" w:rsidR="00A03F60" w:rsidRPr="00A03F60" w:rsidRDefault="00A03F60" w:rsidP="00A03F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Crear una tabla 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Libro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que contenga los siguientes campos:</w:t>
      </w:r>
    </w:p>
    <w:p w14:paraId="21488D12" w14:textId="77777777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id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entero.</w:t>
      </w:r>
    </w:p>
    <w:p w14:paraId="7758AAB3" w14:textId="5476DDC9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r w:rsidR="00312C59" w:rsidRPr="00A03F60">
        <w:rPr>
          <w:rFonts w:asciiTheme="minorHAnsi" w:hAnsiTheme="minorHAnsi" w:cstheme="minorHAnsi"/>
          <w:b/>
          <w:bCs/>
          <w:i/>
          <w:sz w:val="24"/>
          <w:szCs w:val="24"/>
        </w:rPr>
        <w:t>título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cadena con una longitud máxima de 50 caracteres.</w:t>
      </w:r>
    </w:p>
    <w:p w14:paraId="1F9999F4" w14:textId="77777777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proofErr w:type="spellStart"/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f_publicacion</w:t>
      </w:r>
      <w:proofErr w:type="spellEnd"/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fecha.</w:t>
      </w:r>
    </w:p>
    <w:p w14:paraId="62B3E21B" w14:textId="77777777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proofErr w:type="spellStart"/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id_autor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> como clave externa del id autor.</w:t>
      </w:r>
    </w:p>
    <w:p w14:paraId="60B8CE4E" w14:textId="0B0E214F" w:rsidR="00A03F60" w:rsidRPr="00A03F60" w:rsidRDefault="00A03F60" w:rsidP="00A03F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A esta tabla se le debe insertar el contenido mostrado a continuación:</w:t>
      </w:r>
    </w:p>
    <w:tbl>
      <w:tblPr>
        <w:tblW w:w="5000" w:type="pct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4562"/>
        <w:gridCol w:w="2576"/>
        <w:gridCol w:w="1711"/>
      </w:tblGrid>
      <w:tr w:rsidR="00A03F60" w:rsidRPr="00A03F60" w14:paraId="7F0A4DB6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8185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A89679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14:paraId="71A15A8C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proofErr w:type="spellStart"/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f_publicacion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BAEB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proofErr w:type="spellStart"/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id_autor</w:t>
            </w:r>
            <w:proofErr w:type="spellEnd"/>
          </w:p>
        </w:tc>
      </w:tr>
      <w:tr w:rsidR="00A03F60" w:rsidRPr="00A03F60" w14:paraId="16A2B51E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37E7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F16B4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El </w:t>
            </w:r>
            <w:proofErr w:type="spellStart"/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Hobbit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CDB15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21/09/1937</w:t>
            </w:r>
          </w:p>
        </w:tc>
        <w:tc>
          <w:tcPr>
            <w:tcW w:w="0" w:type="auto"/>
            <w:vAlign w:val="center"/>
            <w:hideMark/>
          </w:tcPr>
          <w:p w14:paraId="585D8420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786F904C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EC2E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1387F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La Comunidad del Anillo</w:t>
            </w:r>
          </w:p>
        </w:tc>
        <w:tc>
          <w:tcPr>
            <w:tcW w:w="0" w:type="auto"/>
            <w:vAlign w:val="center"/>
            <w:hideMark/>
          </w:tcPr>
          <w:p w14:paraId="2153CDE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29/07/1954</w:t>
            </w:r>
          </w:p>
        </w:tc>
        <w:tc>
          <w:tcPr>
            <w:tcW w:w="0" w:type="auto"/>
            <w:vAlign w:val="center"/>
            <w:hideMark/>
          </w:tcPr>
          <w:p w14:paraId="270EA8D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307530E1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B82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48BCCE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Las dos torres</w:t>
            </w:r>
          </w:p>
        </w:tc>
        <w:tc>
          <w:tcPr>
            <w:tcW w:w="0" w:type="auto"/>
            <w:vAlign w:val="center"/>
            <w:hideMark/>
          </w:tcPr>
          <w:p w14:paraId="548028C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11/11/1954</w:t>
            </w:r>
          </w:p>
        </w:tc>
        <w:tc>
          <w:tcPr>
            <w:tcW w:w="0" w:type="auto"/>
            <w:vAlign w:val="center"/>
            <w:hideMark/>
          </w:tcPr>
          <w:p w14:paraId="53A9B442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23FA47B1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E69B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FB8AFF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El retorno del Rey</w:t>
            </w:r>
          </w:p>
        </w:tc>
        <w:tc>
          <w:tcPr>
            <w:tcW w:w="0" w:type="auto"/>
            <w:vAlign w:val="center"/>
            <w:hideMark/>
          </w:tcPr>
          <w:p w14:paraId="0D102571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20/10/1955</w:t>
            </w:r>
          </w:p>
        </w:tc>
        <w:tc>
          <w:tcPr>
            <w:tcW w:w="0" w:type="auto"/>
            <w:vAlign w:val="center"/>
            <w:hideMark/>
          </w:tcPr>
          <w:p w14:paraId="3F791A7F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2E306EDF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04B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CA381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Un guijarro en el cielo</w:t>
            </w:r>
          </w:p>
        </w:tc>
        <w:tc>
          <w:tcPr>
            <w:tcW w:w="0" w:type="auto"/>
            <w:vAlign w:val="center"/>
            <w:hideMark/>
          </w:tcPr>
          <w:p w14:paraId="6DD6CE3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19/01/1950</w:t>
            </w:r>
          </w:p>
        </w:tc>
        <w:tc>
          <w:tcPr>
            <w:tcW w:w="0" w:type="auto"/>
            <w:vAlign w:val="center"/>
            <w:hideMark/>
          </w:tcPr>
          <w:p w14:paraId="64B27B4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</w:tr>
      <w:tr w:rsidR="00A03F60" w:rsidRPr="00A03F60" w14:paraId="79F74846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223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9ED96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Fundación</w:t>
            </w:r>
          </w:p>
        </w:tc>
        <w:tc>
          <w:tcPr>
            <w:tcW w:w="0" w:type="auto"/>
            <w:vAlign w:val="center"/>
            <w:hideMark/>
          </w:tcPr>
          <w:p w14:paraId="25079E0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01/06/1951</w:t>
            </w:r>
          </w:p>
        </w:tc>
        <w:tc>
          <w:tcPr>
            <w:tcW w:w="0" w:type="auto"/>
            <w:vAlign w:val="center"/>
            <w:hideMark/>
          </w:tcPr>
          <w:p w14:paraId="30459F2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</w:tr>
      <w:tr w:rsidR="00A03F60" w:rsidRPr="00A03F60" w14:paraId="378F08EA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8C9C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CAF4C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Yo, robot</w:t>
            </w:r>
          </w:p>
        </w:tc>
        <w:tc>
          <w:tcPr>
            <w:tcW w:w="0" w:type="auto"/>
            <w:vAlign w:val="center"/>
            <w:hideMark/>
          </w:tcPr>
          <w:p w14:paraId="631DEB75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02/12/1950</w:t>
            </w:r>
          </w:p>
        </w:tc>
        <w:tc>
          <w:tcPr>
            <w:tcW w:w="0" w:type="auto"/>
            <w:vAlign w:val="center"/>
            <w:hideMark/>
          </w:tcPr>
          <w:p w14:paraId="0DDECDEF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</w:tr>
    </w:tbl>
    <w:p w14:paraId="0555D09A" w14:textId="77777777" w:rsidR="00A03F60" w:rsidRPr="00A03F60" w:rsidRDefault="00A03F60" w:rsidP="00A03F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Crear una clase llamada Libros. </w:t>
      </w:r>
    </w:p>
    <w:p w14:paraId="48306462" w14:textId="77777777" w:rsidR="00A03F60" w:rsidRPr="00A03F60" w:rsidRDefault="00A03F60" w:rsidP="00A03F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Añadir un método </w:t>
      </w:r>
      <w:proofErr w:type="spellStart"/>
      <w:proofErr w:type="gramStart"/>
      <w:r w:rsidRPr="00A03F60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gramEnd"/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servidor, base de datos, usuario, contraseña), que establece la conexión y retorna un objeto de conexión con la base de datos, si hay algún error retorna </w:t>
      </w:r>
      <w:proofErr w:type="spellStart"/>
      <w:r w:rsidRPr="00A03F60">
        <w:rPr>
          <w:rFonts w:asciiTheme="minorHAnsi" w:hAnsiTheme="minorHAnsi" w:cstheme="minorHAnsi"/>
          <w:b/>
          <w:i/>
          <w:sz w:val="24"/>
          <w:szCs w:val="24"/>
        </w:rPr>
        <w:t>null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14:paraId="0387E589" w14:textId="3F462E87" w:rsidR="00A03F60" w:rsidRPr="00A03F60" w:rsidRDefault="00A03F60" w:rsidP="00A03F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7978E647">
                <wp:simplePos x="0" y="0"/>
                <wp:positionH relativeFrom="column">
                  <wp:posOffset>71252</wp:posOffset>
                </wp:positionH>
                <wp:positionV relativeFrom="paragraph">
                  <wp:posOffset>481453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D1DFB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37.9pt" to="457.8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" strokecolor="#4579b8 [3044]"/>
            </w:pict>
          </mc:Fallback>
        </mc:AlternateConten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En el foro de la tarea se suministra las pruebas de </w:t>
      </w:r>
      <w:proofErr w:type="spellStart"/>
      <w:r w:rsidRPr="00A03F60">
        <w:rPr>
          <w:rFonts w:asciiTheme="minorHAnsi" w:hAnsiTheme="minorHAnsi" w:cstheme="minorHAnsi"/>
          <w:b/>
          <w:i/>
          <w:sz w:val="24"/>
          <w:szCs w:val="24"/>
        </w:rPr>
        <w:t>phpUnit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 que debe satisfacer el código.</w:t>
      </w:r>
    </w:p>
    <w:p w14:paraId="79E6A21A" w14:textId="46A63519" w:rsidR="00A03F60" w:rsidRDefault="00A03F60" w:rsidP="00A03F60">
      <w:pPr>
        <w:rPr>
          <w:rFonts w:asciiTheme="minorHAnsi" w:hAnsiTheme="minorHAnsi" w:cstheme="minorHAnsi"/>
          <w:sz w:val="24"/>
          <w:szCs w:val="24"/>
        </w:rPr>
      </w:pPr>
    </w:p>
    <w:p w14:paraId="714FEB9A" w14:textId="1EF43B56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 primero que debemos hacer es crearla base de datos y sus correspondientes tablas. Hay que tener en cuenta que cuando nos conectamos a Heidi por primera vez debemos comprobar si se ha conectado correctamente. En nuestro caso como vamos a crear la base de datos, en la conexión no debemos poner el nombre de la base que vamos a crear, pues no existe aún: </w:t>
      </w:r>
    </w:p>
    <w:p w14:paraId="3837E08B" w14:textId="1023F41F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7B075C" wp14:editId="48D64231">
            <wp:extent cx="5534025" cy="664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C36" w14:textId="77777777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</w:p>
    <w:p w14:paraId="2FBC4EB7" w14:textId="7DE69185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continuación, procedemos a crear las sentencias de para rellenar dichas tablas que acabamos de crear:</w:t>
      </w:r>
    </w:p>
    <w:p w14:paraId="11698B30" w14:textId="2E0D92FA" w:rsidR="00BB6E2C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7977C3" wp14:editId="6E305128">
            <wp:extent cx="5930900" cy="38195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5A0F" w14:textId="2D36D725" w:rsidR="00AE3EF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 todo ha salido bien deberíamos obtener lo siguiente en el navegador y en </w:t>
      </w:r>
      <w:proofErr w:type="spellStart"/>
      <w:r>
        <w:rPr>
          <w:rFonts w:asciiTheme="minorHAnsi" w:hAnsiTheme="minorHAnsi" w:cstheme="minorHAnsi"/>
          <w:sz w:val="24"/>
          <w:szCs w:val="24"/>
        </w:rPr>
        <w:t>HeidiSQL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2BE85EDD" w14:textId="1706849B" w:rsidR="00AE3EF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578E06" wp14:editId="6CF06334">
            <wp:extent cx="5124450" cy="2562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DEEF" w14:textId="354283F4" w:rsidR="00AE3EF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D0992" wp14:editId="2DE3D702">
            <wp:extent cx="5930900" cy="1537970"/>
            <wp:effectExtent l="76200" t="76200" r="127000" b="13843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37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4200C" w14:textId="661765EB" w:rsidR="00AE3EF0" w:rsidRPr="00A03F6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ADD638" wp14:editId="654CE31B">
            <wp:extent cx="5930900" cy="2103120"/>
            <wp:effectExtent l="76200" t="76200" r="127000" b="1257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03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334DC" w14:textId="338F2653" w:rsidR="00A754F9" w:rsidRDefault="00A754F9" w:rsidP="008B4D67">
      <w:pPr>
        <w:ind w:left="570"/>
      </w:pPr>
    </w:p>
    <w:p w14:paraId="15BE0EB4" w14:textId="303CC0E2" w:rsidR="007B30D1" w:rsidRDefault="007B30D1" w:rsidP="008B4D67">
      <w:pPr>
        <w:ind w:left="570"/>
      </w:pPr>
    </w:p>
    <w:p w14:paraId="25C06F07" w14:textId="0D78A4D3" w:rsidR="007B30D1" w:rsidRDefault="007B30D1" w:rsidP="008B4D67">
      <w:pPr>
        <w:ind w:left="570"/>
      </w:pPr>
    </w:p>
    <w:p w14:paraId="6857DD0F" w14:textId="254F98EE" w:rsidR="007B30D1" w:rsidRDefault="007B30D1" w:rsidP="008B4D67">
      <w:pPr>
        <w:ind w:left="570"/>
      </w:pPr>
    </w:p>
    <w:p w14:paraId="79AAA226" w14:textId="1D7D3F5F" w:rsidR="007B30D1" w:rsidRDefault="007B30D1" w:rsidP="008B4D67">
      <w:pPr>
        <w:ind w:left="570"/>
      </w:pPr>
    </w:p>
    <w:p w14:paraId="68F4E1D2" w14:textId="513E73DE" w:rsidR="007B30D1" w:rsidRDefault="007B30D1" w:rsidP="008B4D67">
      <w:pPr>
        <w:ind w:left="570"/>
      </w:pPr>
    </w:p>
    <w:p w14:paraId="63EFE69C" w14:textId="6E3AEA53" w:rsidR="007B30D1" w:rsidRDefault="007B30D1" w:rsidP="008B4D67">
      <w:pPr>
        <w:ind w:left="570"/>
      </w:pPr>
    </w:p>
    <w:p w14:paraId="653C58BA" w14:textId="3653F235" w:rsidR="007B30D1" w:rsidRDefault="007B30D1" w:rsidP="008B4D67">
      <w:pPr>
        <w:ind w:left="570"/>
      </w:pPr>
    </w:p>
    <w:p w14:paraId="4D7FAC67" w14:textId="3F7155C9" w:rsidR="007B30D1" w:rsidRDefault="007B30D1" w:rsidP="008B4D67">
      <w:pPr>
        <w:ind w:left="570"/>
      </w:pPr>
    </w:p>
    <w:p w14:paraId="79F4D01D" w14:textId="5EA56358" w:rsidR="007B30D1" w:rsidRDefault="007B30D1" w:rsidP="008B4D67">
      <w:pPr>
        <w:ind w:left="570"/>
      </w:pPr>
    </w:p>
    <w:p w14:paraId="09E10F0C" w14:textId="2167705B" w:rsidR="007B30D1" w:rsidRDefault="007B30D1" w:rsidP="008B4D67">
      <w:pPr>
        <w:ind w:left="570"/>
      </w:pPr>
    </w:p>
    <w:p w14:paraId="184E0976" w14:textId="113E55A6" w:rsidR="007B30D1" w:rsidRDefault="007B30D1" w:rsidP="008B4D67">
      <w:pPr>
        <w:ind w:left="570"/>
      </w:pPr>
    </w:p>
    <w:p w14:paraId="1F687AB4" w14:textId="77777777" w:rsidR="007B30D1" w:rsidRPr="005C199B" w:rsidRDefault="007B30D1" w:rsidP="008B4D67">
      <w:pPr>
        <w:ind w:left="570"/>
      </w:pPr>
    </w:p>
    <w:p w14:paraId="3048C75B" w14:textId="5FA8C67B" w:rsidR="00D27929" w:rsidRDefault="00C25957" w:rsidP="00C5384C">
      <w:pPr>
        <w:pStyle w:val="Ttulo1"/>
        <w:numPr>
          <w:ilvl w:val="0"/>
          <w:numId w:val="1"/>
        </w:numPr>
      </w:pPr>
      <w:bookmarkStart w:id="1" w:name="_Toc157081426"/>
      <w:r>
        <w:lastRenderedPageBreak/>
        <w:t>RA</w:t>
      </w:r>
      <w:r w:rsidR="007B30D1">
        <w:t>6_e</w:t>
      </w:r>
      <w:r w:rsidR="003D2429">
        <w:t>.</w:t>
      </w:r>
      <w:bookmarkEnd w:id="1"/>
    </w:p>
    <w:p w14:paraId="0820AFA8" w14:textId="77777777" w:rsidR="007B30D1" w:rsidRPr="007B30D1" w:rsidRDefault="007B30D1" w:rsidP="007B30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Añadir a la clase Libros los siguientes métodos: </w:t>
      </w:r>
    </w:p>
    <w:p w14:paraId="68FF8530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7B30D1">
        <w:rPr>
          <w:rFonts w:asciiTheme="minorHAnsi" w:hAnsiTheme="minorHAnsi" w:cstheme="minorHAnsi"/>
          <w:b/>
          <w:i/>
          <w:sz w:val="24"/>
          <w:szCs w:val="24"/>
        </w:rPr>
        <w:t>consultarAutores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7B30D1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, id autor): Retorna un objeto con el id de autor solicitado. Se muestran todos los autores si no se pasa el id del autor. NULL si hay algún error.</w:t>
      </w:r>
    </w:p>
    <w:p w14:paraId="2DA57561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7B30D1">
        <w:rPr>
          <w:rFonts w:asciiTheme="minorHAnsi" w:hAnsiTheme="minorHAnsi" w:cstheme="minorHAnsi"/>
          <w:b/>
          <w:i/>
          <w:sz w:val="24"/>
          <w:szCs w:val="24"/>
        </w:rPr>
        <w:t>consultarLibros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7B30D1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, id autor): Retorna un objeto con los libros del id de autor solicitado. Se muestran todos los libros si no se pasa el id del autor. NULL si hay algún error.</w:t>
      </w:r>
    </w:p>
    <w:p w14:paraId="3F94D624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7B30D1">
        <w:rPr>
          <w:rFonts w:asciiTheme="minorHAnsi" w:hAnsiTheme="minorHAnsi" w:cstheme="minorHAnsi"/>
          <w:b/>
          <w:i/>
          <w:sz w:val="24"/>
          <w:szCs w:val="24"/>
        </w:rPr>
        <w:t>consultarDatosLibro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7B30D1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, id libro): Retorna un objeto con los datos del id del libro solicitado. NULL si hay algún error.</w:t>
      </w:r>
    </w:p>
    <w:p w14:paraId="4BE7FCFE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En el foro de la tarea se suministra las pruebas de </w:t>
      </w:r>
      <w:proofErr w:type="spellStart"/>
      <w:r w:rsidRPr="007B30D1">
        <w:rPr>
          <w:rFonts w:asciiTheme="minorHAnsi" w:hAnsiTheme="minorHAnsi" w:cstheme="minorHAnsi"/>
          <w:b/>
          <w:i/>
          <w:sz w:val="24"/>
          <w:szCs w:val="24"/>
        </w:rPr>
        <w:t>phpUnit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 que debe satisfacer el código.</w:t>
      </w:r>
    </w:p>
    <w:p w14:paraId="1DE174EA" w14:textId="77777777" w:rsidR="007B30D1" w:rsidRPr="007B30D1" w:rsidRDefault="007B30D1" w:rsidP="007B30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Crear una página web que muestre por pantalla para cada autor (utilizar la clase Libros): </w:t>
      </w:r>
    </w:p>
    <w:p w14:paraId="6D4F0A46" w14:textId="4D141E78" w:rsidR="007B30D1" w:rsidRPr="007B30D1" w:rsidRDefault="007B30D1" w:rsidP="007B30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6D8229F1">
                <wp:simplePos x="0" y="0"/>
                <wp:positionH relativeFrom="column">
                  <wp:posOffset>163830</wp:posOffset>
                </wp:positionH>
                <wp:positionV relativeFrom="paragraph">
                  <wp:posOffset>360911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44A6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28.4pt" to="465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" strokecolor="#4579b8 [3044]"/>
            </w:pict>
          </mc:Fallback>
        </mc:AlternateContent>
      </w:r>
      <w:r w:rsidRPr="007B30D1">
        <w:rPr>
          <w:rFonts w:asciiTheme="minorHAnsi" w:hAnsiTheme="minorHAnsi" w:cstheme="minorHAnsi"/>
          <w:b/>
          <w:i/>
          <w:sz w:val="24"/>
          <w:szCs w:val="24"/>
        </w:rPr>
        <w:t>Los datos del autor, y los libros publicados.</w:t>
      </w:r>
    </w:p>
    <w:p w14:paraId="19A3EDFA" w14:textId="7CFD65F6" w:rsidR="00A53ACC" w:rsidRDefault="00A53ACC" w:rsidP="008B4D67">
      <w:pPr>
        <w:rPr>
          <w:bCs/>
          <w:iCs/>
          <w:sz w:val="24"/>
          <w:szCs w:val="24"/>
        </w:rPr>
      </w:pPr>
    </w:p>
    <w:p w14:paraId="7B75DD21" w14:textId="408788BA" w:rsidR="00A53ACC" w:rsidRDefault="00A53AC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Hemos creado un formulario para poder hacer las diferentes búsquedas que nos pide el enunciado del ejercicio.</w:t>
      </w:r>
    </w:p>
    <w:p w14:paraId="2A952682" w14:textId="313DC42B" w:rsidR="007F780F" w:rsidRDefault="007F780F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F5BF917" wp14:editId="36B25263">
            <wp:extent cx="5930900" cy="28651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131" w14:textId="1B0591B6" w:rsidR="002A217C" w:rsidRDefault="002A217C" w:rsidP="008B4D67">
      <w:pPr>
        <w:rPr>
          <w:bCs/>
          <w:iCs/>
          <w:sz w:val="24"/>
          <w:szCs w:val="24"/>
        </w:rPr>
      </w:pPr>
    </w:p>
    <w:p w14:paraId="3FB3AC5D" w14:textId="490E71B1" w:rsidR="002A217C" w:rsidRDefault="002A217C" w:rsidP="008B4D67">
      <w:pPr>
        <w:rPr>
          <w:bCs/>
          <w:iCs/>
          <w:sz w:val="24"/>
          <w:szCs w:val="24"/>
        </w:rPr>
      </w:pPr>
    </w:p>
    <w:p w14:paraId="4A2C6E43" w14:textId="0AED966D" w:rsidR="002A217C" w:rsidRDefault="002A217C" w:rsidP="008B4D67">
      <w:pPr>
        <w:rPr>
          <w:bCs/>
          <w:iCs/>
          <w:sz w:val="24"/>
          <w:szCs w:val="24"/>
        </w:rPr>
      </w:pPr>
    </w:p>
    <w:p w14:paraId="57B08D37" w14:textId="77777777" w:rsidR="002A217C" w:rsidRDefault="002A217C" w:rsidP="008B4D67">
      <w:pPr>
        <w:rPr>
          <w:bCs/>
          <w:iCs/>
          <w:sz w:val="24"/>
          <w:szCs w:val="24"/>
        </w:rPr>
      </w:pPr>
    </w:p>
    <w:p w14:paraId="50056DC4" w14:textId="77777777" w:rsidR="007F780F" w:rsidRDefault="007F780F" w:rsidP="007F780F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lastRenderedPageBreak/>
        <w:t>Para consultar los autores hemos escrito el siguiente código:</w:t>
      </w:r>
    </w:p>
    <w:p w14:paraId="090BC7C9" w14:textId="746C237B" w:rsidR="007F780F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9A0883" wp14:editId="47976357">
            <wp:extent cx="5930900" cy="14306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86DC" w14:textId="4353EBB5" w:rsidR="007F780F" w:rsidRDefault="007F780F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Para consultar libros:</w:t>
      </w:r>
    </w:p>
    <w:p w14:paraId="35FEDCD4" w14:textId="219B7A32" w:rsidR="007F780F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9F3339" wp14:editId="01D5B130">
            <wp:extent cx="5930900" cy="20574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1638" w14:textId="00AC055F" w:rsidR="007F780F" w:rsidRDefault="007F780F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Y para los datos de un libro específico:</w:t>
      </w:r>
    </w:p>
    <w:p w14:paraId="6256C602" w14:textId="6F3382EA" w:rsidR="007F780F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1EF8AB" wp14:editId="36FD5F5C">
            <wp:extent cx="5930900" cy="221107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A0E" w14:textId="36D2C3FC" w:rsidR="00595F51" w:rsidRDefault="00595F51" w:rsidP="008B4D67">
      <w:pPr>
        <w:rPr>
          <w:bCs/>
          <w:iCs/>
          <w:sz w:val="24"/>
          <w:szCs w:val="24"/>
        </w:rPr>
      </w:pPr>
    </w:p>
    <w:p w14:paraId="4EB57AAE" w14:textId="7B620424" w:rsidR="00595F51" w:rsidRDefault="00595F51" w:rsidP="008B4D67">
      <w:pPr>
        <w:rPr>
          <w:bCs/>
          <w:iCs/>
          <w:sz w:val="24"/>
          <w:szCs w:val="24"/>
        </w:rPr>
      </w:pPr>
    </w:p>
    <w:p w14:paraId="7A45C592" w14:textId="4703D484" w:rsidR="00595F51" w:rsidRDefault="00595F51" w:rsidP="008B4D67">
      <w:pPr>
        <w:rPr>
          <w:bCs/>
          <w:iCs/>
          <w:sz w:val="24"/>
          <w:szCs w:val="24"/>
        </w:rPr>
      </w:pPr>
    </w:p>
    <w:p w14:paraId="78FCB5E6" w14:textId="77777777" w:rsidR="00595F51" w:rsidRDefault="00595F51" w:rsidP="008B4D67">
      <w:pPr>
        <w:rPr>
          <w:bCs/>
          <w:iCs/>
          <w:sz w:val="24"/>
          <w:szCs w:val="24"/>
        </w:rPr>
      </w:pPr>
    </w:p>
    <w:p w14:paraId="510D653C" w14:textId="6F71D1D6" w:rsidR="002A217C" w:rsidRDefault="002A217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lastRenderedPageBreak/>
        <w:t>Cuando se produce un error:</w:t>
      </w:r>
    </w:p>
    <w:p w14:paraId="7C8BE983" w14:textId="4FD211C9" w:rsidR="002A217C" w:rsidRDefault="002A217C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A1F272" wp14:editId="2771C507">
            <wp:extent cx="4933950" cy="3286125"/>
            <wp:effectExtent l="76200" t="76200" r="133350" b="1428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12256" w14:textId="0D630A03" w:rsidR="002A217C" w:rsidRDefault="002A217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 continuación, vamos a poner capturas para cada una de las búsquedas:</w:t>
      </w:r>
    </w:p>
    <w:p w14:paraId="5D342F52" w14:textId="47F8EF6E" w:rsidR="00A53ACC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05F2874" wp14:editId="52A143A3">
            <wp:extent cx="4591050" cy="3228975"/>
            <wp:effectExtent l="76200" t="76200" r="133350" b="1428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63983" w14:textId="42AE4EBF" w:rsidR="00595F51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152ED" wp14:editId="24B4467A">
            <wp:extent cx="4524375" cy="3876675"/>
            <wp:effectExtent l="76200" t="76200" r="142875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FC064" w14:textId="58020554" w:rsidR="00595F51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389BCF" wp14:editId="0766595D">
            <wp:extent cx="4410075" cy="3533775"/>
            <wp:effectExtent l="76200" t="76200" r="142875" b="1428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3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359B4" w14:textId="02ADE45F" w:rsidR="00595F51" w:rsidRDefault="00595F51" w:rsidP="008B4D67">
      <w:pPr>
        <w:rPr>
          <w:bCs/>
          <w:iCs/>
          <w:sz w:val="24"/>
          <w:szCs w:val="24"/>
        </w:rPr>
      </w:pPr>
    </w:p>
    <w:p w14:paraId="641EC4CF" w14:textId="77777777" w:rsidR="00595F51" w:rsidRPr="00A53ACC" w:rsidRDefault="00595F51" w:rsidP="008B4D67">
      <w:pPr>
        <w:rPr>
          <w:bCs/>
          <w:iCs/>
          <w:sz w:val="24"/>
          <w:szCs w:val="24"/>
        </w:rPr>
      </w:pPr>
    </w:p>
    <w:p w14:paraId="483B0ACA" w14:textId="20EB0F4D" w:rsidR="00D164B6" w:rsidRDefault="009B1EBF" w:rsidP="00C5384C">
      <w:pPr>
        <w:pStyle w:val="Ttulo1"/>
        <w:numPr>
          <w:ilvl w:val="0"/>
          <w:numId w:val="1"/>
        </w:numPr>
      </w:pPr>
      <w:bookmarkStart w:id="2" w:name="_Toc157081427"/>
      <w:r>
        <w:lastRenderedPageBreak/>
        <w:t>RA6_f</w:t>
      </w:r>
      <w:r w:rsidR="00D164B6">
        <w:t>.</w:t>
      </w:r>
      <w:bookmarkEnd w:id="2"/>
    </w:p>
    <w:p w14:paraId="71396AC8" w14:textId="77777777" w:rsidR="009B1EBF" w:rsidRPr="009B1EBF" w:rsidRDefault="009B1EBF" w:rsidP="009B1EBF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bCs/>
          <w:i/>
          <w:sz w:val="24"/>
          <w:szCs w:val="24"/>
        </w:rPr>
        <w:t>Se han creado aplicaciones web que permitan la actualización y la eliminación de información disponible en una base de datos.</w:t>
      </w:r>
    </w:p>
    <w:p w14:paraId="42C27CA8" w14:textId="77777777" w:rsidR="009B1EBF" w:rsidRPr="009B1EBF" w:rsidRDefault="009B1EBF" w:rsidP="009B1E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Añadir a la clase Libros los siguientes métodos: </w:t>
      </w:r>
    </w:p>
    <w:p w14:paraId="3A351891" w14:textId="77777777" w:rsidR="009B1EBF" w:rsidRPr="009B1EBF" w:rsidRDefault="009B1EBF" w:rsidP="009B1E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9B1EBF">
        <w:rPr>
          <w:rFonts w:asciiTheme="minorHAnsi" w:hAnsiTheme="minorHAnsi" w:cstheme="minorHAnsi"/>
          <w:b/>
          <w:i/>
          <w:sz w:val="24"/>
          <w:szCs w:val="24"/>
        </w:rPr>
        <w:t>borrarAutor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9B1EBF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>, id autor): Elimina el autor solicitado por id. Retorna verdadero si se ha tenido éxito, falso si hay algún error.</w:t>
      </w:r>
    </w:p>
    <w:p w14:paraId="21FC3CDB" w14:textId="77777777" w:rsidR="009B1EBF" w:rsidRPr="009B1EBF" w:rsidRDefault="009B1EBF" w:rsidP="009B1E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9B1EBF">
        <w:rPr>
          <w:rFonts w:asciiTheme="minorHAnsi" w:hAnsiTheme="minorHAnsi" w:cstheme="minorHAnsi"/>
          <w:b/>
          <w:i/>
          <w:sz w:val="24"/>
          <w:szCs w:val="24"/>
        </w:rPr>
        <w:t>borrarLibro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9B1EBF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>, id libro): Elimina el libro solicitado por id. Retorna verdadero si se ha tenido éxito, falso si hay algún error.</w:t>
      </w:r>
    </w:p>
    <w:p w14:paraId="64B770A7" w14:textId="77777777" w:rsidR="009B1EBF" w:rsidRPr="009B1EBF" w:rsidRDefault="009B1EBF" w:rsidP="009B1E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En el foro de la tarea se suministra las pruebas de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phpUnit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que debe satisfacer el código.</w:t>
      </w:r>
    </w:p>
    <w:p w14:paraId="6C69A15D" w14:textId="77777777" w:rsidR="009B1EBF" w:rsidRPr="009B1EBF" w:rsidRDefault="009B1EBF" w:rsidP="009B1E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Documentación del proyecto: Utilizando la sintaxis básica de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PHPDoc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, comentar todos los métodos creados. Crear un comentario /** */ en cada función que incluya un comentario sobre la función </w:t>
      </w:r>
    </w:p>
    <w:p w14:paraId="2B605FCD" w14:textId="77777777" w:rsidR="009B1EBF" w:rsidRPr="009B1EBF" w:rsidRDefault="009B1EBF" w:rsidP="009B1E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>Utilizar @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param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para describir los parámetros que recibe la función y @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return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para comentar el valor resuelto</w:t>
      </w:r>
    </w:p>
    <w:p w14:paraId="2B480E6B" w14:textId="77777777" w:rsidR="009B1EBF" w:rsidRPr="009B1EBF" w:rsidRDefault="009B1EBF" w:rsidP="009B1E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Se puede verificar el correcto funcionamiento de los comentarios creados usando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PHPDocumentor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. </w:t>
      </w:r>
    </w:p>
    <w:p w14:paraId="065DFBA3" w14:textId="77777777" w:rsidR="009B1EBF" w:rsidRPr="009B1EBF" w:rsidRDefault="009B1EBF" w:rsidP="009B1EB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Descargar el fichero </w:t>
      </w:r>
      <w:proofErr w:type="spellStart"/>
      <w:proofErr w:type="gram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phpdocumentor.phar</w:t>
      </w:r>
      <w:proofErr w:type="spellEnd"/>
      <w:proofErr w:type="gram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de la página de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PHPDocumentor</w:t>
      </w:r>
      <w:proofErr w:type="spellEnd"/>
    </w:p>
    <w:p w14:paraId="5E8B4ABE" w14:textId="77777777" w:rsidR="009B1EBF" w:rsidRPr="009B1EBF" w:rsidRDefault="009B1EBF" w:rsidP="009B1EB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Crear un directorio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doc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fuera del directorio donde se esté creando la página web</w:t>
      </w:r>
    </w:p>
    <w:p w14:paraId="20BF5383" w14:textId="06CFEF3F" w:rsidR="009B1EBF" w:rsidRPr="009B1EBF" w:rsidRDefault="009B1EBF" w:rsidP="009B1EB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Ejecutar c:\xampp\php\bin\php.exe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phpDocumentor.phar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-d c:\directorio de trabajo -t c:\directorio de </w:t>
      </w:r>
      <w:proofErr w:type="spellStart"/>
      <w:r w:rsidRPr="009B1EBF">
        <w:rPr>
          <w:rFonts w:asciiTheme="minorHAnsi" w:hAnsiTheme="minorHAnsi" w:cstheme="minorHAnsi"/>
          <w:b/>
          <w:i/>
          <w:sz w:val="24"/>
          <w:szCs w:val="24"/>
        </w:rPr>
        <w:t>documentacion</w:t>
      </w:r>
      <w:proofErr w:type="spellEnd"/>
      <w:r w:rsidRPr="009B1EBF">
        <w:rPr>
          <w:rFonts w:asciiTheme="minorHAnsi" w:hAnsiTheme="minorHAnsi" w:cstheme="minorHAnsi"/>
          <w:b/>
          <w:i/>
          <w:sz w:val="24"/>
          <w:szCs w:val="24"/>
        </w:rPr>
        <w:t xml:space="preserve"> creado. Es</w:t>
      </w:r>
      <w:r>
        <w:rPr>
          <w:rFonts w:asciiTheme="minorHAnsi" w:hAnsiTheme="minorHAnsi" w:cstheme="minorHAnsi"/>
          <w:b/>
          <w:i/>
          <w:sz w:val="24"/>
          <w:szCs w:val="24"/>
        </w:rPr>
        <w:t>tos directorios son de ejemplo.</w:t>
      </w:r>
    </w:p>
    <w:p w14:paraId="66F37F10" w14:textId="59123101" w:rsidR="009B1EBF" w:rsidRPr="009B1EBF" w:rsidRDefault="009B1EBF" w:rsidP="009B1EB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73630378">
                <wp:simplePos x="0" y="0"/>
                <wp:positionH relativeFrom="margin">
                  <wp:posOffset>158750</wp:posOffset>
                </wp:positionH>
                <wp:positionV relativeFrom="paragraph">
                  <wp:posOffset>484918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2C618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5pt,38.2pt" to="464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It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" strokecolor="#4579b8 [3044]">
                <w10:wrap anchorx="margin"/>
              </v:line>
            </w:pict>
          </mc:Fallback>
        </mc:AlternateContent>
      </w:r>
      <w:r w:rsidRPr="009B1EBF">
        <w:rPr>
          <w:rFonts w:asciiTheme="minorHAnsi" w:hAnsiTheme="minorHAnsi" w:cstheme="minorHAnsi"/>
          <w:b/>
          <w:i/>
          <w:sz w:val="24"/>
          <w:szCs w:val="24"/>
        </w:rPr>
        <w:t>Tras esto se debería haber creado una página web con el contenido de la documentación.</w:t>
      </w:r>
    </w:p>
    <w:p w14:paraId="3629E93F" w14:textId="6EC0CE84" w:rsidR="009B1EBF" w:rsidRPr="009B1EBF" w:rsidRDefault="009B1EBF" w:rsidP="009B1EBF"/>
    <w:p w14:paraId="221EBC93" w14:textId="54E050A1" w:rsidR="00E92AFC" w:rsidRDefault="009B1EBF" w:rsidP="00E92AFC">
      <w:pPr>
        <w:ind w:left="57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Lo primero que necesitamos hacer es modificar el formulario que hemos creado anteriormente:</w:t>
      </w:r>
    </w:p>
    <w:p w14:paraId="3C8205D5" w14:textId="2EFB417A" w:rsidR="009B1EBF" w:rsidRDefault="009B1EBF" w:rsidP="00E92AFC">
      <w:pPr>
        <w:ind w:left="570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D5A59A" wp14:editId="678772D7">
            <wp:extent cx="5466515" cy="2147977"/>
            <wp:effectExtent l="0" t="0" r="127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9262" cy="21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B378" w14:textId="0978B30E" w:rsidR="009B1EBF" w:rsidRDefault="009B1EBF" w:rsidP="00E92AFC">
      <w:pPr>
        <w:ind w:left="57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lastRenderedPageBreak/>
        <w:t>Ahora ponemos las sentencias para borrar autores y libros por id respectivamente y comprobamos sus resultados:</w:t>
      </w:r>
    </w:p>
    <w:p w14:paraId="7679D49C" w14:textId="58AAEC09" w:rsidR="009B1EBF" w:rsidRDefault="009B1EBF" w:rsidP="00E92AFC">
      <w:pPr>
        <w:ind w:left="570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3D6386" wp14:editId="6B1FD51B">
            <wp:extent cx="5334000" cy="45624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14C1" w14:textId="5311595D" w:rsidR="00045B4F" w:rsidRDefault="00045B4F" w:rsidP="00E92AFC">
      <w:pPr>
        <w:ind w:left="57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Documentación del código con </w:t>
      </w:r>
      <w:proofErr w:type="spellStart"/>
      <w:r>
        <w:rPr>
          <w:bCs/>
          <w:iCs/>
          <w:sz w:val="24"/>
          <w:szCs w:val="24"/>
        </w:rPr>
        <w:t>PHPDoc</w:t>
      </w:r>
      <w:proofErr w:type="spellEnd"/>
      <w:r>
        <w:rPr>
          <w:bCs/>
          <w:iCs/>
          <w:sz w:val="24"/>
          <w:szCs w:val="24"/>
        </w:rPr>
        <w:t>:</w:t>
      </w:r>
    </w:p>
    <w:p w14:paraId="5B9E1BED" w14:textId="77777777" w:rsidR="00045B4F" w:rsidRDefault="00045B4F" w:rsidP="00E92AFC">
      <w:pPr>
        <w:ind w:left="570"/>
        <w:rPr>
          <w:bCs/>
          <w:iCs/>
          <w:sz w:val="24"/>
          <w:szCs w:val="24"/>
        </w:rPr>
      </w:pPr>
      <w:bookmarkStart w:id="3" w:name="_GoBack"/>
      <w:bookmarkEnd w:id="3"/>
    </w:p>
    <w:p w14:paraId="7B4734FE" w14:textId="39BEEB4D" w:rsidR="009B1EBF" w:rsidRDefault="009B1EBF" w:rsidP="00E92AFC">
      <w:pPr>
        <w:ind w:left="570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74980" wp14:editId="131B5B78">
            <wp:extent cx="4714875" cy="3514725"/>
            <wp:effectExtent l="76200" t="76200" r="142875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5C462" w14:textId="77777777" w:rsidR="009B1EBF" w:rsidRPr="009B1EBF" w:rsidRDefault="009B1EBF" w:rsidP="00E92AFC">
      <w:pPr>
        <w:ind w:left="570"/>
        <w:rPr>
          <w:bCs/>
          <w:iCs/>
          <w:sz w:val="24"/>
          <w:szCs w:val="24"/>
        </w:rPr>
      </w:pPr>
    </w:p>
    <w:sectPr w:rsidR="009B1EBF" w:rsidRPr="009B1EBF" w:rsidSect="00A03F60">
      <w:headerReference w:type="default" r:id="rId25"/>
      <w:footerReference w:type="default" r:id="rId26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6B81C" w14:textId="77777777" w:rsidR="00D9279F" w:rsidRDefault="00D9279F">
      <w:pPr>
        <w:spacing w:after="0" w:line="240" w:lineRule="auto"/>
      </w:pPr>
      <w:r>
        <w:separator/>
      </w:r>
    </w:p>
  </w:endnote>
  <w:endnote w:type="continuationSeparator" w:id="0">
    <w:p w14:paraId="407A456B" w14:textId="77777777" w:rsidR="00D9279F" w:rsidRDefault="00D92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A54B2" w14:textId="28B7EE01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045B4F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12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22B64" w14:textId="77777777" w:rsidR="00D9279F" w:rsidRDefault="00D9279F">
      <w:pPr>
        <w:spacing w:after="0" w:line="240" w:lineRule="auto"/>
      </w:pPr>
      <w:r>
        <w:separator/>
      </w:r>
    </w:p>
  </w:footnote>
  <w:footnote w:type="continuationSeparator" w:id="0">
    <w:p w14:paraId="5B32C64E" w14:textId="77777777" w:rsidR="00D9279F" w:rsidRDefault="00D92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A0F2A0F"/>
    <w:multiLevelType w:val="multilevel"/>
    <w:tmpl w:val="912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51C21CA"/>
    <w:multiLevelType w:val="multilevel"/>
    <w:tmpl w:val="FF7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A5BF1"/>
    <w:multiLevelType w:val="multilevel"/>
    <w:tmpl w:val="DEF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A143D"/>
    <w:multiLevelType w:val="multilevel"/>
    <w:tmpl w:val="48D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585C0698"/>
    <w:multiLevelType w:val="multilevel"/>
    <w:tmpl w:val="375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77A89"/>
    <w:multiLevelType w:val="multilevel"/>
    <w:tmpl w:val="531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00AC2"/>
    <w:multiLevelType w:val="multilevel"/>
    <w:tmpl w:val="BD1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03089"/>
    <w:multiLevelType w:val="multilevel"/>
    <w:tmpl w:val="472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5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1"/>
  </w:num>
  <w:num w:numId="15">
    <w:abstractNumId w:val="18"/>
  </w:num>
  <w:num w:numId="16">
    <w:abstractNumId w:val="5"/>
  </w:num>
  <w:num w:numId="17">
    <w:abstractNumId w:val="17"/>
  </w:num>
  <w:num w:numId="18">
    <w:abstractNumId w:val="10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368"/>
    <w:rsid w:val="00025EDA"/>
    <w:rsid w:val="000429CF"/>
    <w:rsid w:val="00045B4F"/>
    <w:rsid w:val="0005427A"/>
    <w:rsid w:val="00067D3E"/>
    <w:rsid w:val="000879ED"/>
    <w:rsid w:val="00090399"/>
    <w:rsid w:val="00090440"/>
    <w:rsid w:val="000912C4"/>
    <w:rsid w:val="00092C7B"/>
    <w:rsid w:val="000A2FC9"/>
    <w:rsid w:val="000B748C"/>
    <w:rsid w:val="000D44AA"/>
    <w:rsid w:val="000F4A9E"/>
    <w:rsid w:val="00101F5C"/>
    <w:rsid w:val="00124386"/>
    <w:rsid w:val="00127032"/>
    <w:rsid w:val="00132402"/>
    <w:rsid w:val="00140A8D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D795A"/>
    <w:rsid w:val="001E4344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17C"/>
    <w:rsid w:val="002A2F97"/>
    <w:rsid w:val="002A6575"/>
    <w:rsid w:val="002A6DF1"/>
    <w:rsid w:val="002B075B"/>
    <w:rsid w:val="002B4EB6"/>
    <w:rsid w:val="002E46EB"/>
    <w:rsid w:val="002E670B"/>
    <w:rsid w:val="002E6FD1"/>
    <w:rsid w:val="002F3CA5"/>
    <w:rsid w:val="00300489"/>
    <w:rsid w:val="00305BC0"/>
    <w:rsid w:val="00312C59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3562"/>
    <w:rsid w:val="00395772"/>
    <w:rsid w:val="003A0E18"/>
    <w:rsid w:val="003A6980"/>
    <w:rsid w:val="003B6CF5"/>
    <w:rsid w:val="003C47AF"/>
    <w:rsid w:val="003D2429"/>
    <w:rsid w:val="003E3288"/>
    <w:rsid w:val="003F7478"/>
    <w:rsid w:val="004049DE"/>
    <w:rsid w:val="00412077"/>
    <w:rsid w:val="00424A45"/>
    <w:rsid w:val="00432689"/>
    <w:rsid w:val="00432816"/>
    <w:rsid w:val="0044142F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3900"/>
    <w:rsid w:val="00544082"/>
    <w:rsid w:val="00555926"/>
    <w:rsid w:val="00564DF0"/>
    <w:rsid w:val="00567E23"/>
    <w:rsid w:val="005820B0"/>
    <w:rsid w:val="005865BB"/>
    <w:rsid w:val="005914D6"/>
    <w:rsid w:val="0059467D"/>
    <w:rsid w:val="00595F51"/>
    <w:rsid w:val="005A2FF3"/>
    <w:rsid w:val="005A3033"/>
    <w:rsid w:val="005B678E"/>
    <w:rsid w:val="005C0603"/>
    <w:rsid w:val="005C199B"/>
    <w:rsid w:val="005C3CAA"/>
    <w:rsid w:val="005F5AEE"/>
    <w:rsid w:val="00623E17"/>
    <w:rsid w:val="00642DE9"/>
    <w:rsid w:val="0065322A"/>
    <w:rsid w:val="00663FED"/>
    <w:rsid w:val="006950F8"/>
    <w:rsid w:val="006A1AA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DFF"/>
    <w:rsid w:val="0077560D"/>
    <w:rsid w:val="007854DC"/>
    <w:rsid w:val="00786CA4"/>
    <w:rsid w:val="007B30D1"/>
    <w:rsid w:val="007B3855"/>
    <w:rsid w:val="007C1CAC"/>
    <w:rsid w:val="007D206B"/>
    <w:rsid w:val="007E31BD"/>
    <w:rsid w:val="007F780F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900DB9"/>
    <w:rsid w:val="00904806"/>
    <w:rsid w:val="00911E7D"/>
    <w:rsid w:val="00912C96"/>
    <w:rsid w:val="009152E8"/>
    <w:rsid w:val="009262F2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7B80"/>
    <w:rsid w:val="00994B48"/>
    <w:rsid w:val="009A3048"/>
    <w:rsid w:val="009B1EBF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3F60"/>
    <w:rsid w:val="00A079A6"/>
    <w:rsid w:val="00A11445"/>
    <w:rsid w:val="00A133DB"/>
    <w:rsid w:val="00A16292"/>
    <w:rsid w:val="00A257FB"/>
    <w:rsid w:val="00A3099E"/>
    <w:rsid w:val="00A43B89"/>
    <w:rsid w:val="00A46C26"/>
    <w:rsid w:val="00A477AC"/>
    <w:rsid w:val="00A50EBF"/>
    <w:rsid w:val="00A53ACC"/>
    <w:rsid w:val="00A55F61"/>
    <w:rsid w:val="00A5759B"/>
    <w:rsid w:val="00A754F9"/>
    <w:rsid w:val="00A9794F"/>
    <w:rsid w:val="00AC00D2"/>
    <w:rsid w:val="00AD4A57"/>
    <w:rsid w:val="00AD4E89"/>
    <w:rsid w:val="00AD7814"/>
    <w:rsid w:val="00AE0661"/>
    <w:rsid w:val="00AE0DF9"/>
    <w:rsid w:val="00AE1E16"/>
    <w:rsid w:val="00AE3EF0"/>
    <w:rsid w:val="00B10052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B6E2C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6C98"/>
    <w:rsid w:val="00C22937"/>
    <w:rsid w:val="00C25957"/>
    <w:rsid w:val="00C420D6"/>
    <w:rsid w:val="00C463EE"/>
    <w:rsid w:val="00C5384C"/>
    <w:rsid w:val="00C625DD"/>
    <w:rsid w:val="00C663B8"/>
    <w:rsid w:val="00C77629"/>
    <w:rsid w:val="00C836B6"/>
    <w:rsid w:val="00C93354"/>
    <w:rsid w:val="00C97F9F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33D5E"/>
    <w:rsid w:val="00D52F6A"/>
    <w:rsid w:val="00D64219"/>
    <w:rsid w:val="00D64259"/>
    <w:rsid w:val="00D658A9"/>
    <w:rsid w:val="00D67E36"/>
    <w:rsid w:val="00D75892"/>
    <w:rsid w:val="00D912B9"/>
    <w:rsid w:val="00D9279F"/>
    <w:rsid w:val="00D93035"/>
    <w:rsid w:val="00D95303"/>
    <w:rsid w:val="00DA4E49"/>
    <w:rsid w:val="00DA4F86"/>
    <w:rsid w:val="00DC14BB"/>
    <w:rsid w:val="00DC7E8F"/>
    <w:rsid w:val="00DD2532"/>
    <w:rsid w:val="00DD6B04"/>
    <w:rsid w:val="00DE0BA6"/>
    <w:rsid w:val="00E07439"/>
    <w:rsid w:val="00E11C8C"/>
    <w:rsid w:val="00E1556B"/>
    <w:rsid w:val="00E161E5"/>
    <w:rsid w:val="00E2056B"/>
    <w:rsid w:val="00E248F8"/>
    <w:rsid w:val="00E33605"/>
    <w:rsid w:val="00E42A54"/>
    <w:rsid w:val="00E52C9F"/>
    <w:rsid w:val="00E54054"/>
    <w:rsid w:val="00E67E1E"/>
    <w:rsid w:val="00E72733"/>
    <w:rsid w:val="00E72C65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E33C6"/>
    <w:rsid w:val="00EE72BE"/>
    <w:rsid w:val="00EF3BE0"/>
    <w:rsid w:val="00F0182E"/>
    <w:rsid w:val="00F13AFD"/>
    <w:rsid w:val="00F15F01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A03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B6C20-F66C-412A-A7E3-D4BC1BF3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233</TotalTime>
  <Pages>14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Usuario de Windows</cp:lastModifiedBy>
  <cp:revision>6</cp:revision>
  <cp:lastPrinted>2023-11-15T11:09:00Z</cp:lastPrinted>
  <dcterms:created xsi:type="dcterms:W3CDTF">2025-01-16T16:36:00Z</dcterms:created>
  <dcterms:modified xsi:type="dcterms:W3CDTF">2025-01-17T18:23:00Z</dcterms:modified>
</cp:coreProperties>
</file>