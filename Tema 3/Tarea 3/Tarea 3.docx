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7D0398A1" w:rsidR="003D2429" w:rsidRPr="00026939" w:rsidRDefault="00D164B6" w:rsidP="003D2429">
      <w:pPr>
        <w:pStyle w:val="MDULO"/>
        <w:ind w:left="2552"/>
        <w:jc w:val="right"/>
        <w:rPr>
          <w:rFonts w:asciiTheme="minorHAnsi" w:hAnsiTheme="minorHAnsi" w:cstheme="minorHAnsi"/>
          <w:sz w:val="22"/>
        </w:rPr>
      </w:pPr>
      <w:r w:rsidRPr="005C0603">
        <w:t>MÓDULO DE</w:t>
      </w:r>
      <w:r w:rsidR="00026939">
        <w:t xml:space="preserve"> </w:t>
      </w:r>
      <w:r w:rsidR="00026939" w:rsidRPr="00026939">
        <w:rPr>
          <w:rFonts w:asciiTheme="minorHAnsi" w:hAnsiTheme="minorHAnsi" w:cstheme="minorHAnsi"/>
          <w:bCs w:val="0"/>
          <w:szCs w:val="72"/>
        </w:rPr>
        <w:t>Desarrollo Web en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76BCFE79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</w:t>
      </w:r>
      <w:r w:rsidR="00026939">
        <w:rPr>
          <w:sz w:val="80"/>
          <w:szCs w:val="80"/>
        </w:rPr>
        <w:t>3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</w:p>
        <w:p w14:paraId="1A61D3B2" w14:textId="7A09E711" w:rsidR="00E51B07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66713" w:history="1">
            <w:r w:rsidR="00E51B07" w:rsidRPr="00BA0FDF">
              <w:rPr>
                <w:rStyle w:val="Hipervnculo"/>
              </w:rPr>
              <w:t>1.</w:t>
            </w:r>
            <w:r w:rsidR="00E51B07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E51B07" w:rsidRPr="00BA0FDF">
              <w:rPr>
                <w:rStyle w:val="Hipervnculo"/>
              </w:rPr>
              <w:t>RA03_a.</w:t>
            </w:r>
            <w:r w:rsidR="00E51B07">
              <w:rPr>
                <w:webHidden/>
              </w:rPr>
              <w:tab/>
            </w:r>
            <w:r w:rsidR="00E51B07">
              <w:rPr>
                <w:webHidden/>
              </w:rPr>
              <w:fldChar w:fldCharType="begin"/>
            </w:r>
            <w:r w:rsidR="00E51B07">
              <w:rPr>
                <w:webHidden/>
              </w:rPr>
              <w:instrText xml:space="preserve"> PAGEREF _Toc180766713 \h </w:instrText>
            </w:r>
            <w:r w:rsidR="00E51B07">
              <w:rPr>
                <w:webHidden/>
              </w:rPr>
            </w:r>
            <w:r w:rsidR="00E51B07"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2</w:t>
            </w:r>
            <w:r w:rsidR="00E51B07">
              <w:rPr>
                <w:webHidden/>
              </w:rPr>
              <w:fldChar w:fldCharType="end"/>
            </w:r>
          </w:hyperlink>
        </w:p>
        <w:p w14:paraId="36030485" w14:textId="4B81FC1E" w:rsidR="00E51B07" w:rsidRDefault="00E51B0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6714" w:history="1">
            <w:r w:rsidRPr="00BA0FDF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BA0FDF">
              <w:rPr>
                <w:rStyle w:val="Hipervnculo"/>
              </w:rPr>
              <w:t>RA03_c.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D12647" w14:textId="4A0AFC87" w:rsidR="00E51B07" w:rsidRDefault="00E51B0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6715" w:history="1">
            <w:r w:rsidRPr="00BA0FDF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BA0FDF">
              <w:rPr>
                <w:rStyle w:val="Hipervnculo"/>
              </w:rPr>
              <w:t>RA03_b.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B641F7" w14:textId="2138B6E3" w:rsidR="00E51B07" w:rsidRDefault="00E51B0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6716" w:history="1">
            <w:r w:rsidRPr="00BA0FDF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BA0FDF">
              <w:rPr>
                <w:rStyle w:val="Hipervnculo"/>
              </w:rPr>
              <w:t>RA03_d.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0D8834" w14:textId="2D5FB4DD" w:rsidR="00E51B07" w:rsidRDefault="00E51B0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6717" w:history="1">
            <w:r w:rsidRPr="00BA0FDF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BA0FDF">
              <w:rPr>
                <w:rStyle w:val="Hipervnculo"/>
              </w:rPr>
              <w:t>RA03_e.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2F2D3F" w14:textId="5FC87E60" w:rsidR="00E51B07" w:rsidRDefault="00E51B0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6718" w:history="1">
            <w:r w:rsidRPr="00BA0FDF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BA0FDF">
              <w:rPr>
                <w:rStyle w:val="Hipervnculo"/>
              </w:rPr>
              <w:t>RA03_f.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E7BB7B" w14:textId="3D42F72D" w:rsidR="00E51B07" w:rsidRDefault="00E51B0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6719" w:history="1">
            <w:r w:rsidRPr="00BA0FDF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BA0FDF">
              <w:rPr>
                <w:rStyle w:val="Hipervnculo"/>
              </w:rPr>
              <w:t>RA03_g.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_Toc180766719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2034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C67847" w14:textId="28BDF4B7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br w:type="page"/>
      </w:r>
    </w:p>
    <w:p w14:paraId="0A35CDF4" w14:textId="44F52F02" w:rsidR="00C25957" w:rsidRDefault="00C25957" w:rsidP="00C5384C">
      <w:pPr>
        <w:pStyle w:val="Ttulo1"/>
        <w:numPr>
          <w:ilvl w:val="0"/>
          <w:numId w:val="1"/>
        </w:numPr>
      </w:pPr>
      <w:bookmarkStart w:id="1" w:name="_Toc180766713"/>
      <w:r w:rsidRPr="00C25957">
        <w:lastRenderedPageBreak/>
        <w:t>RA0</w:t>
      </w:r>
      <w:r w:rsidR="00026939">
        <w:t>3</w:t>
      </w:r>
      <w:r w:rsidRPr="00C25957">
        <w:t>_a</w:t>
      </w:r>
      <w:r w:rsidR="003D2429">
        <w:t>.</w:t>
      </w:r>
      <w:bookmarkEnd w:id="1"/>
    </w:p>
    <w:p w14:paraId="0806513D" w14:textId="77777777" w:rsidR="00026939" w:rsidRPr="00026939" w:rsidRDefault="00026939" w:rsidP="00026939">
      <w:pPr>
        <w:rPr>
          <w:b/>
          <w:i/>
          <w:sz w:val="24"/>
        </w:rPr>
      </w:pPr>
      <w:r w:rsidRPr="00026939">
        <w:rPr>
          <w:b/>
          <w:i/>
          <w:sz w:val="24"/>
        </w:rPr>
        <w:t>Se han utilizado mecanismos de decisión en la crea</w:t>
      </w:r>
      <w:r w:rsidRPr="00026939">
        <w:rPr>
          <w:b/>
          <w:i/>
          <w:sz w:val="24"/>
        </w:rPr>
        <w:t xml:space="preserve">ción de bloques de sentencias. </w:t>
      </w:r>
    </w:p>
    <w:p w14:paraId="0D193A05" w14:textId="3C810F02" w:rsidR="00026939" w:rsidRPr="00026939" w:rsidRDefault="00026939" w:rsidP="00026939">
      <w:pPr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68BD0EB7">
                <wp:simplePos x="0" y="0"/>
                <wp:positionH relativeFrom="margin">
                  <wp:align>left</wp:align>
                </wp:positionH>
                <wp:positionV relativeFrom="paragraph">
                  <wp:posOffset>692150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E34AC" id="Conector recto 22" o:spid="_x0000_s1026" style="position:absolute;z-index:251677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4.5pt" to="452.2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" strokecolor="#4579b8 [3044]">
                <w10:wrap anchorx="margin"/>
              </v:line>
            </w:pict>
          </mc:Fallback>
        </mc:AlternateContent>
      </w:r>
      <w:r w:rsidRPr="00026939">
        <w:rPr>
          <w:b/>
          <w:i/>
          <w:sz w:val="24"/>
        </w:rPr>
        <w:t>Escribe un script en PHP que determine si una persona es mayor de edad. Si la edad ingresada es mayor o igual a 18, deberá mostrar un mensaje que diga “Eres mayor de edad”. En caso contrario, debe decir “Eres menor de edad”.</w:t>
      </w:r>
    </w:p>
    <w:p w14:paraId="33E334DC" w14:textId="5DB28B4F" w:rsidR="00A754F9" w:rsidRDefault="00026939" w:rsidP="00026939">
      <w:pPr>
        <w:jc w:val="both"/>
      </w:pPr>
      <w:r>
        <w:rPr>
          <w:noProof/>
        </w:rPr>
        <w:drawing>
          <wp:inline distT="0" distB="0" distL="0" distR="0" wp14:anchorId="4C47D3D9" wp14:editId="6D949EA1">
            <wp:extent cx="5930900" cy="39598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2DAB" w14:textId="483AA592" w:rsidR="00026939" w:rsidRDefault="00026939" w:rsidP="00026939">
      <w:pPr>
        <w:jc w:val="both"/>
      </w:pPr>
    </w:p>
    <w:p w14:paraId="0CEEB266" w14:textId="0A4C0A6D" w:rsidR="00026939" w:rsidRDefault="00026939" w:rsidP="00026939">
      <w:pPr>
        <w:jc w:val="both"/>
      </w:pPr>
    </w:p>
    <w:p w14:paraId="2238B0B2" w14:textId="6CA9E5AC" w:rsidR="00026939" w:rsidRDefault="00026939" w:rsidP="00026939">
      <w:pPr>
        <w:jc w:val="both"/>
      </w:pPr>
    </w:p>
    <w:p w14:paraId="4CDCE627" w14:textId="13A9C0E0" w:rsidR="00026939" w:rsidRDefault="00026939" w:rsidP="00026939">
      <w:pPr>
        <w:jc w:val="both"/>
      </w:pPr>
    </w:p>
    <w:p w14:paraId="72590A18" w14:textId="5604F515" w:rsidR="00026939" w:rsidRDefault="00026939" w:rsidP="00026939">
      <w:pPr>
        <w:jc w:val="both"/>
      </w:pPr>
    </w:p>
    <w:p w14:paraId="173B0531" w14:textId="6EDE0605" w:rsidR="00026939" w:rsidRDefault="00026939" w:rsidP="00026939">
      <w:pPr>
        <w:jc w:val="both"/>
      </w:pPr>
    </w:p>
    <w:p w14:paraId="5699E939" w14:textId="1EA9EEA0" w:rsidR="00026939" w:rsidRDefault="00026939" w:rsidP="00026939">
      <w:pPr>
        <w:jc w:val="both"/>
      </w:pPr>
    </w:p>
    <w:p w14:paraId="78344431" w14:textId="77777777" w:rsidR="00026939" w:rsidRPr="005C199B" w:rsidRDefault="00026939" w:rsidP="00026939">
      <w:pPr>
        <w:jc w:val="both"/>
      </w:pPr>
    </w:p>
    <w:p w14:paraId="3048C75B" w14:textId="3D85FFEA" w:rsidR="00D27929" w:rsidRDefault="00C25957" w:rsidP="00C5384C">
      <w:pPr>
        <w:pStyle w:val="Ttulo1"/>
        <w:numPr>
          <w:ilvl w:val="0"/>
          <w:numId w:val="1"/>
        </w:numPr>
      </w:pPr>
      <w:bookmarkStart w:id="2" w:name="_Toc180766714"/>
      <w:r>
        <w:lastRenderedPageBreak/>
        <w:t>RA0</w:t>
      </w:r>
      <w:r w:rsidR="00026939">
        <w:t>3</w:t>
      </w:r>
      <w:r w:rsidR="002B00FA">
        <w:t>_c</w:t>
      </w:r>
      <w:r w:rsidR="003D2429">
        <w:t>.</w:t>
      </w:r>
      <w:bookmarkEnd w:id="2"/>
    </w:p>
    <w:p w14:paraId="6C91A871" w14:textId="77777777" w:rsidR="00026939" w:rsidRPr="00026939" w:rsidRDefault="00026939" w:rsidP="00026939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026939">
        <w:rPr>
          <w:rFonts w:asciiTheme="minorHAnsi" w:hAnsiTheme="minorHAnsi" w:cstheme="minorHAnsi"/>
          <w:b/>
          <w:bCs/>
          <w:i/>
          <w:sz w:val="24"/>
          <w:szCs w:val="24"/>
        </w:rPr>
        <w:t>Se han utilizado “</w:t>
      </w:r>
      <w:proofErr w:type="spellStart"/>
      <w:r w:rsidRPr="00026939">
        <w:rPr>
          <w:rFonts w:asciiTheme="minorHAnsi" w:hAnsiTheme="minorHAnsi" w:cstheme="minorHAnsi"/>
          <w:b/>
          <w:bCs/>
          <w:i/>
          <w:sz w:val="24"/>
          <w:szCs w:val="24"/>
        </w:rPr>
        <w:t>arrays</w:t>
      </w:r>
      <w:proofErr w:type="spellEnd"/>
      <w:r w:rsidRPr="00026939">
        <w:rPr>
          <w:rFonts w:asciiTheme="minorHAnsi" w:hAnsiTheme="minorHAnsi" w:cstheme="minorHAnsi"/>
          <w:b/>
          <w:bCs/>
          <w:i/>
          <w:sz w:val="24"/>
          <w:szCs w:val="24"/>
        </w:rPr>
        <w:t>” para almacenar y recuperar conjuntos de datos. </w:t>
      </w:r>
    </w:p>
    <w:p w14:paraId="2AF7F262" w14:textId="77777777" w:rsidR="00026939" w:rsidRPr="00026939" w:rsidRDefault="00026939" w:rsidP="00026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Crear una función llamada </w:t>
      </w:r>
      <w:proofErr w:type="spellStart"/>
      <w:proofErr w:type="gramStart"/>
      <w:r w:rsidRPr="00026939">
        <w:rPr>
          <w:rFonts w:asciiTheme="minorHAnsi" w:hAnsiTheme="minorHAnsi" w:cstheme="minorHAnsi"/>
          <w:b/>
          <w:i/>
          <w:sz w:val="24"/>
          <w:szCs w:val="24"/>
        </w:rPr>
        <w:t>generarArray</w:t>
      </w:r>
      <w:proofErr w:type="spellEnd"/>
      <w:r w:rsidRPr="00026939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gramEnd"/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) que acepta un parámetro $valor (se espera un entero), y retorna un </w:t>
      </w:r>
      <w:proofErr w:type="spellStart"/>
      <w:r w:rsidRPr="00026939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 compuesto por los valores decrecientes de tres en tres de $valor, hasta cero.</w:t>
      </w:r>
    </w:p>
    <w:p w14:paraId="051A72D8" w14:textId="77777777" w:rsidR="00026939" w:rsidRPr="00026939" w:rsidRDefault="00026939" w:rsidP="00026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Ejemplo: la función </w:t>
      </w:r>
      <w:proofErr w:type="spellStart"/>
      <w:r w:rsidRPr="00026939">
        <w:rPr>
          <w:rFonts w:asciiTheme="minorHAnsi" w:hAnsiTheme="minorHAnsi" w:cstheme="minorHAnsi"/>
          <w:b/>
          <w:i/>
          <w:sz w:val="24"/>
          <w:szCs w:val="24"/>
        </w:rPr>
        <w:t>generarArray</w:t>
      </w:r>
      <w:proofErr w:type="spellEnd"/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($valor), para un valor proporcionado 15, hará lo siguiente: </w:t>
      </w:r>
    </w:p>
    <w:p w14:paraId="62B488C1" w14:textId="77777777" w:rsidR="00026939" w:rsidRPr="00026939" w:rsidRDefault="00026939" w:rsidP="000269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Se crea un </w:t>
      </w:r>
      <w:proofErr w:type="spellStart"/>
      <w:r w:rsidRPr="00026939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 $</w:t>
      </w:r>
      <w:proofErr w:type="spellStart"/>
      <w:r w:rsidRPr="00026939">
        <w:rPr>
          <w:rFonts w:asciiTheme="minorHAnsi" w:hAnsiTheme="minorHAnsi" w:cstheme="minorHAnsi"/>
          <w:b/>
          <w:i/>
          <w:sz w:val="24"/>
          <w:szCs w:val="24"/>
        </w:rPr>
        <w:t>numeros</w:t>
      </w:r>
      <w:proofErr w:type="spellEnd"/>
      <w:r w:rsidRPr="00026939">
        <w:rPr>
          <w:rFonts w:asciiTheme="minorHAnsi" w:hAnsiTheme="minorHAnsi" w:cstheme="minorHAnsi"/>
          <w:b/>
          <w:i/>
          <w:sz w:val="24"/>
          <w:szCs w:val="24"/>
        </w:rPr>
        <w:t xml:space="preserve"> con los elementos [15, 12, 9, 6, 3, 0].</w:t>
      </w:r>
    </w:p>
    <w:p w14:paraId="0433DF5E" w14:textId="242DD198" w:rsidR="00026939" w:rsidRPr="00026939" w:rsidRDefault="00026939" w:rsidP="00026939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26BF910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6F4D1" id="Conector recto 18" o:spid="_x0000_s1026" style="position:absolute;z-index:251638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1.05pt,.45pt" to="853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" strokecolor="#4579b8 [3044]">
                <w10:wrap anchorx="margin"/>
              </v:line>
            </w:pict>
          </mc:Fallback>
        </mc:AlternateContent>
      </w:r>
    </w:p>
    <w:p w14:paraId="0E468F65" w14:textId="153C9703" w:rsidR="00A754F9" w:rsidRDefault="00026939" w:rsidP="008B4D67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520794A" wp14:editId="560B6F12">
            <wp:extent cx="5930900" cy="48742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F953" w14:textId="25C47297" w:rsidR="00026939" w:rsidRDefault="00026939" w:rsidP="008B4D67">
      <w:pPr>
        <w:rPr>
          <w:b/>
          <w:bCs/>
          <w:i/>
          <w:iCs/>
          <w:sz w:val="24"/>
          <w:szCs w:val="24"/>
        </w:rPr>
      </w:pPr>
    </w:p>
    <w:p w14:paraId="7C6CC286" w14:textId="21A72E49" w:rsidR="00026939" w:rsidRDefault="00026939" w:rsidP="008B4D67">
      <w:pPr>
        <w:rPr>
          <w:b/>
          <w:bCs/>
          <w:i/>
          <w:iCs/>
          <w:sz w:val="24"/>
          <w:szCs w:val="24"/>
        </w:rPr>
      </w:pPr>
    </w:p>
    <w:p w14:paraId="25A776D8" w14:textId="77777777" w:rsidR="00026939" w:rsidRDefault="00026939" w:rsidP="008B4D67">
      <w:pPr>
        <w:rPr>
          <w:b/>
          <w:bCs/>
          <w:i/>
          <w:iCs/>
          <w:sz w:val="24"/>
          <w:szCs w:val="24"/>
        </w:rPr>
      </w:pPr>
    </w:p>
    <w:p w14:paraId="483B0ACA" w14:textId="1925FB0B" w:rsidR="00D164B6" w:rsidRDefault="00C25957" w:rsidP="00C5384C">
      <w:pPr>
        <w:pStyle w:val="Ttulo1"/>
        <w:numPr>
          <w:ilvl w:val="0"/>
          <w:numId w:val="1"/>
        </w:numPr>
      </w:pPr>
      <w:bookmarkStart w:id="3" w:name="_Toc180766715"/>
      <w:r>
        <w:lastRenderedPageBreak/>
        <w:t>RA0</w:t>
      </w:r>
      <w:r w:rsidR="00026939">
        <w:t>3</w:t>
      </w:r>
      <w:r w:rsidR="002B00FA">
        <w:t>_b</w:t>
      </w:r>
      <w:r w:rsidR="00D164B6">
        <w:t>.</w:t>
      </w:r>
      <w:bookmarkEnd w:id="3"/>
    </w:p>
    <w:p w14:paraId="1D010D17" w14:textId="77777777" w:rsidR="002B00FA" w:rsidRPr="002B00FA" w:rsidRDefault="002B00FA" w:rsidP="002B00FA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bCs/>
          <w:i/>
          <w:sz w:val="24"/>
          <w:szCs w:val="24"/>
        </w:rPr>
        <w:t>Se han utilizado bucles y se ha verificado su funcionamiento. </w:t>
      </w:r>
    </w:p>
    <w:p w14:paraId="4C600019" w14:textId="77777777" w:rsidR="002B00FA" w:rsidRPr="002B00FA" w:rsidRDefault="002B00FA" w:rsidP="002B00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Crear una función llamada </w:t>
      </w:r>
      <w:proofErr w:type="gramStart"/>
      <w:r w:rsidRPr="002B00FA">
        <w:rPr>
          <w:rFonts w:asciiTheme="minorHAnsi" w:hAnsiTheme="minorHAnsi" w:cstheme="minorHAnsi"/>
          <w:b/>
          <w:i/>
          <w:sz w:val="24"/>
          <w:szCs w:val="24"/>
        </w:rPr>
        <w:t>tabla(</w:t>
      </w:r>
      <w:proofErr w:type="gram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) que acepta un parámetro $valores (se espera un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), y que retorna el código de una tabla HTML en la que se muestre el contenido del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$valores, del apartado anterior.</w:t>
      </w:r>
    </w:p>
    <w:p w14:paraId="19F0A9A2" w14:textId="77777777" w:rsidR="002B00FA" w:rsidRPr="002B00FA" w:rsidRDefault="002B00FA" w:rsidP="002B00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Ejemplo: la función tabla($valores), para un </w:t>
      </w:r>
      <w:proofErr w:type="spellStart"/>
      <w:proofErr w:type="gramStart"/>
      <w:r w:rsidRPr="002B00FA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>  ,</w:t>
      </w:r>
      <w:proofErr w:type="gram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hará lo siguiente: </w:t>
      </w:r>
    </w:p>
    <w:p w14:paraId="40A86A91" w14:textId="77777777" w:rsidR="002B00FA" w:rsidRPr="002B00FA" w:rsidRDefault="002B00FA" w:rsidP="002B0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Se crea un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$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numeros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con los elementos [15, 12, 9, 6, 3, 0].</w:t>
      </w:r>
    </w:p>
    <w:p w14:paraId="180D17CB" w14:textId="2E5ABD7A" w:rsidR="002B00FA" w:rsidRPr="002B00FA" w:rsidRDefault="002B00FA" w:rsidP="002B00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5BFDB8D9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A0516" id="Conector recto 21" o:spid="_x0000_s1026" style="position:absolute;z-index:251644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1.05pt,19.5pt" to="853.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It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" strokecolor="#4579b8 [3044]">
                <w10:wrap anchorx="margin"/>
              </v:line>
            </w:pict>
          </mc:Fallback>
        </mc:AlternateContent>
      </w: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Se crea una tabla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html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con los cinco valores, cada valor en una celda.</w:t>
      </w:r>
    </w:p>
    <w:p w14:paraId="611C8240" w14:textId="2BA43981" w:rsidR="002B00FA" w:rsidRPr="002B00FA" w:rsidRDefault="002B00FA" w:rsidP="002B00FA"/>
    <w:p w14:paraId="221EBC93" w14:textId="0CA34F44" w:rsidR="00E92AFC" w:rsidRDefault="00914DC0" w:rsidP="00914DC0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ABEB16" wp14:editId="66C6FA31">
            <wp:extent cx="5930900" cy="475551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8A83" w14:textId="4287F700" w:rsidR="00914DC0" w:rsidRDefault="00914DC0" w:rsidP="00914DC0">
      <w:pPr>
        <w:rPr>
          <w:b/>
          <w:bCs/>
          <w:i/>
          <w:iCs/>
          <w:sz w:val="24"/>
          <w:szCs w:val="24"/>
        </w:rPr>
      </w:pPr>
    </w:p>
    <w:p w14:paraId="751B91C4" w14:textId="77777777" w:rsidR="00914DC0" w:rsidRDefault="00914DC0" w:rsidP="00914DC0">
      <w:pPr>
        <w:rPr>
          <w:b/>
          <w:bCs/>
          <w:i/>
          <w:iCs/>
          <w:sz w:val="24"/>
          <w:szCs w:val="24"/>
        </w:rPr>
      </w:pPr>
    </w:p>
    <w:p w14:paraId="7817C71D" w14:textId="2AC566CA" w:rsidR="00D164B6" w:rsidRDefault="00C25957" w:rsidP="00C5384C">
      <w:pPr>
        <w:pStyle w:val="Ttulo1"/>
        <w:numPr>
          <w:ilvl w:val="0"/>
          <w:numId w:val="1"/>
        </w:numPr>
      </w:pPr>
      <w:bookmarkStart w:id="4" w:name="_Toc180766716"/>
      <w:r>
        <w:lastRenderedPageBreak/>
        <w:t>RA0</w:t>
      </w:r>
      <w:r w:rsidR="002B00FA">
        <w:t>3</w:t>
      </w:r>
      <w:r>
        <w:t>_d</w:t>
      </w:r>
      <w:r w:rsidR="00D164B6">
        <w:t>.</w:t>
      </w:r>
      <w:bookmarkEnd w:id="4"/>
    </w:p>
    <w:p w14:paraId="1D6192E6" w14:textId="7E928BD3" w:rsidR="002B00FA" w:rsidRPr="002B00FA" w:rsidRDefault="002B00FA" w:rsidP="002B00FA">
      <w:pPr>
        <w:pStyle w:val="NormalWeb"/>
        <w:rPr>
          <w:rFonts w:asciiTheme="minorHAnsi" w:hAnsiTheme="minorHAnsi" w:cstheme="minorHAnsi"/>
          <w:b/>
          <w:i/>
        </w:rPr>
      </w:pPr>
      <w:r w:rsidRPr="002B00FA">
        <w:rPr>
          <w:rStyle w:val="Textoennegrita"/>
          <w:rFonts w:asciiTheme="minorHAnsi" w:hAnsiTheme="minorHAnsi" w:cstheme="minorHAnsi"/>
          <w:i/>
        </w:rPr>
        <w:t>Se han creado y utilizado funciones. </w:t>
      </w:r>
    </w:p>
    <w:p w14:paraId="434D35EE" w14:textId="47EF8C73" w:rsidR="002B00FA" w:rsidRPr="002B00FA" w:rsidRDefault="002B00FA" w:rsidP="002B00FA">
      <w:pPr>
        <w:pStyle w:val="NormalWeb"/>
        <w:rPr>
          <w:rFonts w:asciiTheme="minorHAnsi" w:hAnsiTheme="minorHAnsi" w:cstheme="minorHAnsi"/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6DD119" wp14:editId="70325C26">
                <wp:simplePos x="0" y="0"/>
                <wp:positionH relativeFrom="margin">
                  <wp:align>right</wp:align>
                </wp:positionH>
                <wp:positionV relativeFrom="paragraph">
                  <wp:posOffset>633730</wp:posOffset>
                </wp:positionV>
                <wp:extent cx="5743575" cy="0"/>
                <wp:effectExtent l="0" t="0" r="19050" b="19050"/>
                <wp:wrapNone/>
                <wp:docPr id="1579906329" name="Conector recto 1579906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8C763" id="Conector recto 157990632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49.9pt" to="853.3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" strokecolor="#4579b8 [3044]">
                <w10:wrap anchorx="margin"/>
              </v:line>
            </w:pict>
          </mc:Fallback>
        </mc:AlternateContent>
      </w:r>
      <w:r w:rsidRPr="002B00FA">
        <w:rPr>
          <w:rFonts w:asciiTheme="minorHAnsi" w:hAnsiTheme="minorHAnsi" w:cstheme="minorHAnsi"/>
          <w:b/>
          <w:i/>
        </w:rPr>
        <w:t>Crea un formulario en HTML que permita al usuario ingresar su nombre y edad. Luego, utiliza el método POST en PHP para recibir estos datos y mostrar un mensaje que diga “Hola [nombre], tienes [edad] años” en una nueva página.</w:t>
      </w:r>
    </w:p>
    <w:p w14:paraId="72052068" w14:textId="16D16708" w:rsidR="002B00FA" w:rsidRPr="002B00FA" w:rsidRDefault="002B00FA" w:rsidP="002B00FA"/>
    <w:p w14:paraId="1718214C" w14:textId="05A4FA88" w:rsidR="0065322A" w:rsidRDefault="00914DC0" w:rsidP="0065322A">
      <w:r>
        <w:rPr>
          <w:noProof/>
        </w:rPr>
        <w:drawing>
          <wp:inline distT="0" distB="0" distL="0" distR="0" wp14:anchorId="20BC1733" wp14:editId="55DF7D46">
            <wp:extent cx="5930900" cy="49028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E17D" w14:textId="11C38451" w:rsidR="00914DC0" w:rsidRDefault="00914DC0" w:rsidP="0065322A"/>
    <w:p w14:paraId="14B7C536" w14:textId="507295AE" w:rsidR="00914DC0" w:rsidRDefault="00914DC0" w:rsidP="0065322A"/>
    <w:p w14:paraId="56E51D42" w14:textId="4BCA10AD" w:rsidR="00914DC0" w:rsidRDefault="00914DC0" w:rsidP="0065322A"/>
    <w:p w14:paraId="21EEA9DF" w14:textId="77777777" w:rsidR="00914DC0" w:rsidRPr="0065322A" w:rsidRDefault="00914DC0" w:rsidP="0065322A"/>
    <w:p w14:paraId="1029B082" w14:textId="5FAF0CDC" w:rsidR="00E92AFC" w:rsidRDefault="00C25957" w:rsidP="008B4D67">
      <w:pPr>
        <w:pStyle w:val="Ttulo1"/>
        <w:numPr>
          <w:ilvl w:val="0"/>
          <w:numId w:val="1"/>
        </w:numPr>
      </w:pPr>
      <w:bookmarkStart w:id="5" w:name="_Toc180766717"/>
      <w:r>
        <w:lastRenderedPageBreak/>
        <w:t>RA0</w:t>
      </w:r>
      <w:r w:rsidR="002B00FA">
        <w:t>3</w:t>
      </w:r>
      <w:r>
        <w:t>_e</w:t>
      </w:r>
      <w:r w:rsidR="00D164B6">
        <w:t>.</w:t>
      </w:r>
      <w:bookmarkEnd w:id="5"/>
    </w:p>
    <w:p w14:paraId="4C7156D9" w14:textId="77777777" w:rsidR="002B00FA" w:rsidRPr="002B00FA" w:rsidRDefault="002B00FA" w:rsidP="002B00FA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bCs/>
          <w:i/>
          <w:sz w:val="24"/>
          <w:szCs w:val="24"/>
        </w:rPr>
        <w:t>Se han utilizado formularios web para interactuar con el usuario del navegador web. </w:t>
      </w:r>
    </w:p>
    <w:p w14:paraId="331D9A93" w14:textId="77777777" w:rsidR="002B00FA" w:rsidRPr="002B00FA" w:rsidRDefault="002B00FA" w:rsidP="002B00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Crear una página web, usando PHP, que contenga un formulario de inserción de datos: </w:t>
      </w:r>
    </w:p>
    <w:p w14:paraId="11BFC7C8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La cabecera de la página web tendrá una cabecera (h1) y título, con el texto: "Tarea 3 - Programación básica".</w:t>
      </w:r>
    </w:p>
    <w:p w14:paraId="055FF6FC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El formulario debe implementar el método POST para envío de datos.</w:t>
      </w:r>
    </w:p>
    <w:p w14:paraId="4D92E548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Incluir un elemento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label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y un elemento input en el formulario. El elemento input tendrá id "valor".</w:t>
      </w:r>
    </w:p>
    <w:p w14:paraId="1772DCCA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Asociar un atributo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name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al input para poder recoger los datos enviados, el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name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también será "valor".</w:t>
      </w:r>
    </w:p>
    <w:p w14:paraId="2C8CFEDC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La página que aparecerá en el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action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del formulario será la propia página. La forma segura de hacer esta llamada será: 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action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>="</w:t>
      </w:r>
      <w:proofErr w:type="gramStart"/>
      <w:r w:rsidRPr="002B00FA">
        <w:rPr>
          <w:rFonts w:asciiTheme="minorHAnsi" w:hAnsiTheme="minorHAnsi" w:cstheme="minorHAnsi"/>
          <w:b/>
          <w:i/>
          <w:sz w:val="24"/>
          <w:szCs w:val="24"/>
        </w:rPr>
        <w:t>&lt;?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php</w:t>
      </w:r>
      <w:proofErr w:type="spellEnd"/>
      <w:proofErr w:type="gram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echo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htmlentities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>($_SERVER['PHP_SELF']); ?&gt;"</w:t>
      </w:r>
    </w:p>
    <w:p w14:paraId="381A10B8" w14:textId="77777777" w:rsidR="002B00FA" w:rsidRPr="002B00FA" w:rsidRDefault="002B00FA" w:rsidP="002B00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Procesar la información proporcionada por el formulario. La página debe usar una sentencia de control para ver si hay algún parámetro, con el nombre establecido en el atributo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name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del input (como por ejemplo </w:t>
      </w:r>
      <w:proofErr w:type="spellStart"/>
      <w:proofErr w:type="gramStart"/>
      <w:r w:rsidRPr="002B00FA">
        <w:rPr>
          <w:rFonts w:asciiTheme="minorHAnsi" w:hAnsiTheme="minorHAnsi" w:cstheme="minorHAnsi"/>
          <w:b/>
          <w:i/>
          <w:sz w:val="24"/>
          <w:szCs w:val="24"/>
        </w:rPr>
        <w:t>isset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gram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)). </w:t>
      </w:r>
    </w:p>
    <w:p w14:paraId="5B0031AB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Si no existe el parámetro mostraremos solamente el formulario, y un texto entre &lt;h2&gt; que dice "No se ha introducido ningún valor". En caso de que exista un valor en el parámetro mostraremos también todo lo que se detallará en los siguientes puntos.</w:t>
      </w:r>
    </w:p>
    <w:p w14:paraId="317E4A42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Si el valor está vacío, mostrará "Introduzca un valor".</w:t>
      </w:r>
    </w:p>
    <w:p w14:paraId="54F39759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Si el valor no es un número, mostrará "Introduzca un valor numérico".</w:t>
      </w:r>
    </w:p>
    <w:p w14:paraId="20021537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Si el valor es menor que 0, mostrará "Introduzca un valor positivo".</w:t>
      </w:r>
    </w:p>
    <w:p w14:paraId="0AF49755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Si el valor es 0 y menor o igual de 10, se llama a las funciones </w:t>
      </w:r>
      <w:proofErr w:type="spellStart"/>
      <w:proofErr w:type="gramStart"/>
      <w:r w:rsidRPr="002B00FA">
        <w:rPr>
          <w:rFonts w:asciiTheme="minorHAnsi" w:hAnsiTheme="minorHAnsi" w:cstheme="minorHAnsi"/>
          <w:b/>
          <w:i/>
          <w:sz w:val="24"/>
          <w:szCs w:val="24"/>
        </w:rPr>
        <w:t>generarArray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gram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) y tabla(), para mostrará una tabla </w:t>
      </w:r>
      <w:proofErr w:type="spellStart"/>
      <w:r w:rsidRPr="002B00FA">
        <w:rPr>
          <w:rFonts w:asciiTheme="minorHAnsi" w:hAnsiTheme="minorHAnsi" w:cstheme="minorHAnsi"/>
          <w:b/>
          <w:i/>
          <w:sz w:val="24"/>
          <w:szCs w:val="24"/>
        </w:rPr>
        <w:t>html</w:t>
      </w:r>
      <w:proofErr w:type="spellEnd"/>
      <w:r w:rsidRPr="002B00FA">
        <w:rPr>
          <w:rFonts w:asciiTheme="minorHAnsi" w:hAnsiTheme="minorHAnsi" w:cstheme="minorHAnsi"/>
          <w:b/>
          <w:i/>
          <w:sz w:val="24"/>
          <w:szCs w:val="24"/>
        </w:rPr>
        <w:t xml:space="preserve"> con los valores decrecientes de tres en tres hasta cero.</w:t>
      </w:r>
    </w:p>
    <w:p w14:paraId="645E3BC5" w14:textId="77777777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2B00FA">
        <w:rPr>
          <w:rFonts w:asciiTheme="minorHAnsi" w:hAnsiTheme="minorHAnsi" w:cstheme="minorHAnsi"/>
          <w:b/>
          <w:i/>
          <w:sz w:val="24"/>
          <w:szCs w:val="24"/>
        </w:rPr>
        <w:t>Si el valor es mayor de 10 mostrará: "Número demasiado grande".</w:t>
      </w:r>
    </w:p>
    <w:p w14:paraId="0E27CEA2" w14:textId="5CF54062" w:rsidR="002B00FA" w:rsidRPr="002B00FA" w:rsidRDefault="002B00FA" w:rsidP="002B00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BB4F2" wp14:editId="416BECA5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5743575" cy="0"/>
                <wp:effectExtent l="0" t="0" r="28575" b="19050"/>
                <wp:wrapNone/>
                <wp:docPr id="1915688380" name="Conector recto 191568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50971" id="Conector recto 1915688380" o:spid="_x0000_s1026" style="position:absolute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15pt" to="45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" strokecolor="#4579b8 [3044]">
                <w10:wrap anchorx="margin"/>
              </v:line>
            </w:pict>
          </mc:Fallback>
        </mc:AlternateContent>
      </w:r>
      <w:r w:rsidRPr="002B00FA">
        <w:rPr>
          <w:rFonts w:asciiTheme="minorHAnsi" w:hAnsiTheme="minorHAnsi" w:cstheme="minorHAnsi"/>
          <w:b/>
          <w:i/>
          <w:sz w:val="24"/>
          <w:szCs w:val="24"/>
        </w:rPr>
        <w:t>Si se produce cualquier otro caso no contemplado, mostrara: Valor desconocido.</w:t>
      </w:r>
    </w:p>
    <w:p w14:paraId="598D30C2" w14:textId="62FF294A" w:rsidR="002B00FA" w:rsidRDefault="002B00FA" w:rsidP="002B00FA"/>
    <w:p w14:paraId="71DFE408" w14:textId="6FD2F9AA" w:rsidR="00833024" w:rsidRDefault="00833024" w:rsidP="002B00FA"/>
    <w:p w14:paraId="0BC0D9E9" w14:textId="1B60F973" w:rsidR="00833024" w:rsidRPr="002B00FA" w:rsidRDefault="00833024" w:rsidP="002B00FA">
      <w:r>
        <w:t xml:space="preserve">A continuación, se muestra un fragmento del código. El código completo </w:t>
      </w:r>
      <w:proofErr w:type="gramStart"/>
      <w:r>
        <w:t>esta adjunto</w:t>
      </w:r>
      <w:proofErr w:type="gramEnd"/>
      <w:r>
        <w:t xml:space="preserve"> a este documento.</w:t>
      </w:r>
    </w:p>
    <w:p w14:paraId="66C0B67F" w14:textId="022158F1" w:rsidR="0065322A" w:rsidRDefault="00914DC0" w:rsidP="008B4D67">
      <w:pPr>
        <w:ind w:left="5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28588" wp14:editId="04A9A666">
            <wp:extent cx="5381625" cy="6734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41F" w14:textId="69FD2D58" w:rsidR="00833024" w:rsidRDefault="00833024" w:rsidP="008B4D67">
      <w:pPr>
        <w:ind w:left="570"/>
        <w:rPr>
          <w:sz w:val="24"/>
          <w:szCs w:val="24"/>
        </w:rPr>
      </w:pPr>
    </w:p>
    <w:p w14:paraId="30C16BBA" w14:textId="2E1A5357" w:rsidR="00833024" w:rsidRDefault="00833024" w:rsidP="008B4D67">
      <w:pPr>
        <w:ind w:left="570"/>
        <w:rPr>
          <w:sz w:val="24"/>
          <w:szCs w:val="24"/>
        </w:rPr>
      </w:pPr>
    </w:p>
    <w:p w14:paraId="42FC0BCB" w14:textId="5F7883F1" w:rsidR="00833024" w:rsidRDefault="00833024" w:rsidP="008B4D67">
      <w:pPr>
        <w:ind w:left="570"/>
        <w:rPr>
          <w:sz w:val="24"/>
          <w:szCs w:val="24"/>
        </w:rPr>
      </w:pPr>
    </w:p>
    <w:p w14:paraId="2D6AA3F8" w14:textId="77777777" w:rsidR="00833024" w:rsidRDefault="00833024" w:rsidP="008B4D67">
      <w:pPr>
        <w:ind w:left="570"/>
        <w:rPr>
          <w:sz w:val="24"/>
          <w:szCs w:val="24"/>
        </w:rPr>
      </w:pPr>
    </w:p>
    <w:p w14:paraId="5167C615" w14:textId="46AC6955" w:rsidR="00D164B6" w:rsidRDefault="00C25957" w:rsidP="00C5384C">
      <w:pPr>
        <w:pStyle w:val="Ttulo1"/>
        <w:numPr>
          <w:ilvl w:val="0"/>
          <w:numId w:val="1"/>
        </w:numPr>
      </w:pPr>
      <w:bookmarkStart w:id="6" w:name="_Toc180766718"/>
      <w:r>
        <w:lastRenderedPageBreak/>
        <w:t>RA0</w:t>
      </w:r>
      <w:r w:rsidR="002B00FA">
        <w:t>3</w:t>
      </w:r>
      <w:r>
        <w:t>_</w:t>
      </w:r>
      <w:r w:rsidR="00D164B6">
        <w:t>f.</w:t>
      </w:r>
      <w:bookmarkEnd w:id="6"/>
    </w:p>
    <w:p w14:paraId="1CBE3ECF" w14:textId="6BBF20E0" w:rsidR="002B00FA" w:rsidRPr="002B00FA" w:rsidRDefault="002B00FA" w:rsidP="002B00FA">
      <w:pPr>
        <w:pStyle w:val="NormalWeb"/>
        <w:rPr>
          <w:rFonts w:asciiTheme="minorHAnsi" w:hAnsiTheme="minorHAnsi" w:cstheme="minorHAnsi"/>
          <w:b/>
          <w:i/>
        </w:rPr>
      </w:pPr>
      <w:r w:rsidRPr="002B00FA">
        <w:rPr>
          <w:rStyle w:val="Textoennegrita"/>
          <w:rFonts w:asciiTheme="minorHAnsi" w:hAnsiTheme="minorHAnsi" w:cstheme="minorHAnsi"/>
          <w:i/>
        </w:rPr>
        <w:t>Se han empleado métodos para recuperar la información introducida en el formulario. </w:t>
      </w:r>
    </w:p>
    <w:p w14:paraId="497C4352" w14:textId="203C7AD0" w:rsidR="002B00FA" w:rsidRPr="002B00FA" w:rsidRDefault="002B00FA" w:rsidP="002B00FA">
      <w:pPr>
        <w:pStyle w:val="NormalWeb"/>
        <w:rPr>
          <w:rFonts w:asciiTheme="minorHAnsi" w:hAnsiTheme="minorHAnsi" w:cstheme="minorHAnsi"/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B03BED" wp14:editId="66701995">
                <wp:simplePos x="0" y="0"/>
                <wp:positionH relativeFrom="margin">
                  <wp:posOffset>-70485</wp:posOffset>
                </wp:positionH>
                <wp:positionV relativeFrom="paragraph">
                  <wp:posOffset>662940</wp:posOffset>
                </wp:positionV>
                <wp:extent cx="5743575" cy="0"/>
                <wp:effectExtent l="0" t="0" r="28575" b="19050"/>
                <wp:wrapNone/>
                <wp:docPr id="739333536" name="Conector recto 739333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B38C" id="Conector recto 73933353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55pt,52.2pt" to="446.7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" strokecolor="#4579b8 [3044]">
                <w10:wrap anchorx="margin"/>
              </v:line>
            </w:pict>
          </mc:Fallback>
        </mc:AlternateContent>
      </w:r>
      <w:r w:rsidRPr="002B00FA">
        <w:rPr>
          <w:rFonts w:asciiTheme="minorHAnsi" w:hAnsiTheme="minorHAnsi" w:cstheme="minorHAnsi"/>
          <w:b/>
          <w:i/>
        </w:rPr>
        <w:t>Diseña un enlace en una página HTML que pase el nombre de un usuario a través de la URL (método GET). El script en PHP debe capturar el nombre enviado y mostrar un mensaje que diga “Bienvenido, [nombre]” en la página.</w:t>
      </w:r>
    </w:p>
    <w:p w14:paraId="5F51BC3E" w14:textId="40BFCEF9" w:rsidR="002B00FA" w:rsidRPr="002B00FA" w:rsidRDefault="002B00FA" w:rsidP="002B00FA"/>
    <w:p w14:paraId="396F8FF6" w14:textId="6F033F2E" w:rsidR="00E92AFC" w:rsidRDefault="00551C26" w:rsidP="00551C26">
      <w:pPr>
        <w:jc w:val="center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501D40" wp14:editId="677EF3DE">
            <wp:extent cx="5095875" cy="50006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B4A8" w14:textId="0FDF311E" w:rsidR="00551C26" w:rsidRDefault="00551C26" w:rsidP="00551C26">
      <w:pPr>
        <w:jc w:val="center"/>
        <w:rPr>
          <w:b/>
          <w:bCs/>
          <w:i/>
          <w:iCs/>
          <w:sz w:val="24"/>
          <w:szCs w:val="24"/>
        </w:rPr>
      </w:pPr>
    </w:p>
    <w:p w14:paraId="006C0FB6" w14:textId="106A0402" w:rsidR="00551C26" w:rsidRDefault="00551C26" w:rsidP="00551C26">
      <w:pPr>
        <w:jc w:val="center"/>
        <w:rPr>
          <w:b/>
          <w:bCs/>
          <w:i/>
          <w:iCs/>
          <w:sz w:val="24"/>
          <w:szCs w:val="24"/>
        </w:rPr>
      </w:pPr>
    </w:p>
    <w:p w14:paraId="4E28783F" w14:textId="77777777" w:rsidR="00551C26" w:rsidRPr="00E92AFC" w:rsidRDefault="00551C26" w:rsidP="00551C26">
      <w:pPr>
        <w:jc w:val="center"/>
        <w:rPr>
          <w:b/>
          <w:bCs/>
          <w:i/>
          <w:iCs/>
          <w:sz w:val="24"/>
          <w:szCs w:val="24"/>
        </w:rPr>
      </w:pPr>
    </w:p>
    <w:p w14:paraId="15270539" w14:textId="19D0CCE7" w:rsidR="00D164B6" w:rsidRDefault="00C25957" w:rsidP="00C5384C">
      <w:pPr>
        <w:pStyle w:val="Ttulo1"/>
        <w:numPr>
          <w:ilvl w:val="0"/>
          <w:numId w:val="1"/>
        </w:numPr>
      </w:pPr>
      <w:bookmarkStart w:id="7" w:name="_Toc180766719"/>
      <w:r>
        <w:lastRenderedPageBreak/>
        <w:t>RA0</w:t>
      </w:r>
      <w:r w:rsidR="002B00FA">
        <w:t>3</w:t>
      </w:r>
      <w:r>
        <w:t>_</w:t>
      </w:r>
      <w:r w:rsidR="00D164B6">
        <w:t>g.</w:t>
      </w:r>
      <w:bookmarkEnd w:id="7"/>
    </w:p>
    <w:p w14:paraId="2813BF82" w14:textId="6D99547D" w:rsidR="002B00FA" w:rsidRPr="002B00FA" w:rsidRDefault="002B00FA" w:rsidP="002B00FA">
      <w:pPr>
        <w:pStyle w:val="NormalWeb"/>
        <w:rPr>
          <w:rFonts w:asciiTheme="minorHAnsi" w:hAnsiTheme="minorHAnsi" w:cstheme="minorHAnsi"/>
          <w:b/>
          <w:i/>
        </w:rPr>
      </w:pPr>
      <w:r w:rsidRPr="002B00FA">
        <w:rPr>
          <w:rStyle w:val="Textoennegrita"/>
          <w:rFonts w:asciiTheme="minorHAnsi" w:hAnsiTheme="minorHAnsi" w:cstheme="minorHAnsi"/>
          <w:i/>
        </w:rPr>
        <w:t>Se han añadido comentarios al código. </w:t>
      </w:r>
    </w:p>
    <w:p w14:paraId="18A6ACD4" w14:textId="700370CD" w:rsidR="002B00FA" w:rsidRPr="002B00FA" w:rsidRDefault="00914DC0" w:rsidP="002B00FA">
      <w:pPr>
        <w:pStyle w:val="NormalWeb"/>
        <w:rPr>
          <w:rFonts w:asciiTheme="minorHAnsi" w:hAnsiTheme="minorHAnsi" w:cstheme="minorHAnsi"/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A97F9E" wp14:editId="6FFD93CD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5743575" cy="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EDBDA" id="Conector recto 23" o:spid="_x0000_s1026" style="position:absolute;z-index:251680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.5pt" to="452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" strokecolor="#4579b8 [3044]">
                <w10:wrap anchorx="margin"/>
              </v:line>
            </w:pict>
          </mc:Fallback>
        </mc:AlternateContent>
      </w:r>
      <w:r w:rsidR="002B00FA" w:rsidRPr="002B00FA">
        <w:rPr>
          <w:rFonts w:asciiTheme="minorHAnsi" w:hAnsiTheme="minorHAnsi" w:cstheme="minorHAnsi"/>
          <w:b/>
          <w:i/>
        </w:rPr>
        <w:t xml:space="preserve">Crea un script en PHP que imprima los números del 1 al 10 utilizando un bucle </w:t>
      </w:r>
      <w:proofErr w:type="spellStart"/>
      <w:r w:rsidR="002B00FA" w:rsidRPr="002B00FA">
        <w:rPr>
          <w:rFonts w:asciiTheme="minorHAnsi" w:hAnsiTheme="minorHAnsi" w:cstheme="minorHAnsi"/>
          <w:b/>
          <w:i/>
        </w:rPr>
        <w:t>for</w:t>
      </w:r>
      <w:proofErr w:type="spellEnd"/>
      <w:r w:rsidR="002B00FA" w:rsidRPr="002B00FA">
        <w:rPr>
          <w:rFonts w:asciiTheme="minorHAnsi" w:hAnsiTheme="minorHAnsi" w:cstheme="minorHAnsi"/>
          <w:b/>
          <w:i/>
        </w:rPr>
        <w:t>. En cada iteración, debe mostrar el número actual y si es par o impar.</w:t>
      </w:r>
    </w:p>
    <w:p w14:paraId="7A518272" w14:textId="5B43102F" w:rsidR="002B00FA" w:rsidRPr="002B00FA" w:rsidRDefault="002B00FA" w:rsidP="002B00FA"/>
    <w:p w14:paraId="661843F1" w14:textId="6E2FCE6F" w:rsidR="005C199B" w:rsidRPr="005C199B" w:rsidRDefault="00551C26" w:rsidP="005C199B">
      <w:r>
        <w:rPr>
          <w:noProof/>
        </w:rPr>
        <w:drawing>
          <wp:inline distT="0" distB="0" distL="0" distR="0" wp14:anchorId="3B0F6160" wp14:editId="1448B14D">
            <wp:extent cx="5930900" cy="41154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99B" w:rsidRPr="005C199B" w:rsidSect="00D27929">
      <w:headerReference w:type="default" r:id="rId16"/>
      <w:footerReference w:type="default" r:id="rId17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9C214" w14:textId="77777777" w:rsidR="006F38BD" w:rsidRDefault="006F38BD">
      <w:pPr>
        <w:spacing w:after="0" w:line="240" w:lineRule="auto"/>
      </w:pPr>
      <w:r>
        <w:separator/>
      </w:r>
    </w:p>
  </w:endnote>
  <w:endnote w:type="continuationSeparator" w:id="0">
    <w:p w14:paraId="45471823" w14:textId="77777777" w:rsidR="006F38BD" w:rsidRDefault="006F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A54B2" w14:textId="29393EE9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242034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B0F2E" w14:textId="77777777" w:rsidR="006F38BD" w:rsidRDefault="006F38BD">
      <w:pPr>
        <w:spacing w:after="0" w:line="240" w:lineRule="auto"/>
      </w:pPr>
      <w:r>
        <w:separator/>
      </w:r>
    </w:p>
  </w:footnote>
  <w:footnote w:type="continuationSeparator" w:id="0">
    <w:p w14:paraId="0352192D" w14:textId="77777777" w:rsidR="006F38BD" w:rsidRDefault="006F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DB17422"/>
    <w:multiLevelType w:val="multilevel"/>
    <w:tmpl w:val="1E8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58E45EEB"/>
    <w:multiLevelType w:val="multilevel"/>
    <w:tmpl w:val="5452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852D8"/>
    <w:multiLevelType w:val="multilevel"/>
    <w:tmpl w:val="DE3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9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368"/>
    <w:rsid w:val="00025EDA"/>
    <w:rsid w:val="00026939"/>
    <w:rsid w:val="000429CF"/>
    <w:rsid w:val="0005427A"/>
    <w:rsid w:val="00067D3E"/>
    <w:rsid w:val="000879ED"/>
    <w:rsid w:val="00090399"/>
    <w:rsid w:val="00090440"/>
    <w:rsid w:val="000912C4"/>
    <w:rsid w:val="00092C7B"/>
    <w:rsid w:val="000A2FC9"/>
    <w:rsid w:val="000B748C"/>
    <w:rsid w:val="000D44AA"/>
    <w:rsid w:val="000F4A9E"/>
    <w:rsid w:val="00101F5C"/>
    <w:rsid w:val="00124386"/>
    <w:rsid w:val="00127032"/>
    <w:rsid w:val="00132402"/>
    <w:rsid w:val="00140A8D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42034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F97"/>
    <w:rsid w:val="002A6575"/>
    <w:rsid w:val="002A6DF1"/>
    <w:rsid w:val="002B00FA"/>
    <w:rsid w:val="002B075B"/>
    <w:rsid w:val="002B4EB6"/>
    <w:rsid w:val="002E46EB"/>
    <w:rsid w:val="002E670B"/>
    <w:rsid w:val="002E6FD1"/>
    <w:rsid w:val="002F3CA5"/>
    <w:rsid w:val="00300489"/>
    <w:rsid w:val="00305BC0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3562"/>
    <w:rsid w:val="00395772"/>
    <w:rsid w:val="003A0E18"/>
    <w:rsid w:val="003A6980"/>
    <w:rsid w:val="003B6CF5"/>
    <w:rsid w:val="003C47AF"/>
    <w:rsid w:val="003D2429"/>
    <w:rsid w:val="003E3288"/>
    <w:rsid w:val="003F7478"/>
    <w:rsid w:val="004049DE"/>
    <w:rsid w:val="00412077"/>
    <w:rsid w:val="00424A45"/>
    <w:rsid w:val="00432689"/>
    <w:rsid w:val="00432816"/>
    <w:rsid w:val="0044142F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3900"/>
    <w:rsid w:val="00544082"/>
    <w:rsid w:val="00551C26"/>
    <w:rsid w:val="00555926"/>
    <w:rsid w:val="00564DF0"/>
    <w:rsid w:val="00567E23"/>
    <w:rsid w:val="005820B0"/>
    <w:rsid w:val="005865BB"/>
    <w:rsid w:val="005914D6"/>
    <w:rsid w:val="0059467D"/>
    <w:rsid w:val="005A2FF3"/>
    <w:rsid w:val="005A3033"/>
    <w:rsid w:val="005B678E"/>
    <w:rsid w:val="005C0603"/>
    <w:rsid w:val="005C199B"/>
    <w:rsid w:val="005C3CAA"/>
    <w:rsid w:val="005F5AEE"/>
    <w:rsid w:val="00623E17"/>
    <w:rsid w:val="00642DE9"/>
    <w:rsid w:val="0065322A"/>
    <w:rsid w:val="00663FED"/>
    <w:rsid w:val="006950F8"/>
    <w:rsid w:val="006A1AA8"/>
    <w:rsid w:val="006B2B1C"/>
    <w:rsid w:val="006B33D4"/>
    <w:rsid w:val="006D0E01"/>
    <w:rsid w:val="006D2CAE"/>
    <w:rsid w:val="006D39A7"/>
    <w:rsid w:val="006F38BD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DFF"/>
    <w:rsid w:val="0077560D"/>
    <w:rsid w:val="007854DC"/>
    <w:rsid w:val="00786CA4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3024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900DB9"/>
    <w:rsid w:val="00904806"/>
    <w:rsid w:val="00905DCD"/>
    <w:rsid w:val="00911E7D"/>
    <w:rsid w:val="00912C96"/>
    <w:rsid w:val="00914DC0"/>
    <w:rsid w:val="009152E8"/>
    <w:rsid w:val="009262F2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1445"/>
    <w:rsid w:val="00A133DB"/>
    <w:rsid w:val="00A16292"/>
    <w:rsid w:val="00A257FB"/>
    <w:rsid w:val="00A3099E"/>
    <w:rsid w:val="00A43B89"/>
    <w:rsid w:val="00A46C26"/>
    <w:rsid w:val="00A477AC"/>
    <w:rsid w:val="00A50EBF"/>
    <w:rsid w:val="00A55F61"/>
    <w:rsid w:val="00A5759B"/>
    <w:rsid w:val="00A754F9"/>
    <w:rsid w:val="00A9794F"/>
    <w:rsid w:val="00AC00D2"/>
    <w:rsid w:val="00AD4A57"/>
    <w:rsid w:val="00AD4E89"/>
    <w:rsid w:val="00AD7814"/>
    <w:rsid w:val="00AE0661"/>
    <w:rsid w:val="00AE0DF9"/>
    <w:rsid w:val="00AE1E16"/>
    <w:rsid w:val="00B10052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6C98"/>
    <w:rsid w:val="00C22937"/>
    <w:rsid w:val="00C25957"/>
    <w:rsid w:val="00C420D6"/>
    <w:rsid w:val="00C463EE"/>
    <w:rsid w:val="00C5384C"/>
    <w:rsid w:val="00C625DD"/>
    <w:rsid w:val="00C663B8"/>
    <w:rsid w:val="00C77629"/>
    <w:rsid w:val="00C836B6"/>
    <w:rsid w:val="00C93354"/>
    <w:rsid w:val="00C97F9F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52F6A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A4F86"/>
    <w:rsid w:val="00DC14BB"/>
    <w:rsid w:val="00DC7E8F"/>
    <w:rsid w:val="00DD2532"/>
    <w:rsid w:val="00DD6B04"/>
    <w:rsid w:val="00DE0BA6"/>
    <w:rsid w:val="00E07439"/>
    <w:rsid w:val="00E11C8C"/>
    <w:rsid w:val="00E1556B"/>
    <w:rsid w:val="00E161E5"/>
    <w:rsid w:val="00E2056B"/>
    <w:rsid w:val="00E248F8"/>
    <w:rsid w:val="00E33605"/>
    <w:rsid w:val="00E42A54"/>
    <w:rsid w:val="00E51B07"/>
    <w:rsid w:val="00E52C9F"/>
    <w:rsid w:val="00E54054"/>
    <w:rsid w:val="00E67E1E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E33C6"/>
    <w:rsid w:val="00EE72BE"/>
    <w:rsid w:val="00EF3BE0"/>
    <w:rsid w:val="00F0182E"/>
    <w:rsid w:val="00F13AFD"/>
    <w:rsid w:val="00F15F01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026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2F4E7-E821-4D27-82E6-7EAA4282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68</TotalTime>
  <Pages>1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Usuario de Windows</cp:lastModifiedBy>
  <cp:revision>7</cp:revision>
  <cp:lastPrinted>2024-10-25T14:38:00Z</cp:lastPrinted>
  <dcterms:created xsi:type="dcterms:W3CDTF">2024-10-25T13:31:00Z</dcterms:created>
  <dcterms:modified xsi:type="dcterms:W3CDTF">2024-10-25T14:38:00Z</dcterms:modified>
</cp:coreProperties>
</file>