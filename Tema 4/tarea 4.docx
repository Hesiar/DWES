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2B53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8B23C2A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23170B11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1472CB">
        <w:t xml:space="preserve"> desarrollo web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7A3F5166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 0</w:t>
      </w:r>
      <w:r w:rsidR="001472CB">
        <w:rPr>
          <w:sz w:val="80"/>
          <w:szCs w:val="80"/>
        </w:rPr>
        <w:t>4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7B8DBEA5" w14:textId="6DA109DB" w:rsidR="00A3330D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40962" w:history="1">
            <w:r w:rsidR="00A3330D" w:rsidRPr="002A2BBF">
              <w:rPr>
                <w:rStyle w:val="Hipervnculo"/>
              </w:rPr>
              <w:t>1.</w:t>
            </w:r>
            <w:r w:rsidR="00A3330D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A3330D" w:rsidRPr="002A2BBF">
              <w:rPr>
                <w:rStyle w:val="Hipervnculo"/>
              </w:rPr>
              <w:t>RA04_a.</w:t>
            </w:r>
            <w:r w:rsidR="00A3330D">
              <w:rPr>
                <w:webHidden/>
              </w:rPr>
              <w:tab/>
            </w:r>
            <w:r w:rsidR="00A3330D">
              <w:rPr>
                <w:webHidden/>
              </w:rPr>
              <w:fldChar w:fldCharType="begin"/>
            </w:r>
            <w:r w:rsidR="00A3330D">
              <w:rPr>
                <w:webHidden/>
              </w:rPr>
              <w:instrText xml:space="preserve"> PAGEREF _Toc182740962 \h </w:instrText>
            </w:r>
            <w:r w:rsidR="00A3330D">
              <w:rPr>
                <w:webHidden/>
              </w:rPr>
            </w:r>
            <w:r w:rsidR="00A3330D"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2</w:t>
            </w:r>
            <w:r w:rsidR="00A3330D">
              <w:rPr>
                <w:webHidden/>
              </w:rPr>
              <w:fldChar w:fldCharType="end"/>
            </w:r>
          </w:hyperlink>
        </w:p>
        <w:p w14:paraId="07D7C71E" w14:textId="76ADA41C" w:rsidR="00A3330D" w:rsidRDefault="00A3330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82740963" w:history="1">
            <w:r w:rsidRPr="002A2BBF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2A2BBF">
              <w:rPr>
                <w:rStyle w:val="Hipervnculo"/>
              </w:rPr>
              <w:t>RA04_b.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_Toc182740963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FE7115" w14:textId="37B7BF13" w:rsidR="00A3330D" w:rsidRDefault="00A3330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82740964" w:history="1">
            <w:r w:rsidRPr="002A2BBF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2A2BBF">
              <w:rPr>
                <w:rStyle w:val="Hipervnculo"/>
              </w:rPr>
              <w:t>RA04_c.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_Toc182740964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4532C1" w14:textId="2B7178A1" w:rsidR="00A3330D" w:rsidRDefault="00A3330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82740965" w:history="1">
            <w:r w:rsidRPr="002A2BBF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2A2BBF">
              <w:rPr>
                <w:rStyle w:val="Hipervnculo"/>
              </w:rPr>
              <w:t>RA04_d.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_Toc182740965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8B90754" w14:textId="5CC6C408" w:rsidR="00A3330D" w:rsidRDefault="00A3330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82740966" w:history="1">
            <w:r w:rsidRPr="002A2BBF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2A2BBF">
              <w:rPr>
                <w:rStyle w:val="Hipervnculo"/>
              </w:rPr>
              <w:t>RA04_e.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_Toc182740966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5B0D0A" w14:textId="5C7B7B42" w:rsidR="00A3330D" w:rsidRDefault="00A3330D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82740967" w:history="1">
            <w:r w:rsidRPr="002A2BBF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2A2BBF">
              <w:rPr>
                <w:rStyle w:val="Hipervnculo"/>
              </w:rPr>
              <w:t>RA04_f.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_Toc182740967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E27AF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C67847" w14:textId="39100536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61E39EB5" w:rsidR="00C25957" w:rsidRDefault="00C25957" w:rsidP="00C5384C">
      <w:pPr>
        <w:pStyle w:val="Ttulo1"/>
        <w:numPr>
          <w:ilvl w:val="0"/>
          <w:numId w:val="1"/>
        </w:numPr>
      </w:pPr>
      <w:bookmarkStart w:id="0" w:name="_Toc182740962"/>
      <w:r w:rsidRPr="00C25957">
        <w:lastRenderedPageBreak/>
        <w:t>RA0</w:t>
      </w:r>
      <w:r w:rsidR="00025368">
        <w:t>4</w:t>
      </w:r>
      <w:r w:rsidRPr="00C25957">
        <w:t>_a</w:t>
      </w:r>
      <w:r w:rsidR="003D2429">
        <w:t>.</w:t>
      </w:r>
      <w:bookmarkEnd w:id="0"/>
    </w:p>
    <w:p w14:paraId="19745220" w14:textId="77777777" w:rsidR="001472CB" w:rsidRPr="001472CB" w:rsidRDefault="001472CB" w:rsidP="001472CB">
      <w:pPr>
        <w:ind w:left="570"/>
        <w:rPr>
          <w:b/>
          <w:i/>
          <w:sz w:val="24"/>
        </w:rPr>
      </w:pPr>
      <w:r w:rsidRPr="001472CB">
        <w:rPr>
          <w:b/>
          <w:i/>
          <w:sz w:val="24"/>
        </w:rPr>
        <w:t xml:space="preserve">Ejercicio de Sesiones: Contador de Visitas por Sesión </w:t>
      </w:r>
    </w:p>
    <w:p w14:paraId="1E7F4282" w14:textId="77777777" w:rsidR="001472CB" w:rsidRPr="001472CB" w:rsidRDefault="001472CB" w:rsidP="001472CB">
      <w:pPr>
        <w:ind w:left="720"/>
        <w:rPr>
          <w:b/>
          <w:i/>
          <w:sz w:val="24"/>
        </w:rPr>
      </w:pPr>
      <w:r w:rsidRPr="001472CB">
        <w:rPr>
          <w:b/>
          <w:i/>
          <w:sz w:val="24"/>
        </w:rPr>
        <w:t xml:space="preserve">• Objetivo: Crear una aplicación PHP que cuente las visitas del usuario durante una misma sesión. </w:t>
      </w:r>
    </w:p>
    <w:p w14:paraId="13274780" w14:textId="77777777" w:rsidR="001472CB" w:rsidRPr="001472CB" w:rsidRDefault="001472CB" w:rsidP="001472CB">
      <w:pPr>
        <w:ind w:left="720"/>
        <w:rPr>
          <w:b/>
          <w:i/>
          <w:sz w:val="24"/>
        </w:rPr>
      </w:pPr>
      <w:r w:rsidRPr="001472CB">
        <w:rPr>
          <w:b/>
          <w:i/>
          <w:sz w:val="24"/>
        </w:rPr>
        <w:t xml:space="preserve">• Instrucciones: </w:t>
      </w:r>
    </w:p>
    <w:p w14:paraId="35F86744" w14:textId="0E1C0A6E" w:rsidR="001472CB" w:rsidRPr="001472CB" w:rsidRDefault="001472CB" w:rsidP="001472CB">
      <w:pPr>
        <w:ind w:left="1440"/>
        <w:rPr>
          <w:b/>
          <w:i/>
          <w:sz w:val="24"/>
        </w:rPr>
      </w:pPr>
      <w:r w:rsidRPr="001472CB">
        <w:rPr>
          <w:b/>
          <w:i/>
          <w:sz w:val="24"/>
        </w:rPr>
        <w:t xml:space="preserve">1. Cuando el usuario acceda a la página, verifica si existe una sesión iniciada y, de ser así, muestra un contador de visitas. </w:t>
      </w:r>
    </w:p>
    <w:p w14:paraId="159E6A75" w14:textId="77777777" w:rsidR="001472CB" w:rsidRPr="001472CB" w:rsidRDefault="001472CB" w:rsidP="001472CB">
      <w:pPr>
        <w:ind w:left="1440"/>
        <w:rPr>
          <w:b/>
          <w:i/>
          <w:sz w:val="24"/>
        </w:rPr>
      </w:pPr>
      <w:r w:rsidRPr="001472CB">
        <w:rPr>
          <w:b/>
          <w:i/>
          <w:sz w:val="24"/>
        </w:rPr>
        <w:t xml:space="preserve">2. Si es la primera vez que el usuario accede, inicializa la sesión y establece el contador en 1. </w:t>
      </w:r>
    </w:p>
    <w:p w14:paraId="7966BA4E" w14:textId="77777777" w:rsidR="001472CB" w:rsidRPr="001472CB" w:rsidRDefault="001472CB" w:rsidP="001472CB">
      <w:pPr>
        <w:ind w:left="1440"/>
        <w:rPr>
          <w:b/>
          <w:i/>
          <w:sz w:val="24"/>
        </w:rPr>
      </w:pPr>
      <w:r w:rsidRPr="001472CB">
        <w:rPr>
          <w:b/>
          <w:i/>
          <w:sz w:val="24"/>
        </w:rPr>
        <w:t xml:space="preserve">3. Cada vez que el usuario recargue la página, aumenta el contador en 1. </w:t>
      </w:r>
    </w:p>
    <w:p w14:paraId="744C7B63" w14:textId="12828339" w:rsidR="001472CB" w:rsidRPr="001472CB" w:rsidRDefault="001472CB" w:rsidP="001472CB">
      <w:pPr>
        <w:ind w:left="1440"/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02DD5AAE">
                <wp:simplePos x="0" y="0"/>
                <wp:positionH relativeFrom="column">
                  <wp:posOffset>0</wp:posOffset>
                </wp:positionH>
                <wp:positionV relativeFrom="paragraph">
                  <wp:posOffset>283210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8D16D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3pt" to="452.2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U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" strokecolor="#4579b8 [3044]"/>
            </w:pict>
          </mc:Fallback>
        </mc:AlternateContent>
      </w:r>
      <w:r w:rsidRPr="001472CB">
        <w:rPr>
          <w:b/>
          <w:i/>
          <w:sz w:val="24"/>
        </w:rPr>
        <w:t>4. Muestra el número de visitas actuales dentro de la misma sesión.</w:t>
      </w:r>
    </w:p>
    <w:p w14:paraId="33E334DC" w14:textId="2792207D" w:rsidR="00A754F9" w:rsidRDefault="00A754F9" w:rsidP="008B4D67">
      <w:pPr>
        <w:ind w:left="570"/>
      </w:pPr>
    </w:p>
    <w:p w14:paraId="2BF529C9" w14:textId="45FC9B5C" w:rsidR="001472CB" w:rsidRDefault="00CC3351" w:rsidP="008B4D67">
      <w:pPr>
        <w:ind w:left="570"/>
      </w:pPr>
      <w:r>
        <w:t xml:space="preserve">Lo primero que debemos hacer es iniciar una sesión mediante la sentencia </w:t>
      </w:r>
      <w:proofErr w:type="spellStart"/>
      <w:r>
        <w:t>sesion_</w:t>
      </w:r>
      <w:proofErr w:type="gramStart"/>
      <w:r>
        <w:t>start</w:t>
      </w:r>
      <w:proofErr w:type="spellEnd"/>
      <w:r>
        <w:t>(</w:t>
      </w:r>
      <w:proofErr w:type="gramEnd"/>
      <w:r>
        <w:t>).</w:t>
      </w:r>
    </w:p>
    <w:p w14:paraId="06E0FA35" w14:textId="2B5AEF07" w:rsidR="00CC3351" w:rsidRDefault="00CC3351" w:rsidP="00CC3351">
      <w:pPr>
        <w:ind w:left="570"/>
        <w:jc w:val="center"/>
      </w:pPr>
      <w:r>
        <w:rPr>
          <w:noProof/>
        </w:rPr>
        <w:drawing>
          <wp:inline distT="0" distB="0" distL="0" distR="0" wp14:anchorId="71EEC116" wp14:editId="6F726658">
            <wp:extent cx="1924050" cy="64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A53A" w14:textId="7E8C047E" w:rsidR="00CC3351" w:rsidRDefault="00CC3351" w:rsidP="00CC3351">
      <w:pPr>
        <w:ind w:left="570"/>
      </w:pPr>
      <w:r>
        <w:t xml:space="preserve">Luego deberemos crear el contador con una sentencia </w:t>
      </w:r>
      <w:proofErr w:type="spellStart"/>
      <w:r>
        <w:t>if</w:t>
      </w:r>
      <w:proofErr w:type="spellEnd"/>
      <w:r>
        <w:t xml:space="preserve"> para que en caso de que no se haya iniciado nunca una sesión, el contador de visitas inicie en 1.</w:t>
      </w:r>
    </w:p>
    <w:p w14:paraId="5C954291" w14:textId="373BB373" w:rsidR="00CC3351" w:rsidRDefault="00CC3351" w:rsidP="00CC3351">
      <w:pPr>
        <w:ind w:left="570"/>
        <w:jc w:val="center"/>
      </w:pPr>
      <w:r>
        <w:rPr>
          <w:noProof/>
        </w:rPr>
        <w:drawing>
          <wp:inline distT="0" distB="0" distL="0" distR="0" wp14:anchorId="20254433" wp14:editId="50B61272">
            <wp:extent cx="3514725" cy="11144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20F7" w14:textId="1FE094D2" w:rsidR="00CC3351" w:rsidRDefault="00CC3351" w:rsidP="00CC3351">
      <w:pPr>
        <w:ind w:left="570"/>
      </w:pPr>
      <w:r>
        <w:t>Por último, debemos mostrar el mensaje mediante el cual mostraremos el número total de visitas de la sesión actual.</w:t>
      </w:r>
    </w:p>
    <w:p w14:paraId="05B9F2D7" w14:textId="71373F3E" w:rsidR="00CC3351" w:rsidRDefault="00CC3351" w:rsidP="00CC3351">
      <w:pPr>
        <w:ind w:left="570"/>
      </w:pPr>
      <w:r>
        <w:rPr>
          <w:noProof/>
        </w:rPr>
        <w:drawing>
          <wp:inline distT="0" distB="0" distL="0" distR="0" wp14:anchorId="781D6EBD" wp14:editId="1D1BDA72">
            <wp:extent cx="5930900" cy="665480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15BF" w14:textId="77777777" w:rsidR="00CC3351" w:rsidRPr="005C199B" w:rsidRDefault="00CC3351" w:rsidP="00CC3351">
      <w:pPr>
        <w:ind w:left="570"/>
      </w:pPr>
    </w:p>
    <w:p w14:paraId="3048C75B" w14:textId="732B07A2" w:rsidR="00D27929" w:rsidRDefault="00C25957" w:rsidP="00C5384C">
      <w:pPr>
        <w:pStyle w:val="Ttulo1"/>
        <w:numPr>
          <w:ilvl w:val="0"/>
          <w:numId w:val="1"/>
        </w:numPr>
      </w:pPr>
      <w:bookmarkStart w:id="1" w:name="_Toc182740963"/>
      <w:r>
        <w:lastRenderedPageBreak/>
        <w:t>RA0</w:t>
      </w:r>
      <w:r w:rsidR="00025368">
        <w:t>4</w:t>
      </w:r>
      <w:r>
        <w:t>_b</w:t>
      </w:r>
      <w:r w:rsidR="003D2429">
        <w:t>.</w:t>
      </w:r>
      <w:bookmarkEnd w:id="1"/>
    </w:p>
    <w:p w14:paraId="50618219" w14:textId="77777777" w:rsidR="00CC3351" w:rsidRPr="00CC3351" w:rsidRDefault="00CC3351" w:rsidP="00CC3351">
      <w:pPr>
        <w:rPr>
          <w:b/>
          <w:i/>
          <w:sz w:val="24"/>
        </w:rPr>
      </w:pPr>
      <w:r w:rsidRPr="00CC3351">
        <w:rPr>
          <w:b/>
          <w:i/>
          <w:sz w:val="24"/>
        </w:rPr>
        <w:t xml:space="preserve">Ejercicio de Cookies: Recordar Preferencias del Usuario </w:t>
      </w:r>
    </w:p>
    <w:p w14:paraId="47C8E880" w14:textId="77777777" w:rsidR="00CC3351" w:rsidRPr="00CC3351" w:rsidRDefault="00CC3351" w:rsidP="00D83692">
      <w:pPr>
        <w:ind w:left="720"/>
        <w:rPr>
          <w:b/>
          <w:i/>
          <w:sz w:val="24"/>
        </w:rPr>
      </w:pPr>
      <w:r w:rsidRPr="00CC3351">
        <w:rPr>
          <w:b/>
          <w:i/>
          <w:sz w:val="24"/>
        </w:rPr>
        <w:t xml:space="preserve">• Objetivo: Crear una página PHP que recuerde el tema de color preferido del usuario utilizando </w:t>
      </w:r>
    </w:p>
    <w:p w14:paraId="018C542A" w14:textId="77777777" w:rsidR="00CC3351" w:rsidRPr="00CC3351" w:rsidRDefault="00CC3351" w:rsidP="00D83692">
      <w:pPr>
        <w:ind w:left="720"/>
        <w:rPr>
          <w:b/>
          <w:i/>
          <w:sz w:val="24"/>
        </w:rPr>
      </w:pPr>
      <w:r w:rsidRPr="00CC3351">
        <w:rPr>
          <w:b/>
          <w:i/>
          <w:sz w:val="24"/>
        </w:rPr>
        <w:t xml:space="preserve">cookies. </w:t>
      </w:r>
    </w:p>
    <w:p w14:paraId="7F8584AE" w14:textId="77777777" w:rsidR="00CC3351" w:rsidRPr="00CC3351" w:rsidRDefault="00CC3351" w:rsidP="00D83692">
      <w:pPr>
        <w:ind w:left="720"/>
        <w:rPr>
          <w:b/>
          <w:i/>
          <w:sz w:val="24"/>
        </w:rPr>
      </w:pPr>
      <w:r w:rsidRPr="00CC3351">
        <w:rPr>
          <w:b/>
          <w:i/>
          <w:sz w:val="24"/>
        </w:rPr>
        <w:t xml:space="preserve">• Instrucciones: </w:t>
      </w:r>
    </w:p>
    <w:p w14:paraId="403FF49C" w14:textId="77777777" w:rsidR="00CC3351" w:rsidRPr="00CC3351" w:rsidRDefault="00CC3351" w:rsidP="00D83692">
      <w:pPr>
        <w:ind w:left="1440"/>
        <w:rPr>
          <w:b/>
          <w:i/>
          <w:sz w:val="24"/>
        </w:rPr>
      </w:pPr>
      <w:r w:rsidRPr="00CC3351">
        <w:rPr>
          <w:b/>
          <w:i/>
          <w:sz w:val="24"/>
        </w:rPr>
        <w:t xml:space="preserve">1. Ofrece al usuario dos opciones de tema: claro y oscuro. </w:t>
      </w:r>
    </w:p>
    <w:p w14:paraId="0A5A7AA2" w14:textId="5F3AC513" w:rsidR="00CC3351" w:rsidRPr="00CC3351" w:rsidRDefault="00CC3351" w:rsidP="00D83692">
      <w:pPr>
        <w:ind w:left="1440"/>
        <w:rPr>
          <w:b/>
          <w:i/>
          <w:sz w:val="24"/>
        </w:rPr>
      </w:pPr>
      <w:r w:rsidRPr="00CC3351">
        <w:rPr>
          <w:b/>
          <w:i/>
          <w:sz w:val="24"/>
        </w:rPr>
        <w:t>2. Cuando el usuario seleccione un tema, guarda esta preferencia en una</w:t>
      </w:r>
      <w:r w:rsidR="00D83692">
        <w:rPr>
          <w:b/>
          <w:i/>
          <w:sz w:val="24"/>
        </w:rPr>
        <w:t xml:space="preserve"> cookie con una </w:t>
      </w:r>
      <w:r w:rsidRPr="00CC3351">
        <w:rPr>
          <w:b/>
          <w:i/>
          <w:sz w:val="24"/>
        </w:rPr>
        <w:t xml:space="preserve">duración de una semana. </w:t>
      </w:r>
    </w:p>
    <w:p w14:paraId="54D0BC53" w14:textId="302E5EB5" w:rsidR="00CC3351" w:rsidRPr="00CC3351" w:rsidRDefault="00D83692" w:rsidP="00D83692">
      <w:pPr>
        <w:ind w:left="1440"/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631DD2DB">
                <wp:simplePos x="0" y="0"/>
                <wp:positionH relativeFrom="column">
                  <wp:posOffset>163830</wp:posOffset>
                </wp:positionH>
                <wp:positionV relativeFrom="paragraph">
                  <wp:posOffset>530860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FAB1F" id="Conector recto 18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41.8pt" to="465.1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" strokecolor="#4579b8 [3044]"/>
            </w:pict>
          </mc:Fallback>
        </mc:AlternateContent>
      </w:r>
      <w:r w:rsidR="00CC3351" w:rsidRPr="00CC3351">
        <w:rPr>
          <w:b/>
          <w:i/>
          <w:sz w:val="24"/>
        </w:rPr>
        <w:t xml:space="preserve">3. La próxima vez que el usuario acceda a la página, verifica </w:t>
      </w:r>
      <w:r>
        <w:rPr>
          <w:b/>
          <w:i/>
          <w:sz w:val="24"/>
        </w:rPr>
        <w:t xml:space="preserve">si existe la cookie del tema y </w:t>
      </w:r>
      <w:r w:rsidR="00CC3351" w:rsidRPr="00CC3351">
        <w:rPr>
          <w:b/>
          <w:i/>
          <w:sz w:val="24"/>
        </w:rPr>
        <w:t>aplica automáticamente el tema guardado.</w:t>
      </w:r>
    </w:p>
    <w:p w14:paraId="0078880F" w14:textId="4AF14F49" w:rsidR="00D83692" w:rsidRDefault="00D83692" w:rsidP="008B4D67">
      <w:pPr>
        <w:rPr>
          <w:b/>
          <w:bCs/>
          <w:i/>
          <w:iCs/>
          <w:sz w:val="24"/>
          <w:szCs w:val="24"/>
        </w:rPr>
      </w:pPr>
    </w:p>
    <w:p w14:paraId="0E468F65" w14:textId="10DD4278" w:rsidR="00A754F9" w:rsidRDefault="00DD6C83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Primero vamos a crear los dos estilos de la web, el oscuro y el claro.</w:t>
      </w:r>
    </w:p>
    <w:p w14:paraId="134BA22E" w14:textId="28C66090" w:rsidR="00DD6C83" w:rsidRDefault="00DD6C83" w:rsidP="00DD6C83">
      <w:pPr>
        <w:jc w:val="center"/>
        <w:rPr>
          <w:bCs/>
          <w:iCs/>
          <w:szCs w:val="24"/>
        </w:rPr>
      </w:pPr>
      <w:r>
        <w:rPr>
          <w:noProof/>
        </w:rPr>
        <w:drawing>
          <wp:inline distT="0" distB="0" distL="0" distR="0" wp14:anchorId="49AAFDE9" wp14:editId="3FDBAED5">
            <wp:extent cx="2752725" cy="20002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35B9" w14:textId="6A906C27" w:rsidR="00DD6C83" w:rsidRDefault="00DD6C83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P</w:t>
      </w:r>
      <w:r w:rsidR="00F32A77">
        <w:rPr>
          <w:bCs/>
          <w:iCs/>
          <w:szCs w:val="24"/>
        </w:rPr>
        <w:t>ara que esto se aplique</w:t>
      </w:r>
      <w:r>
        <w:rPr>
          <w:bCs/>
          <w:iCs/>
          <w:szCs w:val="24"/>
        </w:rPr>
        <w:t xml:space="preserve"> según este establecida nuestra cookie, declaramos lo siguiente en la etiqueta del </w:t>
      </w:r>
      <w:proofErr w:type="spellStart"/>
      <w:r>
        <w:rPr>
          <w:bCs/>
          <w:iCs/>
          <w:szCs w:val="24"/>
        </w:rPr>
        <w:t>body</w:t>
      </w:r>
      <w:proofErr w:type="spellEnd"/>
      <w:r>
        <w:rPr>
          <w:bCs/>
          <w:iCs/>
          <w:szCs w:val="24"/>
        </w:rPr>
        <w:t>:</w:t>
      </w:r>
    </w:p>
    <w:p w14:paraId="41920F20" w14:textId="1A32E149" w:rsidR="00F32A77" w:rsidRDefault="00F32A77" w:rsidP="008B4D67">
      <w:pPr>
        <w:rPr>
          <w:bCs/>
          <w:iCs/>
          <w:szCs w:val="24"/>
        </w:rPr>
      </w:pPr>
      <w:r>
        <w:rPr>
          <w:noProof/>
        </w:rPr>
        <w:drawing>
          <wp:inline distT="0" distB="0" distL="0" distR="0" wp14:anchorId="2CF96B30" wp14:editId="7791D6B8">
            <wp:extent cx="5895975" cy="2571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B338" w14:textId="7F86CC79" w:rsidR="00DD6C83" w:rsidRDefault="00F32A77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De esta forma si la cookie está establecida en oscuro, se aplica el tema oscuro y si no es así aplica el claro.</w:t>
      </w:r>
    </w:p>
    <w:p w14:paraId="715F3BD5" w14:textId="4DECECC1" w:rsidR="00F32A77" w:rsidRDefault="00F32A77" w:rsidP="008B4D67">
      <w:pPr>
        <w:rPr>
          <w:bCs/>
          <w:iCs/>
          <w:szCs w:val="24"/>
        </w:rPr>
      </w:pPr>
    </w:p>
    <w:p w14:paraId="15438075" w14:textId="07B5C272" w:rsidR="00F32A77" w:rsidRDefault="00F32A77" w:rsidP="008B4D67">
      <w:pPr>
        <w:rPr>
          <w:bCs/>
          <w:iCs/>
          <w:szCs w:val="24"/>
        </w:rPr>
      </w:pPr>
    </w:p>
    <w:p w14:paraId="62F13900" w14:textId="77777777" w:rsidR="00F32A77" w:rsidRDefault="00F32A77" w:rsidP="008B4D67">
      <w:pPr>
        <w:rPr>
          <w:bCs/>
          <w:iCs/>
          <w:szCs w:val="24"/>
        </w:rPr>
      </w:pPr>
    </w:p>
    <w:p w14:paraId="6943EC36" w14:textId="29F71C47" w:rsidR="00F32A77" w:rsidRDefault="00F32A77" w:rsidP="008B4D67">
      <w:pPr>
        <w:rPr>
          <w:bCs/>
          <w:iCs/>
          <w:szCs w:val="24"/>
        </w:rPr>
      </w:pPr>
      <w:r>
        <w:rPr>
          <w:bCs/>
          <w:iCs/>
          <w:szCs w:val="24"/>
        </w:rPr>
        <w:lastRenderedPageBreak/>
        <w:t>Procedemos a crear un botón con el que podamos alternar entre los dos temas.</w:t>
      </w:r>
    </w:p>
    <w:p w14:paraId="080494F5" w14:textId="0B31AE78" w:rsidR="00F32A77" w:rsidRDefault="00F32A77" w:rsidP="008B4D67">
      <w:pPr>
        <w:rPr>
          <w:bCs/>
          <w:iCs/>
          <w:szCs w:val="24"/>
        </w:rPr>
      </w:pPr>
      <w:r>
        <w:rPr>
          <w:noProof/>
        </w:rPr>
        <w:drawing>
          <wp:inline distT="0" distB="0" distL="0" distR="0" wp14:anchorId="630A5009" wp14:editId="1DAD5AA3">
            <wp:extent cx="5524500" cy="17049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EC57" w14:textId="38349635" w:rsidR="00F32A77" w:rsidRDefault="00F32A77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De esta forma si pulsamos el botón cuando la cookie este establecida en oscuro, el botón mostrara el mensaje “Modo claro” y viceversa.</w:t>
      </w:r>
    </w:p>
    <w:p w14:paraId="547340B3" w14:textId="3EF05CEE" w:rsidR="00F32A77" w:rsidRDefault="00F32A77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Para que esto funcione lo primero que debemos hacer es iniciar una sesión y luego declarar las variables oscuro y claro.</w:t>
      </w:r>
      <w:r w:rsidR="00D81A43">
        <w:rPr>
          <w:bCs/>
          <w:iCs/>
          <w:szCs w:val="24"/>
        </w:rPr>
        <w:t xml:space="preserve"> Si se ha enviado información al servidor, se comprobará si la cookie está establecida como “oscuro”. Si es así, la cookie </w:t>
      </w:r>
      <w:r w:rsidR="00A06B48">
        <w:rPr>
          <w:bCs/>
          <w:iCs/>
          <w:szCs w:val="24"/>
        </w:rPr>
        <w:t>“</w:t>
      </w:r>
      <w:r w:rsidR="00D81A43">
        <w:rPr>
          <w:bCs/>
          <w:iCs/>
          <w:szCs w:val="24"/>
        </w:rPr>
        <w:t>oscuro</w:t>
      </w:r>
      <w:r w:rsidR="00A06B48">
        <w:rPr>
          <w:bCs/>
          <w:iCs/>
          <w:szCs w:val="24"/>
        </w:rPr>
        <w:t>”</w:t>
      </w:r>
      <w:r w:rsidR="00D81A43">
        <w:rPr>
          <w:bCs/>
          <w:iCs/>
          <w:szCs w:val="24"/>
        </w:rPr>
        <w:t xml:space="preserve"> se eliminará y se establecerá la cookie claro, guardándose durante una semana. En caso contrario, se hará totalmente lo contrario.</w:t>
      </w:r>
    </w:p>
    <w:p w14:paraId="38589C8F" w14:textId="121558F3" w:rsidR="00D81A43" w:rsidRDefault="00D81A43" w:rsidP="008B4D67">
      <w:pPr>
        <w:rPr>
          <w:bCs/>
          <w:iCs/>
          <w:szCs w:val="24"/>
        </w:rPr>
      </w:pPr>
      <w:r>
        <w:rPr>
          <w:bCs/>
          <w:iCs/>
          <w:szCs w:val="24"/>
        </w:rPr>
        <w:t>Por último, se refrescará la página al momento y se saldrá de la condición.</w:t>
      </w:r>
    </w:p>
    <w:p w14:paraId="7BD4FC11" w14:textId="021E4599" w:rsidR="00F32A77" w:rsidRPr="00D83692" w:rsidRDefault="00F32A77" w:rsidP="008B4D67">
      <w:pPr>
        <w:rPr>
          <w:bCs/>
          <w:iCs/>
          <w:szCs w:val="24"/>
        </w:rPr>
      </w:pPr>
      <w:r>
        <w:rPr>
          <w:noProof/>
        </w:rPr>
        <w:drawing>
          <wp:inline distT="0" distB="0" distL="0" distR="0" wp14:anchorId="5E60AC10" wp14:editId="3DB5C578">
            <wp:extent cx="4667250" cy="43529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ACA" w14:textId="2BCC66D1" w:rsidR="00D164B6" w:rsidRDefault="00C25957" w:rsidP="00C5384C">
      <w:pPr>
        <w:pStyle w:val="Ttulo1"/>
        <w:numPr>
          <w:ilvl w:val="0"/>
          <w:numId w:val="1"/>
        </w:numPr>
      </w:pPr>
      <w:bookmarkStart w:id="2" w:name="_Toc182740964"/>
      <w:r>
        <w:lastRenderedPageBreak/>
        <w:t>RA0</w:t>
      </w:r>
      <w:r w:rsidR="00025368">
        <w:t>4</w:t>
      </w:r>
      <w:r>
        <w:t>_c</w:t>
      </w:r>
      <w:r w:rsidR="00D164B6">
        <w:t>.</w:t>
      </w:r>
      <w:bookmarkEnd w:id="2"/>
    </w:p>
    <w:p w14:paraId="6BD1DBD6" w14:textId="77777777" w:rsidR="00D81A43" w:rsidRPr="00D81A43" w:rsidRDefault="00D81A43" w:rsidP="00D81A43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bCs/>
          <w:i/>
          <w:sz w:val="24"/>
          <w:szCs w:val="24"/>
        </w:rPr>
        <w:t>Se han utilizado mecanismos para almacenar información en el cliente web y para recuperar su contenido.</w:t>
      </w:r>
    </w:p>
    <w:p w14:paraId="6CEB988D" w14:textId="77777777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Crear una página "</w:t>
      </w:r>
      <w:proofErr w:type="spellStart"/>
      <w:r w:rsidRPr="00D81A43">
        <w:rPr>
          <w:rFonts w:asciiTheme="minorHAnsi" w:hAnsiTheme="minorHAnsi" w:cstheme="minorHAnsi"/>
          <w:b/>
          <w:i/>
          <w:sz w:val="24"/>
          <w:szCs w:val="24"/>
        </w:rPr>
        <w:t>sesion.php</w:t>
      </w:r>
      <w:proofErr w:type="spellEnd"/>
      <w:r w:rsidRPr="00D81A43">
        <w:rPr>
          <w:rFonts w:asciiTheme="minorHAnsi" w:hAnsiTheme="minorHAnsi" w:cstheme="minorHAnsi"/>
          <w:b/>
          <w:i/>
          <w:sz w:val="24"/>
          <w:szCs w:val="24"/>
        </w:rPr>
        <w:t xml:space="preserve">", que tiene los siguientes elementos: </w:t>
      </w:r>
    </w:p>
    <w:p w14:paraId="25484426" w14:textId="77777777" w:rsidR="00D81A43" w:rsidRPr="00D81A43" w:rsidRDefault="00D81A43" w:rsidP="00D81A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 xml:space="preserve">Campo </w:t>
      </w:r>
      <w:proofErr w:type="spellStart"/>
      <w:r w:rsidRPr="00D81A43">
        <w:rPr>
          <w:rFonts w:asciiTheme="minorHAnsi" w:hAnsiTheme="minorHAnsi" w:cstheme="minorHAnsi"/>
          <w:b/>
          <w:i/>
          <w:sz w:val="24"/>
          <w:szCs w:val="24"/>
        </w:rPr>
        <w:t>telefono</w:t>
      </w:r>
      <w:proofErr w:type="spellEnd"/>
    </w:p>
    <w:p w14:paraId="606B2112" w14:textId="77777777" w:rsidR="00D81A43" w:rsidRPr="00D81A43" w:rsidRDefault="00D81A43" w:rsidP="00D81A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Campo email</w:t>
      </w:r>
    </w:p>
    <w:p w14:paraId="08E0A362" w14:textId="77777777" w:rsidR="00D81A43" w:rsidRPr="00D81A43" w:rsidRDefault="00D81A43" w:rsidP="00D81A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Botón Grabar: Graba los datos en una sesión (los dos campos son requeridos).</w:t>
      </w:r>
    </w:p>
    <w:p w14:paraId="2CE89309" w14:textId="77777777" w:rsidR="00D81A43" w:rsidRPr="00D81A43" w:rsidRDefault="00D81A43" w:rsidP="00D81A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Botón Borrar: Borra todos los datos de la sesión.</w:t>
      </w:r>
    </w:p>
    <w:p w14:paraId="715D8F17" w14:textId="77777777" w:rsidR="00D81A43" w:rsidRPr="00D81A43" w:rsidRDefault="00D81A43" w:rsidP="00D81A4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 xml:space="preserve">Si la sesión no está establecida (no hay datos en las variables de sesión), se redirige a </w:t>
      </w:r>
      <w:proofErr w:type="spellStart"/>
      <w:r w:rsidRPr="00D81A43">
        <w:rPr>
          <w:rFonts w:asciiTheme="minorHAnsi" w:hAnsiTheme="minorHAnsi" w:cstheme="minorHAnsi"/>
          <w:b/>
          <w:i/>
          <w:sz w:val="24"/>
          <w:szCs w:val="24"/>
        </w:rPr>
        <w:t>login.php</w:t>
      </w:r>
      <w:proofErr w:type="spellEnd"/>
      <w:r w:rsidRPr="00D81A43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2D4768DB" w14:textId="77777777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En la página "</w:t>
      </w:r>
      <w:proofErr w:type="spellStart"/>
      <w:r w:rsidRPr="00D81A43">
        <w:rPr>
          <w:rFonts w:asciiTheme="minorHAnsi" w:hAnsiTheme="minorHAnsi" w:cstheme="minorHAnsi"/>
          <w:b/>
          <w:i/>
          <w:sz w:val="24"/>
          <w:szCs w:val="24"/>
        </w:rPr>
        <w:t>sesion.php</w:t>
      </w:r>
      <w:proofErr w:type="spellEnd"/>
      <w:r w:rsidRPr="00D81A43">
        <w:rPr>
          <w:rFonts w:asciiTheme="minorHAnsi" w:hAnsiTheme="minorHAnsi" w:cstheme="minorHAnsi"/>
          <w:b/>
          <w:i/>
          <w:sz w:val="24"/>
          <w:szCs w:val="24"/>
        </w:rPr>
        <w:t>", si ya hay una sesión establecida, los datos de la sesión se cargan en estos campos, si no, los campos se muestran vacíos.</w:t>
      </w:r>
    </w:p>
    <w:p w14:paraId="278E6B02" w14:textId="77777777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A la página "</w:t>
      </w:r>
      <w:proofErr w:type="spellStart"/>
      <w:r w:rsidRPr="00D81A43">
        <w:rPr>
          <w:rFonts w:asciiTheme="minorHAnsi" w:hAnsiTheme="minorHAnsi" w:cstheme="minorHAnsi"/>
          <w:b/>
          <w:i/>
          <w:sz w:val="24"/>
          <w:szCs w:val="24"/>
        </w:rPr>
        <w:t>sesion.php</w:t>
      </w:r>
      <w:proofErr w:type="spellEnd"/>
      <w:r w:rsidRPr="00D81A43">
        <w:rPr>
          <w:rFonts w:asciiTheme="minorHAnsi" w:hAnsiTheme="minorHAnsi" w:cstheme="minorHAnsi"/>
          <w:b/>
          <w:i/>
          <w:sz w:val="24"/>
          <w:szCs w:val="24"/>
        </w:rPr>
        <w:t>", añadir un desplegable "Horario", con los valores "Mañana", "Tarde" y "Noche". La selección del usuario se guarda en una cookie llamada "horario", que se carga en la página.</w:t>
      </w:r>
    </w:p>
    <w:p w14:paraId="1DABF037" w14:textId="77777777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Añadir un botón "Grabar horario" para grabar la cookie.</w:t>
      </w:r>
    </w:p>
    <w:p w14:paraId="682B2234" w14:textId="77777777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D81A43">
        <w:rPr>
          <w:rFonts w:asciiTheme="minorHAnsi" w:hAnsiTheme="minorHAnsi" w:cstheme="minorHAnsi"/>
          <w:b/>
          <w:i/>
          <w:sz w:val="24"/>
          <w:szCs w:val="24"/>
        </w:rPr>
        <w:t>Al pulsar el botón "Borrar", también se borra la cookie.</w:t>
      </w:r>
    </w:p>
    <w:p w14:paraId="59CC15E2" w14:textId="484AFF82" w:rsidR="00D81A43" w:rsidRPr="00D81A43" w:rsidRDefault="00D81A43" w:rsidP="00D81A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0DAD106B">
                <wp:simplePos x="0" y="0"/>
                <wp:positionH relativeFrom="margin">
                  <wp:posOffset>158750</wp:posOffset>
                </wp:positionH>
                <wp:positionV relativeFrom="paragraph">
                  <wp:posOffset>294640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02DC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23.2pt" to="464.7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" strokecolor="#4579b8 [3044]">
                <w10:wrap anchorx="margin"/>
              </v:line>
            </w:pict>
          </mc:Fallback>
        </mc:AlternateContent>
      </w:r>
      <w:r w:rsidRPr="00D81A43">
        <w:rPr>
          <w:rFonts w:asciiTheme="minorHAnsi" w:hAnsiTheme="minorHAnsi" w:cstheme="minorHAnsi"/>
          <w:b/>
          <w:i/>
          <w:sz w:val="24"/>
          <w:szCs w:val="24"/>
        </w:rPr>
        <w:t>Si la cookie está establecida, se selecciona el valor en el desplegable.</w:t>
      </w:r>
    </w:p>
    <w:p w14:paraId="5B911D84" w14:textId="798B2259" w:rsidR="00D81A43" w:rsidRPr="00D81A43" w:rsidRDefault="00D81A43" w:rsidP="00D81A43"/>
    <w:p w14:paraId="5EA399F4" w14:textId="3D68AEB4" w:rsidR="00012BD0" w:rsidRDefault="005016DF" w:rsidP="00012BD0">
      <w:pPr>
        <w:ind w:left="570"/>
        <w:rPr>
          <w:sz w:val="24"/>
          <w:szCs w:val="24"/>
        </w:rPr>
      </w:pPr>
      <w:r>
        <w:rPr>
          <w:sz w:val="24"/>
          <w:szCs w:val="24"/>
        </w:rPr>
        <w:t xml:space="preserve">Hay que tener en cuenta </w:t>
      </w:r>
      <w:r w:rsidR="00334D21">
        <w:rPr>
          <w:sz w:val="24"/>
          <w:szCs w:val="24"/>
        </w:rPr>
        <w:t xml:space="preserve">en donde vamos a colocar nuestro fragmento php dentro de nuestro código de la página. Lo suyo sería ponerlo al principio del código debido a </w:t>
      </w:r>
      <w:r w:rsidR="00213650">
        <w:rPr>
          <w:sz w:val="24"/>
          <w:szCs w:val="24"/>
        </w:rPr>
        <w:t>que,</w:t>
      </w:r>
      <w:r w:rsidR="00334D21">
        <w:rPr>
          <w:sz w:val="24"/>
          <w:szCs w:val="24"/>
        </w:rPr>
        <w:t xml:space="preserve"> </w:t>
      </w:r>
      <w:r w:rsidR="00F11225">
        <w:rPr>
          <w:sz w:val="24"/>
          <w:szCs w:val="24"/>
        </w:rPr>
        <w:t xml:space="preserve">si primero ponemos el formulario, lo primero en ejecutarse en el programa será esto y no nuestro php, por lo que </w:t>
      </w:r>
      <w:r w:rsidR="008C782A">
        <w:rPr>
          <w:sz w:val="24"/>
          <w:szCs w:val="24"/>
        </w:rPr>
        <w:t>no se podrán manejar los datos de las sesiones correctamente.</w:t>
      </w:r>
    </w:p>
    <w:p w14:paraId="17901EA6" w14:textId="415D186D" w:rsidR="00213650" w:rsidRDefault="00012BD0" w:rsidP="00012BD0">
      <w:pPr>
        <w:ind w:left="570"/>
        <w:rPr>
          <w:sz w:val="24"/>
          <w:szCs w:val="24"/>
        </w:rPr>
      </w:pPr>
      <w:r>
        <w:rPr>
          <w:sz w:val="24"/>
          <w:szCs w:val="24"/>
        </w:rPr>
        <w:t>Después de</w:t>
      </w:r>
      <w:r w:rsidR="00652789">
        <w:rPr>
          <w:sz w:val="24"/>
          <w:szCs w:val="24"/>
        </w:rPr>
        <w:t xml:space="preserve"> iniciar la sesión, inicializamos las </w:t>
      </w:r>
      <w:r w:rsidR="00213650">
        <w:rPr>
          <w:sz w:val="24"/>
          <w:szCs w:val="24"/>
        </w:rPr>
        <w:t>variables</w:t>
      </w:r>
      <w:r w:rsidR="00652789">
        <w:rPr>
          <w:sz w:val="24"/>
          <w:szCs w:val="24"/>
        </w:rPr>
        <w:t xml:space="preserve"> donde vamos a guardar los datos que se nos piden.</w:t>
      </w:r>
      <w:r w:rsidR="00E24E5D">
        <w:rPr>
          <w:sz w:val="24"/>
          <w:szCs w:val="24"/>
        </w:rPr>
        <w:t xml:space="preserve"> En caso de que no </w:t>
      </w:r>
      <w:r w:rsidR="00213650">
        <w:rPr>
          <w:sz w:val="24"/>
          <w:szCs w:val="24"/>
        </w:rPr>
        <w:t>estén</w:t>
      </w:r>
      <w:r w:rsidR="00E24E5D">
        <w:rPr>
          <w:sz w:val="24"/>
          <w:szCs w:val="24"/>
        </w:rPr>
        <w:t xml:space="preserve"> inicializadas, las inicializamos con un espacio en blanco </w:t>
      </w:r>
      <w:proofErr w:type="gramStart"/>
      <w:r w:rsidR="00E24E5D">
        <w:rPr>
          <w:sz w:val="24"/>
          <w:szCs w:val="24"/>
        </w:rPr>
        <w:t>(</w:t>
      </w:r>
      <w:r w:rsidR="00213650">
        <w:rPr>
          <w:sz w:val="24"/>
          <w:szCs w:val="24"/>
        </w:rPr>
        <w:t>‘ ‘</w:t>
      </w:r>
      <w:proofErr w:type="gramEnd"/>
      <w:r w:rsidR="00E24E5D">
        <w:rPr>
          <w:sz w:val="24"/>
          <w:szCs w:val="24"/>
        </w:rPr>
        <w:t>)</w:t>
      </w:r>
      <w:r w:rsidR="00213650">
        <w:rPr>
          <w:sz w:val="24"/>
          <w:szCs w:val="24"/>
        </w:rPr>
        <w:t>.</w:t>
      </w:r>
    </w:p>
    <w:p w14:paraId="7998B0EB" w14:textId="77777777" w:rsidR="000E1570" w:rsidRDefault="000E1570" w:rsidP="00012BD0">
      <w:pPr>
        <w:ind w:left="570"/>
        <w:rPr>
          <w:sz w:val="24"/>
          <w:szCs w:val="24"/>
        </w:rPr>
      </w:pPr>
    </w:p>
    <w:p w14:paraId="4771F777" w14:textId="77777777" w:rsidR="000E1570" w:rsidRDefault="00213650" w:rsidP="00012BD0">
      <w:pPr>
        <w:ind w:left="570"/>
        <w:rPr>
          <w:sz w:val="24"/>
          <w:szCs w:val="24"/>
        </w:rPr>
      </w:pPr>
      <w:r w:rsidRPr="00213650">
        <w:rPr>
          <w:sz w:val="24"/>
          <w:szCs w:val="24"/>
        </w:rPr>
        <w:drawing>
          <wp:inline distT="0" distB="0" distL="0" distR="0" wp14:anchorId="0E1017BC" wp14:editId="1A6B5167">
            <wp:extent cx="5210902" cy="1514686"/>
            <wp:effectExtent l="0" t="0" r="8890" b="9525"/>
            <wp:docPr id="745376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769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BD0">
        <w:rPr>
          <w:sz w:val="24"/>
          <w:szCs w:val="24"/>
        </w:rPr>
        <w:t xml:space="preserve"> </w:t>
      </w:r>
    </w:p>
    <w:p w14:paraId="0AE2053D" w14:textId="77777777" w:rsidR="000E1570" w:rsidRDefault="000E1570" w:rsidP="00012BD0">
      <w:pPr>
        <w:ind w:left="570"/>
        <w:rPr>
          <w:sz w:val="24"/>
          <w:szCs w:val="24"/>
        </w:rPr>
      </w:pPr>
    </w:p>
    <w:p w14:paraId="51D52187" w14:textId="77777777" w:rsidR="000E1570" w:rsidRDefault="000E1570" w:rsidP="00012BD0">
      <w:pPr>
        <w:ind w:left="570"/>
        <w:rPr>
          <w:sz w:val="24"/>
          <w:szCs w:val="24"/>
        </w:rPr>
      </w:pPr>
    </w:p>
    <w:p w14:paraId="224DE906" w14:textId="23BCEEB0" w:rsidR="00070518" w:rsidRDefault="008D3B99" w:rsidP="00012BD0">
      <w:pPr>
        <w:ind w:left="57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070518">
        <w:rPr>
          <w:sz w:val="24"/>
          <w:szCs w:val="24"/>
        </w:rPr>
        <w:t>continuación,</w:t>
      </w:r>
      <w:r>
        <w:rPr>
          <w:sz w:val="24"/>
          <w:szCs w:val="24"/>
        </w:rPr>
        <w:t xml:space="preserve"> pondremos la lógica de los </w:t>
      </w:r>
      <w:r w:rsidR="00070518">
        <w:rPr>
          <w:sz w:val="24"/>
          <w:szCs w:val="24"/>
        </w:rPr>
        <w:t>botones de nuestro formulario. Cuando estos envíen la información correspondiente al servidor, dicha información se guardará en sus correspondientes variables anteriormente creadas.</w:t>
      </w:r>
    </w:p>
    <w:p w14:paraId="221EBC93" w14:textId="2203A7C3" w:rsidR="00E92AFC" w:rsidRDefault="00803253" w:rsidP="00012BD0">
      <w:pPr>
        <w:ind w:left="570"/>
        <w:rPr>
          <w:sz w:val="24"/>
          <w:szCs w:val="24"/>
        </w:rPr>
      </w:pPr>
      <w:r w:rsidRPr="00803253">
        <w:rPr>
          <w:sz w:val="24"/>
          <w:szCs w:val="24"/>
        </w:rPr>
        <w:drawing>
          <wp:inline distT="0" distB="0" distL="0" distR="0" wp14:anchorId="0147ADF3" wp14:editId="5A88BE02">
            <wp:extent cx="5930900" cy="3335020"/>
            <wp:effectExtent l="0" t="0" r="0" b="0"/>
            <wp:docPr id="1049066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6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82A">
        <w:rPr>
          <w:sz w:val="24"/>
          <w:szCs w:val="24"/>
        </w:rPr>
        <w:br/>
      </w:r>
    </w:p>
    <w:p w14:paraId="30A32C28" w14:textId="173E0494" w:rsidR="00803253" w:rsidRDefault="00803253" w:rsidP="00012BD0">
      <w:pPr>
        <w:ind w:left="570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gramStart"/>
      <w:r>
        <w:rPr>
          <w:sz w:val="24"/>
          <w:szCs w:val="24"/>
        </w:rPr>
        <w:t>último</w:t>
      </w:r>
      <w:proofErr w:type="gramEnd"/>
      <w:r>
        <w:rPr>
          <w:sz w:val="24"/>
          <w:szCs w:val="24"/>
        </w:rPr>
        <w:t xml:space="preserve"> para que todo esto funcione correctamente debemos crear un formulario</w:t>
      </w:r>
      <w:r w:rsidR="008B04AD">
        <w:rPr>
          <w:sz w:val="24"/>
          <w:szCs w:val="24"/>
        </w:rPr>
        <w:t xml:space="preserve"> con todo lo que nos pide el enunciado.</w:t>
      </w:r>
    </w:p>
    <w:p w14:paraId="343717C5" w14:textId="154E864A" w:rsidR="00455E09" w:rsidRDefault="00455E09" w:rsidP="00012BD0">
      <w:pPr>
        <w:ind w:left="570"/>
        <w:rPr>
          <w:sz w:val="24"/>
          <w:szCs w:val="24"/>
        </w:rPr>
      </w:pPr>
      <w:r w:rsidRPr="00455E09">
        <w:rPr>
          <w:sz w:val="24"/>
          <w:szCs w:val="24"/>
        </w:rPr>
        <w:drawing>
          <wp:inline distT="0" distB="0" distL="0" distR="0" wp14:anchorId="00829390" wp14:editId="194A4F79">
            <wp:extent cx="5930900" cy="2192655"/>
            <wp:effectExtent l="0" t="0" r="0" b="0"/>
            <wp:docPr id="1809265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5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FC20" w14:textId="77777777" w:rsidR="00455E09" w:rsidRDefault="00455E09" w:rsidP="00012BD0">
      <w:pPr>
        <w:ind w:left="570"/>
        <w:rPr>
          <w:sz w:val="24"/>
          <w:szCs w:val="24"/>
        </w:rPr>
      </w:pPr>
    </w:p>
    <w:p w14:paraId="3C558AAC" w14:textId="77777777" w:rsidR="00455E09" w:rsidRDefault="00455E09" w:rsidP="00012BD0">
      <w:pPr>
        <w:ind w:left="570"/>
        <w:rPr>
          <w:sz w:val="24"/>
          <w:szCs w:val="24"/>
        </w:rPr>
      </w:pPr>
    </w:p>
    <w:p w14:paraId="3CF67620" w14:textId="77777777" w:rsidR="00455E09" w:rsidRPr="005016DF" w:rsidRDefault="00455E09" w:rsidP="00012BD0">
      <w:pPr>
        <w:ind w:left="570"/>
        <w:rPr>
          <w:sz w:val="24"/>
          <w:szCs w:val="24"/>
        </w:rPr>
      </w:pPr>
    </w:p>
    <w:p w14:paraId="7817C71D" w14:textId="4DEDA9C4" w:rsidR="00D164B6" w:rsidRDefault="00C25957" w:rsidP="00C5384C">
      <w:pPr>
        <w:pStyle w:val="Ttulo1"/>
        <w:numPr>
          <w:ilvl w:val="0"/>
          <w:numId w:val="1"/>
        </w:numPr>
      </w:pPr>
      <w:bookmarkStart w:id="3" w:name="_Toc182740965"/>
      <w:r>
        <w:lastRenderedPageBreak/>
        <w:t>RA0</w:t>
      </w:r>
      <w:r w:rsidR="00025368">
        <w:t>4</w:t>
      </w:r>
      <w:r>
        <w:t>_d</w:t>
      </w:r>
      <w:r w:rsidR="00D164B6">
        <w:t>.</w:t>
      </w:r>
      <w:bookmarkEnd w:id="3"/>
    </w:p>
    <w:p w14:paraId="35668CD9" w14:textId="753929FD" w:rsidR="00EF77EC" w:rsidRPr="00EF77EC" w:rsidRDefault="00EF77EC" w:rsidP="00EF77EC">
      <w:pPr>
        <w:rPr>
          <w:b/>
          <w:i/>
          <w:sz w:val="24"/>
        </w:rPr>
      </w:pPr>
      <w:r w:rsidRPr="00EF77EC">
        <w:rPr>
          <w:b/>
          <w:i/>
          <w:sz w:val="24"/>
        </w:rPr>
        <w:t xml:space="preserve">Objetivo: Crear un sistema de autenticación en PHP que permita acceder a diferentes páginas </w:t>
      </w:r>
    </w:p>
    <w:p w14:paraId="3A362DB6" w14:textId="77777777" w:rsidR="00EF77EC" w:rsidRPr="00EF77EC" w:rsidRDefault="00EF77EC" w:rsidP="00EF77EC">
      <w:pPr>
        <w:rPr>
          <w:b/>
          <w:i/>
          <w:sz w:val="24"/>
        </w:rPr>
      </w:pPr>
      <w:r w:rsidRPr="00EF77EC">
        <w:rPr>
          <w:b/>
          <w:i/>
          <w:sz w:val="24"/>
        </w:rPr>
        <w:t xml:space="preserve">dependiendo del rol del usuario. </w:t>
      </w:r>
    </w:p>
    <w:p w14:paraId="4B846087" w14:textId="0F9E4D1E" w:rsidR="00EF77EC" w:rsidRPr="00EF77EC" w:rsidRDefault="00EF77EC" w:rsidP="00EF77EC">
      <w:pPr>
        <w:rPr>
          <w:b/>
          <w:i/>
          <w:sz w:val="24"/>
        </w:rPr>
      </w:pPr>
      <w:r w:rsidRPr="00EF77EC">
        <w:rPr>
          <w:b/>
          <w:i/>
          <w:sz w:val="24"/>
        </w:rPr>
        <w:t xml:space="preserve">Instrucciones: </w:t>
      </w:r>
    </w:p>
    <w:p w14:paraId="30780AD6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Crea una página </w:t>
      </w:r>
      <w:proofErr w:type="spellStart"/>
      <w:r w:rsidRPr="00EF77EC">
        <w:rPr>
          <w:b/>
          <w:i/>
          <w:sz w:val="24"/>
        </w:rPr>
        <w:t>login.php</w:t>
      </w:r>
      <w:proofErr w:type="spellEnd"/>
      <w:r w:rsidRPr="00EF77EC">
        <w:rPr>
          <w:b/>
          <w:i/>
          <w:sz w:val="24"/>
        </w:rPr>
        <w:t xml:space="preserve"> con un formulario de inicio de sesión que tenga tres campos: usuario, </w:t>
      </w:r>
    </w:p>
    <w:p w14:paraId="08448DE2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contraseña y rol. </w:t>
      </w:r>
    </w:p>
    <w:p w14:paraId="4903DE49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Usa dos usuarios de prueba: </w:t>
      </w:r>
    </w:p>
    <w:p w14:paraId="34735F6D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Usuario 1: Nombre de usuario </w:t>
      </w:r>
      <w:proofErr w:type="spellStart"/>
      <w:r w:rsidRPr="00EF77EC">
        <w:rPr>
          <w:b/>
          <w:i/>
          <w:sz w:val="24"/>
        </w:rPr>
        <w:t>admin</w:t>
      </w:r>
      <w:proofErr w:type="spellEnd"/>
      <w:r w:rsidRPr="00EF77EC">
        <w:rPr>
          <w:b/>
          <w:i/>
          <w:sz w:val="24"/>
        </w:rPr>
        <w:t xml:space="preserve">, contraseña admin123, rol administrador. </w:t>
      </w:r>
    </w:p>
    <w:p w14:paraId="4920A852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Usuario 2: Nombre de usuario </w:t>
      </w:r>
      <w:proofErr w:type="spellStart"/>
      <w:r w:rsidRPr="00EF77EC">
        <w:rPr>
          <w:b/>
          <w:i/>
          <w:sz w:val="24"/>
        </w:rPr>
        <w:t>user</w:t>
      </w:r>
      <w:proofErr w:type="spellEnd"/>
      <w:r w:rsidRPr="00EF77EC">
        <w:rPr>
          <w:b/>
          <w:i/>
          <w:sz w:val="24"/>
        </w:rPr>
        <w:t xml:space="preserve">, contraseña user123, rol usuario. </w:t>
      </w:r>
    </w:p>
    <w:p w14:paraId="04E635D2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Cuando el usuario se autentique correctamente: </w:t>
      </w:r>
    </w:p>
    <w:p w14:paraId="0EAB7F93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Si el rol es administrador, redirígelo a </w:t>
      </w:r>
      <w:proofErr w:type="spellStart"/>
      <w:r w:rsidRPr="00EF77EC">
        <w:rPr>
          <w:b/>
          <w:i/>
          <w:sz w:val="24"/>
        </w:rPr>
        <w:t>admin.php</w:t>
      </w:r>
      <w:proofErr w:type="spellEnd"/>
      <w:r w:rsidRPr="00EF77EC">
        <w:rPr>
          <w:b/>
          <w:i/>
          <w:sz w:val="24"/>
        </w:rPr>
        <w:t xml:space="preserve">. </w:t>
      </w:r>
    </w:p>
    <w:p w14:paraId="6449EC6A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Si el rol es usuario, redirígelo a </w:t>
      </w:r>
      <w:proofErr w:type="spellStart"/>
      <w:r w:rsidRPr="00EF77EC">
        <w:rPr>
          <w:b/>
          <w:i/>
          <w:sz w:val="24"/>
        </w:rPr>
        <w:t>user.php</w:t>
      </w:r>
      <w:proofErr w:type="spellEnd"/>
      <w:r w:rsidRPr="00EF77EC">
        <w:rPr>
          <w:b/>
          <w:i/>
          <w:sz w:val="24"/>
        </w:rPr>
        <w:t xml:space="preserve">. </w:t>
      </w:r>
    </w:p>
    <w:p w14:paraId="02FF7953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• Si las credenciales son incorrectas, muestra un mensaje “Credenciales incorrectas” y vuelve a </w:t>
      </w:r>
    </w:p>
    <w:p w14:paraId="1DDE1E53" w14:textId="77777777" w:rsidR="00EF77EC" w:rsidRPr="00EF77EC" w:rsidRDefault="00EF77EC" w:rsidP="00EF77EC">
      <w:pPr>
        <w:ind w:left="720"/>
        <w:rPr>
          <w:b/>
          <w:i/>
          <w:sz w:val="24"/>
        </w:rPr>
      </w:pPr>
      <w:r w:rsidRPr="00EF77EC">
        <w:rPr>
          <w:b/>
          <w:i/>
          <w:sz w:val="24"/>
        </w:rPr>
        <w:t xml:space="preserve">cargar el formulario. </w:t>
      </w:r>
    </w:p>
    <w:p w14:paraId="31969713" w14:textId="34062CDB" w:rsidR="00EF77EC" w:rsidRPr="00EF77EC" w:rsidRDefault="004604DA" w:rsidP="00EF77EC">
      <w:pPr>
        <w:ind w:left="720"/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6DD119" wp14:editId="35B74DCC">
                <wp:simplePos x="0" y="0"/>
                <wp:positionH relativeFrom="margin">
                  <wp:posOffset>158750</wp:posOffset>
                </wp:positionH>
                <wp:positionV relativeFrom="paragraph">
                  <wp:posOffset>530225</wp:posOffset>
                </wp:positionV>
                <wp:extent cx="5743575" cy="0"/>
                <wp:effectExtent l="0" t="0" r="28575" b="19050"/>
                <wp:wrapNone/>
                <wp:docPr id="1579906329" name="Conector recto 157990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9F8C4" id="Conector recto 1579906329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.5pt,41.75pt" to="464.75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Gnx&#10;XpHfAAAACA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r w:rsidR="00EF77EC" w:rsidRPr="00EF77EC">
        <w:rPr>
          <w:b/>
          <w:i/>
          <w:sz w:val="24"/>
        </w:rPr>
        <w:t>• Ninguna de las páginas (</w:t>
      </w:r>
      <w:proofErr w:type="spellStart"/>
      <w:r w:rsidR="00EF77EC" w:rsidRPr="00EF77EC">
        <w:rPr>
          <w:b/>
          <w:i/>
          <w:sz w:val="24"/>
        </w:rPr>
        <w:t>admin.php</w:t>
      </w:r>
      <w:proofErr w:type="spellEnd"/>
      <w:r w:rsidR="00EF77EC" w:rsidRPr="00EF77EC">
        <w:rPr>
          <w:b/>
          <w:i/>
          <w:sz w:val="24"/>
        </w:rPr>
        <w:t xml:space="preserve"> o </w:t>
      </w:r>
      <w:proofErr w:type="spellStart"/>
      <w:r w:rsidR="00EF77EC" w:rsidRPr="00EF77EC">
        <w:rPr>
          <w:b/>
          <w:i/>
          <w:sz w:val="24"/>
        </w:rPr>
        <w:t>user.php</w:t>
      </w:r>
      <w:proofErr w:type="spellEnd"/>
      <w:r w:rsidR="00EF77EC" w:rsidRPr="00EF77EC">
        <w:rPr>
          <w:b/>
          <w:i/>
          <w:sz w:val="24"/>
        </w:rPr>
        <w:t>) debe ser accesible sin una sesión activa.</w:t>
      </w:r>
    </w:p>
    <w:p w14:paraId="1718214C" w14:textId="29516E6E" w:rsidR="0065322A" w:rsidRDefault="0065322A" w:rsidP="0065322A"/>
    <w:p w14:paraId="7C1694FC" w14:textId="0F09000D" w:rsidR="004604DA" w:rsidRDefault="007E2227" w:rsidP="0065322A">
      <w:r>
        <w:t>Tras iniciar la sesión definimos los usuarios que nos piden con sus contraseñas y sus roles.</w:t>
      </w:r>
    </w:p>
    <w:p w14:paraId="0DD9D2B0" w14:textId="65DFC23A" w:rsidR="007E2227" w:rsidRDefault="00E55C12" w:rsidP="0065322A">
      <w:r w:rsidRPr="00E55C12">
        <w:drawing>
          <wp:inline distT="0" distB="0" distL="0" distR="0" wp14:anchorId="542B0BA7" wp14:editId="541C224A">
            <wp:extent cx="5930900" cy="1390015"/>
            <wp:effectExtent l="0" t="0" r="0" b="635"/>
            <wp:docPr id="1040157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7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719A" w14:textId="6D544177" w:rsidR="00BF3FF6" w:rsidRDefault="00BF3FF6" w:rsidP="0065322A">
      <w:r>
        <w:t xml:space="preserve">A continuación, como en el ejercicio anterior, </w:t>
      </w:r>
      <w:r w:rsidR="00AD4731">
        <w:t xml:space="preserve">creamos unas variables para guardar la información de usuario y contraseña tras ser introducidos por el </w:t>
      </w:r>
      <w:r w:rsidR="00B25AD6">
        <w:t xml:space="preserve">formulario y si no están inicializados, los inicializamos en blanco </w:t>
      </w:r>
      <w:proofErr w:type="gramStart"/>
      <w:r w:rsidR="00B25AD6">
        <w:t>(‘ ‘</w:t>
      </w:r>
      <w:proofErr w:type="gramEnd"/>
      <w:r w:rsidR="00B25AD6">
        <w:t>).</w:t>
      </w:r>
    </w:p>
    <w:p w14:paraId="13BF5651" w14:textId="76C6E80A" w:rsidR="00B25AD6" w:rsidRDefault="003E36CC" w:rsidP="0065322A">
      <w:r w:rsidRPr="003E36CC">
        <w:lastRenderedPageBreak/>
        <w:drawing>
          <wp:inline distT="0" distB="0" distL="0" distR="0" wp14:anchorId="47C0AF8F" wp14:editId="461BD864">
            <wp:extent cx="4629796" cy="924054"/>
            <wp:effectExtent l="0" t="0" r="0" b="9525"/>
            <wp:docPr id="949631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312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3AF9" w14:textId="3A890128" w:rsidR="003E36CC" w:rsidRDefault="0083469A" w:rsidP="0065322A">
      <w:r>
        <w:t>Luego comprobamos si el usuario y contraseña introducidos pertenecen a un rol u otro o si no corresponde a nada de lo que tengamos registrado.</w:t>
      </w:r>
    </w:p>
    <w:p w14:paraId="2548F018" w14:textId="0D34E8A1" w:rsidR="005E379C" w:rsidRDefault="005E379C" w:rsidP="0065322A">
      <w:r w:rsidRPr="005E379C">
        <w:drawing>
          <wp:inline distT="0" distB="0" distL="0" distR="0" wp14:anchorId="41CD22A2" wp14:editId="29C73300">
            <wp:extent cx="5930900" cy="2901950"/>
            <wp:effectExtent l="0" t="0" r="0" b="0"/>
            <wp:docPr id="836528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89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CEC4" w14:textId="4D1788FB" w:rsidR="005E379C" w:rsidRDefault="005E379C" w:rsidP="0065322A">
      <w:r>
        <w:t>Por último</w:t>
      </w:r>
      <w:r w:rsidR="001E62FC">
        <w:t>,</w:t>
      </w:r>
      <w:r>
        <w:t xml:space="preserve"> creamos el formulario.</w:t>
      </w:r>
    </w:p>
    <w:p w14:paraId="2546D295" w14:textId="0B37249E" w:rsidR="001E62FC" w:rsidRPr="0065322A" w:rsidRDefault="001E62FC" w:rsidP="0065322A">
      <w:r w:rsidRPr="001E62FC">
        <w:drawing>
          <wp:inline distT="0" distB="0" distL="0" distR="0" wp14:anchorId="5D847FF6" wp14:editId="622F5688">
            <wp:extent cx="5930900" cy="3526155"/>
            <wp:effectExtent l="0" t="0" r="0" b="0"/>
            <wp:docPr id="447142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422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B082" w14:textId="55AD20E2" w:rsidR="00E92AFC" w:rsidRDefault="00C25957" w:rsidP="008B4D67">
      <w:pPr>
        <w:pStyle w:val="Ttulo1"/>
        <w:numPr>
          <w:ilvl w:val="0"/>
          <w:numId w:val="1"/>
        </w:numPr>
      </w:pPr>
      <w:bookmarkStart w:id="4" w:name="_Toc182740966"/>
      <w:r>
        <w:lastRenderedPageBreak/>
        <w:t>RA0</w:t>
      </w:r>
      <w:r w:rsidR="00025368">
        <w:t>4</w:t>
      </w:r>
      <w:r>
        <w:t>_e</w:t>
      </w:r>
      <w:r w:rsidR="00D164B6">
        <w:t>.</w:t>
      </w:r>
      <w:bookmarkEnd w:id="4"/>
    </w:p>
    <w:p w14:paraId="331290AE" w14:textId="77777777" w:rsidR="00EF77EC" w:rsidRPr="00EF77EC" w:rsidRDefault="00EF77EC" w:rsidP="00EF77EC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F77EC">
        <w:rPr>
          <w:rFonts w:asciiTheme="minorHAnsi" w:hAnsiTheme="minorHAnsi" w:cstheme="minorHAnsi"/>
          <w:b/>
          <w:bCs/>
          <w:i/>
          <w:sz w:val="24"/>
          <w:szCs w:val="24"/>
        </w:rPr>
        <w:t>Se han escrito aplicaciones que integren mecanismos de autentificación de usuarios.</w:t>
      </w:r>
    </w:p>
    <w:p w14:paraId="6A4525BF" w14:textId="77777777" w:rsidR="00EF77EC" w:rsidRPr="00EF77EC" w:rsidRDefault="00EF77EC" w:rsidP="00EF77E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F77EC">
        <w:rPr>
          <w:rFonts w:asciiTheme="minorHAnsi" w:hAnsiTheme="minorHAnsi" w:cstheme="minorHAnsi"/>
          <w:b/>
          <w:i/>
          <w:sz w:val="24"/>
          <w:szCs w:val="24"/>
        </w:rPr>
        <w:t>Escribir una página llamada "</w:t>
      </w:r>
      <w:proofErr w:type="spellStart"/>
      <w:r w:rsidRPr="00EF77EC">
        <w:rPr>
          <w:rFonts w:asciiTheme="minorHAnsi" w:hAnsiTheme="minorHAnsi" w:cstheme="minorHAnsi"/>
          <w:b/>
          <w:i/>
          <w:sz w:val="24"/>
          <w:szCs w:val="24"/>
        </w:rPr>
        <w:t>login.php</w:t>
      </w:r>
      <w:proofErr w:type="spellEnd"/>
      <w:r w:rsidRPr="00EF77EC">
        <w:rPr>
          <w:rFonts w:asciiTheme="minorHAnsi" w:hAnsiTheme="minorHAnsi" w:cstheme="minorHAnsi"/>
          <w:b/>
          <w:i/>
          <w:sz w:val="24"/>
          <w:szCs w:val="24"/>
        </w:rPr>
        <w:t xml:space="preserve">", consistente en dos campos: usuario y contraseña. </w:t>
      </w:r>
    </w:p>
    <w:p w14:paraId="79C5F59D" w14:textId="77777777" w:rsidR="00EF77EC" w:rsidRPr="00EF77EC" w:rsidRDefault="00EF77EC" w:rsidP="00EF7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proofErr w:type="gramStart"/>
      <w:r w:rsidRPr="00EF77EC">
        <w:rPr>
          <w:rFonts w:asciiTheme="minorHAnsi" w:hAnsiTheme="minorHAnsi" w:cstheme="minorHAnsi"/>
          <w:b/>
          <w:i/>
          <w:sz w:val="24"/>
          <w:szCs w:val="24"/>
        </w:rPr>
        <w:t>El usuario es "</w:t>
      </w:r>
      <w:proofErr w:type="spellStart"/>
      <w:r w:rsidRPr="00EF77EC">
        <w:rPr>
          <w:rFonts w:asciiTheme="minorHAnsi" w:hAnsiTheme="minorHAnsi" w:cstheme="minorHAnsi"/>
          <w:b/>
          <w:i/>
          <w:sz w:val="24"/>
          <w:szCs w:val="24"/>
        </w:rPr>
        <w:t>foc</w:t>
      </w:r>
      <w:proofErr w:type="spellEnd"/>
      <w:r w:rsidRPr="00EF77EC">
        <w:rPr>
          <w:rFonts w:asciiTheme="minorHAnsi" w:hAnsiTheme="minorHAnsi" w:cstheme="minorHAnsi"/>
          <w:b/>
          <w:i/>
          <w:sz w:val="24"/>
          <w:szCs w:val="24"/>
        </w:rPr>
        <w:t>", y la contraseña "Fdwes!</w:t>
      </w:r>
      <w:proofErr w:type="gramEnd"/>
      <w:r w:rsidRPr="00EF77EC">
        <w:rPr>
          <w:rFonts w:asciiTheme="minorHAnsi" w:hAnsiTheme="minorHAnsi" w:cstheme="minorHAnsi"/>
          <w:b/>
          <w:i/>
          <w:sz w:val="24"/>
          <w:szCs w:val="24"/>
        </w:rPr>
        <w:t>22".</w:t>
      </w:r>
    </w:p>
    <w:p w14:paraId="3A6C7116" w14:textId="77777777" w:rsidR="00EF77EC" w:rsidRPr="00EF77EC" w:rsidRDefault="00EF77EC" w:rsidP="00EF7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F77EC">
        <w:rPr>
          <w:rFonts w:asciiTheme="minorHAnsi" w:hAnsiTheme="minorHAnsi" w:cstheme="minorHAnsi"/>
          <w:b/>
          <w:i/>
          <w:sz w:val="24"/>
          <w:szCs w:val="24"/>
        </w:rPr>
        <w:t>Si usuario y contraseña son correctos, se muestra la página web "</w:t>
      </w:r>
      <w:proofErr w:type="spellStart"/>
      <w:r w:rsidRPr="00EF77EC">
        <w:rPr>
          <w:rFonts w:asciiTheme="minorHAnsi" w:hAnsiTheme="minorHAnsi" w:cstheme="minorHAnsi"/>
          <w:b/>
          <w:i/>
          <w:sz w:val="24"/>
          <w:szCs w:val="24"/>
        </w:rPr>
        <w:t>sesion.php</w:t>
      </w:r>
      <w:proofErr w:type="spellEnd"/>
      <w:r w:rsidRPr="00EF77EC">
        <w:rPr>
          <w:rFonts w:asciiTheme="minorHAnsi" w:hAnsiTheme="minorHAnsi" w:cstheme="minorHAnsi"/>
          <w:b/>
          <w:i/>
          <w:sz w:val="24"/>
          <w:szCs w:val="24"/>
        </w:rPr>
        <w:t>" (ver siguientes apartados).</w:t>
      </w:r>
    </w:p>
    <w:p w14:paraId="6D3B25F1" w14:textId="77777777" w:rsidR="00EF77EC" w:rsidRPr="00EF77EC" w:rsidRDefault="00EF77EC" w:rsidP="00EF7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 w:rsidRPr="00EF77EC">
        <w:rPr>
          <w:rFonts w:asciiTheme="minorHAnsi" w:hAnsiTheme="minorHAnsi" w:cstheme="minorHAnsi"/>
          <w:b/>
          <w:i/>
          <w:sz w:val="24"/>
          <w:szCs w:val="24"/>
        </w:rPr>
        <w:t>Si usuario y contraseña no son correctos, se da el mensaje "Credenciales incorrectas", y se vuelve a cargar el formulario.</w:t>
      </w:r>
    </w:p>
    <w:p w14:paraId="112B7D4C" w14:textId="10498759" w:rsidR="00EF77EC" w:rsidRPr="00EF77EC" w:rsidRDefault="00EF77EC" w:rsidP="00EF77E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BB4F2" wp14:editId="5D64881D">
                <wp:simplePos x="0" y="0"/>
                <wp:positionH relativeFrom="margin">
                  <wp:posOffset>-7620</wp:posOffset>
                </wp:positionH>
                <wp:positionV relativeFrom="paragraph">
                  <wp:posOffset>478790</wp:posOffset>
                </wp:positionV>
                <wp:extent cx="5743575" cy="0"/>
                <wp:effectExtent l="0" t="0" r="28575" b="19050"/>
                <wp:wrapNone/>
                <wp:docPr id="1915688380" name="Conector recto 191568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A886A" id="Conector recto 191568838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6pt,37.7pt" to="451.6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" strokecolor="#4579b8 [3044]">
                <w10:wrap anchorx="margin"/>
              </v:line>
            </w:pict>
          </mc:Fallback>
        </mc:AlternateContent>
      </w:r>
      <w:r w:rsidRPr="00EF77EC">
        <w:rPr>
          <w:rFonts w:asciiTheme="minorHAnsi" w:hAnsiTheme="minorHAnsi" w:cstheme="minorHAnsi"/>
          <w:b/>
          <w:i/>
          <w:sz w:val="24"/>
          <w:szCs w:val="24"/>
        </w:rPr>
        <w:t xml:space="preserve">Ninguna página distinta de </w:t>
      </w:r>
      <w:proofErr w:type="spellStart"/>
      <w:r w:rsidRPr="00EF77EC">
        <w:rPr>
          <w:rFonts w:asciiTheme="minorHAnsi" w:hAnsiTheme="minorHAnsi" w:cstheme="minorHAnsi"/>
          <w:b/>
          <w:i/>
          <w:sz w:val="24"/>
          <w:szCs w:val="24"/>
        </w:rPr>
        <w:t>login.php</w:t>
      </w:r>
      <w:proofErr w:type="spellEnd"/>
      <w:r w:rsidRPr="00EF77EC">
        <w:rPr>
          <w:rFonts w:asciiTheme="minorHAnsi" w:hAnsiTheme="minorHAnsi" w:cstheme="minorHAnsi"/>
          <w:b/>
          <w:i/>
          <w:sz w:val="24"/>
          <w:szCs w:val="24"/>
        </w:rPr>
        <w:t xml:space="preserve"> se carga si no está la sesión establecida (no hay datos en las variables de sesión).</w:t>
      </w:r>
    </w:p>
    <w:p w14:paraId="6DD3692C" w14:textId="71B9A1F3" w:rsidR="00EF77EC" w:rsidRDefault="00EF77EC" w:rsidP="00EF77EC"/>
    <w:p w14:paraId="4CA0DB64" w14:textId="2D1C1037" w:rsidR="00C06F8B" w:rsidRDefault="00C06F8B" w:rsidP="00EF77EC">
      <w:r>
        <w:t xml:space="preserve">Este </w:t>
      </w:r>
      <w:proofErr w:type="spellStart"/>
      <w:r>
        <w:t>ejericio</w:t>
      </w:r>
      <w:proofErr w:type="spellEnd"/>
      <w:r>
        <w:t xml:space="preserve"> es muy similar al que acabamos de</w:t>
      </w:r>
      <w:r w:rsidR="005D605B">
        <w:t xml:space="preserve"> </w:t>
      </w:r>
      <w:r>
        <w:t>hacer</w:t>
      </w:r>
      <w:r w:rsidR="00E25697">
        <w:t>.</w:t>
      </w:r>
    </w:p>
    <w:p w14:paraId="215B2B8A" w14:textId="020D2E3C" w:rsidR="00E25697" w:rsidRDefault="00E25697" w:rsidP="00EF77EC">
      <w:r w:rsidRPr="00E25697">
        <w:drawing>
          <wp:inline distT="0" distB="0" distL="0" distR="0" wp14:anchorId="4EB36F07" wp14:editId="54B73CB8">
            <wp:extent cx="3600953" cy="1314633"/>
            <wp:effectExtent l="0" t="0" r="0" b="0"/>
            <wp:docPr id="986547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76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6552" w14:textId="2946F763" w:rsidR="00E25697" w:rsidRDefault="00E25697" w:rsidP="00EF77EC">
      <w:r w:rsidRPr="00E25697">
        <w:drawing>
          <wp:inline distT="0" distB="0" distL="0" distR="0" wp14:anchorId="228D6676" wp14:editId="338FF538">
            <wp:extent cx="5930900" cy="2398395"/>
            <wp:effectExtent l="0" t="0" r="0" b="1905"/>
            <wp:docPr id="1176122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220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BEA8" w14:textId="70A204C8" w:rsidR="00E25697" w:rsidRPr="00EF77EC" w:rsidRDefault="00E25697" w:rsidP="00EF77EC">
      <w:r w:rsidRPr="00E25697">
        <w:lastRenderedPageBreak/>
        <w:drawing>
          <wp:inline distT="0" distB="0" distL="0" distR="0" wp14:anchorId="129E5A0E" wp14:editId="4F3CB329">
            <wp:extent cx="5930900" cy="2647950"/>
            <wp:effectExtent l="0" t="0" r="0" b="0"/>
            <wp:docPr id="2143288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887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B67F" w14:textId="2DA439C8" w:rsidR="0065322A" w:rsidRPr="008B4D67" w:rsidRDefault="0065322A" w:rsidP="008B4D67">
      <w:pPr>
        <w:ind w:left="570"/>
        <w:rPr>
          <w:sz w:val="24"/>
          <w:szCs w:val="24"/>
        </w:rPr>
      </w:pPr>
    </w:p>
    <w:p w14:paraId="5167C615" w14:textId="34F19EED" w:rsidR="00D164B6" w:rsidRDefault="00C25957" w:rsidP="00C5384C">
      <w:pPr>
        <w:pStyle w:val="Ttulo1"/>
        <w:numPr>
          <w:ilvl w:val="0"/>
          <w:numId w:val="1"/>
        </w:numPr>
      </w:pPr>
      <w:bookmarkStart w:id="5" w:name="_Toc182740967"/>
      <w:r>
        <w:t>RA0</w:t>
      </w:r>
      <w:r w:rsidR="00025368">
        <w:t>4</w:t>
      </w:r>
      <w:r>
        <w:t>_</w:t>
      </w:r>
      <w:r w:rsidR="00D164B6">
        <w:t>f.</w:t>
      </w:r>
      <w:bookmarkEnd w:id="5"/>
    </w:p>
    <w:p w14:paraId="346AC6C9" w14:textId="188BE965" w:rsidR="00EF77EC" w:rsidRPr="00EF77EC" w:rsidRDefault="00EF77EC" w:rsidP="00EF77EC">
      <w:pPr>
        <w:rPr>
          <w:b/>
          <w:i/>
          <w:sz w:val="24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B03BED" wp14:editId="25FB253A">
                <wp:simplePos x="0" y="0"/>
                <wp:positionH relativeFrom="margin">
                  <wp:posOffset>-60960</wp:posOffset>
                </wp:positionH>
                <wp:positionV relativeFrom="paragraph">
                  <wp:posOffset>492125</wp:posOffset>
                </wp:positionV>
                <wp:extent cx="5743575" cy="0"/>
                <wp:effectExtent l="0" t="0" r="28575" b="19050"/>
                <wp:wrapNone/>
                <wp:docPr id="739333536" name="Conector recto 73933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77B95" id="Conector recto 73933353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8pt,38.75pt" to="447.4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" strokecolor="#4579b8 [3044]">
                <w10:wrap anchorx="margin"/>
              </v:line>
            </w:pict>
          </mc:Fallback>
        </mc:AlternateContent>
      </w:r>
      <w:r w:rsidRPr="00EF77EC">
        <w:rPr>
          <w:b/>
          <w:i/>
          <w:sz w:val="24"/>
        </w:rPr>
        <w:t>Explica los mecanismos de seguridad que existen con las sesiones, pon ejemplos de ellos, cuales son más seguros.</w:t>
      </w:r>
    </w:p>
    <w:p w14:paraId="396F8FF6" w14:textId="08113E33" w:rsidR="00E92AFC" w:rsidRDefault="00E92AFC" w:rsidP="00E92AFC">
      <w:pPr>
        <w:rPr>
          <w:b/>
          <w:bCs/>
          <w:i/>
          <w:iCs/>
          <w:sz w:val="24"/>
          <w:szCs w:val="24"/>
        </w:rPr>
      </w:pPr>
    </w:p>
    <w:p w14:paraId="6F34ABDC" w14:textId="4D210D7D" w:rsidR="002C2895" w:rsidRDefault="00F67E6B" w:rsidP="00E92AFC">
      <w:pPr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 w:rsidR="00C62CF0">
        <w:rPr>
          <w:sz w:val="24"/>
          <w:szCs w:val="24"/>
        </w:rPr>
        <w:t>mecanismos</w:t>
      </w:r>
      <w:r>
        <w:rPr>
          <w:sz w:val="24"/>
          <w:szCs w:val="24"/>
        </w:rPr>
        <w:t xml:space="preserve"> de seguridad que se usan con las sesiones</w:t>
      </w:r>
      <w:r w:rsidR="00FF55BB">
        <w:rPr>
          <w:sz w:val="24"/>
          <w:szCs w:val="24"/>
        </w:rPr>
        <w:t xml:space="preserve"> en php es la encriptación de la </w:t>
      </w:r>
      <w:r w:rsidR="00C62CF0">
        <w:rPr>
          <w:sz w:val="24"/>
          <w:szCs w:val="24"/>
        </w:rPr>
        <w:t>información</w:t>
      </w:r>
      <w:r w:rsidR="00FF55BB">
        <w:rPr>
          <w:sz w:val="24"/>
          <w:szCs w:val="24"/>
        </w:rPr>
        <w:t xml:space="preserve"> mediante una serie d</w:t>
      </w:r>
      <w:r w:rsidR="00C62CF0">
        <w:rPr>
          <w:sz w:val="24"/>
          <w:szCs w:val="24"/>
        </w:rPr>
        <w:t>e mecanismos</w:t>
      </w:r>
      <w:r w:rsidR="00FF55BB">
        <w:rPr>
          <w:sz w:val="24"/>
          <w:szCs w:val="24"/>
        </w:rPr>
        <w:t xml:space="preserve"> de encriptado:</w:t>
      </w:r>
    </w:p>
    <w:p w14:paraId="41CC4C93" w14:textId="77777777" w:rsidR="00ED6AD6" w:rsidRPr="00ED6AD6" w:rsidRDefault="00ED6AD6" w:rsidP="00ED6AD6">
      <w:pPr>
        <w:rPr>
          <w:sz w:val="24"/>
          <w:szCs w:val="24"/>
        </w:rPr>
      </w:pPr>
      <w:r w:rsidRPr="00ED6AD6">
        <w:rPr>
          <w:b/>
          <w:bCs/>
          <w:sz w:val="24"/>
          <w:szCs w:val="24"/>
        </w:rPr>
        <w:t>sha1</w:t>
      </w:r>
      <w:r w:rsidRPr="00ED6AD6">
        <w:rPr>
          <w:sz w:val="24"/>
          <w:szCs w:val="24"/>
        </w:rPr>
        <w:t>:</w:t>
      </w:r>
    </w:p>
    <w:p w14:paraId="55A27DBA" w14:textId="77777777" w:rsidR="00ED6AD6" w:rsidRPr="00ED6AD6" w:rsidRDefault="00ED6AD6" w:rsidP="00ED6AD6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ED6AD6">
        <w:rPr>
          <w:b/>
          <w:bCs/>
          <w:sz w:val="24"/>
          <w:szCs w:val="24"/>
          <w:lang w:val="en-US"/>
        </w:rPr>
        <w:t>Función</w:t>
      </w:r>
      <w:r w:rsidRPr="00ED6AD6">
        <w:rPr>
          <w:sz w:val="24"/>
          <w:szCs w:val="24"/>
          <w:lang w:val="en-US"/>
        </w:rPr>
        <w:t>: sha1(string $str, bool $raw_output = false)</w:t>
      </w:r>
    </w:p>
    <w:p w14:paraId="12753AB1" w14:textId="57ADFE4A" w:rsidR="00D5513E" w:rsidRDefault="00ED6AD6" w:rsidP="00D5513E">
      <w:pPr>
        <w:numPr>
          <w:ilvl w:val="0"/>
          <w:numId w:val="14"/>
        </w:numPr>
        <w:rPr>
          <w:sz w:val="24"/>
          <w:szCs w:val="24"/>
        </w:rPr>
      </w:pPr>
      <w:r w:rsidRPr="00ED6AD6">
        <w:rPr>
          <w:b/>
          <w:bCs/>
          <w:sz w:val="24"/>
          <w:szCs w:val="24"/>
        </w:rPr>
        <w:t>Descripción</w:t>
      </w:r>
      <w:r w:rsidRPr="00ED6AD6">
        <w:rPr>
          <w:sz w:val="24"/>
          <w:szCs w:val="24"/>
        </w:rPr>
        <w:t>: Calcula y devuelve el hash SHA-1 de una cadena.</w:t>
      </w:r>
    </w:p>
    <w:p w14:paraId="6918BF57" w14:textId="77777777" w:rsidR="00D5513E" w:rsidRPr="00D5513E" w:rsidRDefault="00D5513E" w:rsidP="00D5513E">
      <w:pPr>
        <w:rPr>
          <w:sz w:val="24"/>
          <w:szCs w:val="24"/>
        </w:rPr>
      </w:pPr>
      <w:r w:rsidRPr="00D5513E">
        <w:rPr>
          <w:b/>
          <w:bCs/>
          <w:sz w:val="24"/>
          <w:szCs w:val="24"/>
        </w:rPr>
        <w:t>md5</w:t>
      </w:r>
      <w:r w:rsidRPr="00D5513E">
        <w:rPr>
          <w:sz w:val="24"/>
          <w:szCs w:val="24"/>
        </w:rPr>
        <w:t>:</w:t>
      </w:r>
    </w:p>
    <w:p w14:paraId="75716443" w14:textId="77777777" w:rsidR="00D5513E" w:rsidRPr="00D5513E" w:rsidRDefault="00D5513E" w:rsidP="00D5513E">
      <w:pPr>
        <w:numPr>
          <w:ilvl w:val="0"/>
          <w:numId w:val="15"/>
        </w:numPr>
        <w:rPr>
          <w:sz w:val="24"/>
          <w:szCs w:val="24"/>
          <w:lang w:val="en-US"/>
        </w:rPr>
      </w:pPr>
      <w:r w:rsidRPr="00D5513E">
        <w:rPr>
          <w:b/>
          <w:bCs/>
          <w:sz w:val="24"/>
          <w:szCs w:val="24"/>
          <w:lang w:val="en-US"/>
        </w:rPr>
        <w:t>Función</w:t>
      </w:r>
      <w:r w:rsidRPr="00D5513E">
        <w:rPr>
          <w:sz w:val="24"/>
          <w:szCs w:val="24"/>
          <w:lang w:val="en-US"/>
        </w:rPr>
        <w:t>: md5(string $str, bool $raw_output = false)</w:t>
      </w:r>
    </w:p>
    <w:p w14:paraId="1A20619E" w14:textId="77777777" w:rsidR="00D5513E" w:rsidRPr="00D5513E" w:rsidRDefault="00D5513E" w:rsidP="00D5513E">
      <w:pPr>
        <w:numPr>
          <w:ilvl w:val="0"/>
          <w:numId w:val="15"/>
        </w:numPr>
        <w:rPr>
          <w:sz w:val="24"/>
          <w:szCs w:val="24"/>
        </w:rPr>
      </w:pPr>
      <w:r w:rsidRPr="00D5513E">
        <w:rPr>
          <w:b/>
          <w:bCs/>
          <w:sz w:val="24"/>
          <w:szCs w:val="24"/>
        </w:rPr>
        <w:t>Descripción</w:t>
      </w:r>
      <w:r w:rsidRPr="00D5513E">
        <w:rPr>
          <w:sz w:val="24"/>
          <w:szCs w:val="24"/>
        </w:rPr>
        <w:t>: Calcula y devuelve el hash MD5 de una cadena, resultando en un valor hexadecimal de 32 caracteres.</w:t>
      </w:r>
    </w:p>
    <w:p w14:paraId="644860E7" w14:textId="77777777" w:rsidR="008D4DEE" w:rsidRPr="008D4DEE" w:rsidRDefault="008D4DEE" w:rsidP="008D4DEE">
      <w:pPr>
        <w:rPr>
          <w:sz w:val="24"/>
          <w:szCs w:val="24"/>
        </w:rPr>
      </w:pPr>
      <w:r w:rsidRPr="008D4DEE">
        <w:rPr>
          <w:b/>
          <w:bCs/>
          <w:sz w:val="24"/>
          <w:szCs w:val="24"/>
        </w:rPr>
        <w:t>hash</w:t>
      </w:r>
      <w:r w:rsidRPr="008D4DEE">
        <w:rPr>
          <w:sz w:val="24"/>
          <w:szCs w:val="24"/>
        </w:rPr>
        <w:t>:</w:t>
      </w:r>
    </w:p>
    <w:p w14:paraId="47BA6552" w14:textId="77777777" w:rsidR="008D4DEE" w:rsidRPr="008D4DEE" w:rsidRDefault="008D4DEE" w:rsidP="008D4DEE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8D4DEE">
        <w:rPr>
          <w:b/>
          <w:bCs/>
          <w:sz w:val="24"/>
          <w:szCs w:val="24"/>
          <w:lang w:val="en-US"/>
        </w:rPr>
        <w:t>Función</w:t>
      </w:r>
      <w:r w:rsidRPr="008D4DEE">
        <w:rPr>
          <w:sz w:val="24"/>
          <w:szCs w:val="24"/>
          <w:lang w:val="en-US"/>
        </w:rPr>
        <w:t>: hash(string $algo, string $dato, bool $raw_output = false)</w:t>
      </w:r>
    </w:p>
    <w:p w14:paraId="54CDC7BD" w14:textId="77777777" w:rsidR="008D4DEE" w:rsidRDefault="008D4DEE" w:rsidP="008D4DEE">
      <w:pPr>
        <w:numPr>
          <w:ilvl w:val="0"/>
          <w:numId w:val="16"/>
        </w:numPr>
        <w:rPr>
          <w:sz w:val="24"/>
          <w:szCs w:val="24"/>
        </w:rPr>
      </w:pPr>
      <w:r w:rsidRPr="008D4DEE">
        <w:rPr>
          <w:b/>
          <w:bCs/>
          <w:sz w:val="24"/>
          <w:szCs w:val="24"/>
        </w:rPr>
        <w:t>Descripción</w:t>
      </w:r>
      <w:r w:rsidRPr="008D4DEE">
        <w:rPr>
          <w:sz w:val="24"/>
          <w:szCs w:val="24"/>
        </w:rPr>
        <w:t>: Genera un valor cifrado del dato en base al algoritmo especificado.</w:t>
      </w:r>
    </w:p>
    <w:p w14:paraId="120D5E5C" w14:textId="77777777" w:rsidR="008D4DEE" w:rsidRPr="008D4DEE" w:rsidRDefault="008D4DEE" w:rsidP="003A0B6F">
      <w:pPr>
        <w:ind w:left="720"/>
        <w:rPr>
          <w:sz w:val="24"/>
          <w:szCs w:val="24"/>
        </w:rPr>
      </w:pPr>
    </w:p>
    <w:p w14:paraId="3721CB10" w14:textId="77777777" w:rsidR="008D4DEE" w:rsidRPr="008D4DEE" w:rsidRDefault="008D4DEE" w:rsidP="008D4DEE">
      <w:pPr>
        <w:rPr>
          <w:sz w:val="24"/>
          <w:szCs w:val="24"/>
        </w:rPr>
      </w:pPr>
      <w:r w:rsidRPr="008D4DEE">
        <w:rPr>
          <w:b/>
          <w:bCs/>
          <w:sz w:val="24"/>
          <w:szCs w:val="24"/>
        </w:rPr>
        <w:lastRenderedPageBreak/>
        <w:t>crypt</w:t>
      </w:r>
      <w:r w:rsidRPr="008D4DEE">
        <w:rPr>
          <w:sz w:val="24"/>
          <w:szCs w:val="24"/>
        </w:rPr>
        <w:t>:</w:t>
      </w:r>
    </w:p>
    <w:p w14:paraId="2677F237" w14:textId="77777777" w:rsidR="008D4DEE" w:rsidRPr="008D4DEE" w:rsidRDefault="008D4DEE" w:rsidP="008D4DEE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8D4DEE">
        <w:rPr>
          <w:b/>
          <w:bCs/>
          <w:sz w:val="24"/>
          <w:szCs w:val="24"/>
          <w:lang w:val="en-US"/>
        </w:rPr>
        <w:t>Función</w:t>
      </w:r>
      <w:r w:rsidRPr="008D4DEE">
        <w:rPr>
          <w:sz w:val="24"/>
          <w:szCs w:val="24"/>
          <w:lang w:val="en-US"/>
        </w:rPr>
        <w:t>: crypt(string $str, string $salt)</w:t>
      </w:r>
    </w:p>
    <w:p w14:paraId="60FD1F25" w14:textId="55F599FF" w:rsidR="008D4DEE" w:rsidRDefault="008D4DEE" w:rsidP="003A0B6F">
      <w:pPr>
        <w:numPr>
          <w:ilvl w:val="0"/>
          <w:numId w:val="17"/>
        </w:numPr>
        <w:rPr>
          <w:sz w:val="24"/>
          <w:szCs w:val="24"/>
        </w:rPr>
      </w:pPr>
      <w:r w:rsidRPr="008D4DEE">
        <w:rPr>
          <w:b/>
          <w:bCs/>
          <w:sz w:val="24"/>
          <w:szCs w:val="24"/>
        </w:rPr>
        <w:t>Descripción</w:t>
      </w:r>
      <w:r w:rsidRPr="008D4DEE">
        <w:rPr>
          <w:sz w:val="24"/>
          <w:szCs w:val="24"/>
        </w:rPr>
        <w:t>: Genera un valor cifrado usando un salt específico.</w:t>
      </w:r>
    </w:p>
    <w:p w14:paraId="06FE74B2" w14:textId="77777777" w:rsidR="003A0B6F" w:rsidRDefault="003A0B6F" w:rsidP="003A0B6F">
      <w:pPr>
        <w:rPr>
          <w:sz w:val="24"/>
          <w:szCs w:val="24"/>
        </w:rPr>
      </w:pPr>
    </w:p>
    <w:p w14:paraId="364F47C7" w14:textId="34338EB4" w:rsidR="003A0B6F" w:rsidRPr="008D4DEE" w:rsidRDefault="009743E2" w:rsidP="003A0B6F">
      <w:pPr>
        <w:rPr>
          <w:sz w:val="24"/>
          <w:szCs w:val="24"/>
        </w:rPr>
      </w:pPr>
      <w:r>
        <w:rPr>
          <w:sz w:val="24"/>
          <w:szCs w:val="24"/>
        </w:rPr>
        <w:t>PHP recomienda que de todas estas funciones se use la función de crypt.</w:t>
      </w:r>
    </w:p>
    <w:p w14:paraId="4EE225C6" w14:textId="77777777" w:rsidR="00D5513E" w:rsidRPr="00D5513E" w:rsidRDefault="00D5513E" w:rsidP="00D5513E">
      <w:pPr>
        <w:rPr>
          <w:sz w:val="24"/>
          <w:szCs w:val="24"/>
        </w:rPr>
      </w:pPr>
    </w:p>
    <w:sectPr w:rsidR="00D5513E" w:rsidRPr="00D5513E" w:rsidSect="00D27929">
      <w:headerReference w:type="default" r:id="rId26"/>
      <w:footerReference w:type="default" r:id="rId27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D2A9B" w14:textId="77777777" w:rsidR="00940D8A" w:rsidRDefault="00940D8A">
      <w:pPr>
        <w:spacing w:after="0" w:line="240" w:lineRule="auto"/>
      </w:pPr>
      <w:r>
        <w:separator/>
      </w:r>
    </w:p>
  </w:endnote>
  <w:endnote w:type="continuationSeparator" w:id="0">
    <w:p w14:paraId="6CB5770F" w14:textId="77777777" w:rsidR="00940D8A" w:rsidRDefault="0094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A54B2" w14:textId="7B83A5D1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A06B48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6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FED96" w14:textId="77777777" w:rsidR="00940D8A" w:rsidRDefault="00940D8A">
      <w:pPr>
        <w:spacing w:after="0" w:line="240" w:lineRule="auto"/>
      </w:pPr>
      <w:r>
        <w:separator/>
      </w:r>
    </w:p>
  </w:footnote>
  <w:footnote w:type="continuationSeparator" w:id="0">
    <w:p w14:paraId="1C2DE202" w14:textId="77777777" w:rsidR="00940D8A" w:rsidRDefault="0094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2C91FE8"/>
    <w:multiLevelType w:val="multilevel"/>
    <w:tmpl w:val="9D0A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314D"/>
    <w:multiLevelType w:val="multilevel"/>
    <w:tmpl w:val="3E36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5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31AD6424"/>
    <w:multiLevelType w:val="multilevel"/>
    <w:tmpl w:val="021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8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9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353A51"/>
    <w:multiLevelType w:val="multilevel"/>
    <w:tmpl w:val="079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4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C4762"/>
    <w:multiLevelType w:val="multilevel"/>
    <w:tmpl w:val="77B0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E7712"/>
    <w:multiLevelType w:val="multilevel"/>
    <w:tmpl w:val="63A0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649970">
    <w:abstractNumId w:val="12"/>
  </w:num>
  <w:num w:numId="2" w16cid:durableId="1057314542">
    <w:abstractNumId w:val="11"/>
  </w:num>
  <w:num w:numId="3" w16cid:durableId="1890259976">
    <w:abstractNumId w:val="3"/>
  </w:num>
  <w:num w:numId="4" w16cid:durableId="819200365">
    <w:abstractNumId w:val="5"/>
  </w:num>
  <w:num w:numId="5" w16cid:durableId="29888313">
    <w:abstractNumId w:val="8"/>
  </w:num>
  <w:num w:numId="6" w16cid:durableId="268853566">
    <w:abstractNumId w:val="0"/>
  </w:num>
  <w:num w:numId="7" w16cid:durableId="1024406190">
    <w:abstractNumId w:val="13"/>
  </w:num>
  <w:num w:numId="8" w16cid:durableId="2016686587">
    <w:abstractNumId w:val="14"/>
  </w:num>
  <w:num w:numId="9" w16cid:durableId="986474065">
    <w:abstractNumId w:val="4"/>
  </w:num>
  <w:num w:numId="10" w16cid:durableId="856389211">
    <w:abstractNumId w:val="7"/>
  </w:num>
  <w:num w:numId="11" w16cid:durableId="47267544">
    <w:abstractNumId w:val="9"/>
  </w:num>
  <w:num w:numId="12" w16cid:durableId="1163620000">
    <w:abstractNumId w:val="15"/>
  </w:num>
  <w:num w:numId="13" w16cid:durableId="468858529">
    <w:abstractNumId w:val="16"/>
  </w:num>
  <w:num w:numId="14" w16cid:durableId="464007033">
    <w:abstractNumId w:val="6"/>
  </w:num>
  <w:num w:numId="15" w16cid:durableId="1238902779">
    <w:abstractNumId w:val="1"/>
  </w:num>
  <w:num w:numId="16" w16cid:durableId="634721154">
    <w:abstractNumId w:val="10"/>
  </w:num>
  <w:num w:numId="17" w16cid:durableId="70236908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061ED"/>
    <w:rsid w:val="00012563"/>
    <w:rsid w:val="00012BD0"/>
    <w:rsid w:val="00025368"/>
    <w:rsid w:val="00025EDA"/>
    <w:rsid w:val="000429CF"/>
    <w:rsid w:val="0005427A"/>
    <w:rsid w:val="00067D3E"/>
    <w:rsid w:val="00070518"/>
    <w:rsid w:val="000879ED"/>
    <w:rsid w:val="00090399"/>
    <w:rsid w:val="00090440"/>
    <w:rsid w:val="000912C4"/>
    <w:rsid w:val="00092C7B"/>
    <w:rsid w:val="000A2FC9"/>
    <w:rsid w:val="000A4B70"/>
    <w:rsid w:val="000B748C"/>
    <w:rsid w:val="000D44AA"/>
    <w:rsid w:val="000E1570"/>
    <w:rsid w:val="000F4A9E"/>
    <w:rsid w:val="00101F5C"/>
    <w:rsid w:val="00124386"/>
    <w:rsid w:val="00127032"/>
    <w:rsid w:val="00132402"/>
    <w:rsid w:val="00140A8D"/>
    <w:rsid w:val="001472CB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416"/>
    <w:rsid w:val="001C7CD5"/>
    <w:rsid w:val="001E4344"/>
    <w:rsid w:val="001E62FC"/>
    <w:rsid w:val="001E7775"/>
    <w:rsid w:val="001F3186"/>
    <w:rsid w:val="001F605D"/>
    <w:rsid w:val="00212163"/>
    <w:rsid w:val="00213094"/>
    <w:rsid w:val="00213650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75B"/>
    <w:rsid w:val="002B4EB6"/>
    <w:rsid w:val="002C2895"/>
    <w:rsid w:val="002E46EB"/>
    <w:rsid w:val="002E670B"/>
    <w:rsid w:val="002E6FD1"/>
    <w:rsid w:val="002F3CA5"/>
    <w:rsid w:val="00300489"/>
    <w:rsid w:val="00305BC0"/>
    <w:rsid w:val="00330FB6"/>
    <w:rsid w:val="00334D21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B6F"/>
    <w:rsid w:val="003A0E18"/>
    <w:rsid w:val="003A6980"/>
    <w:rsid w:val="003B6CF5"/>
    <w:rsid w:val="003C47AF"/>
    <w:rsid w:val="003D2429"/>
    <w:rsid w:val="003E27AF"/>
    <w:rsid w:val="003E3288"/>
    <w:rsid w:val="003E36CC"/>
    <w:rsid w:val="003F7478"/>
    <w:rsid w:val="004049DE"/>
    <w:rsid w:val="00412077"/>
    <w:rsid w:val="00424A45"/>
    <w:rsid w:val="00426C1B"/>
    <w:rsid w:val="00432689"/>
    <w:rsid w:val="00432816"/>
    <w:rsid w:val="0044142F"/>
    <w:rsid w:val="004435AD"/>
    <w:rsid w:val="00444285"/>
    <w:rsid w:val="00455E09"/>
    <w:rsid w:val="004604DA"/>
    <w:rsid w:val="0047437A"/>
    <w:rsid w:val="00487705"/>
    <w:rsid w:val="00487AA5"/>
    <w:rsid w:val="004A4366"/>
    <w:rsid w:val="004B32CF"/>
    <w:rsid w:val="004B7FF7"/>
    <w:rsid w:val="004E7D46"/>
    <w:rsid w:val="005016DF"/>
    <w:rsid w:val="00543900"/>
    <w:rsid w:val="00544082"/>
    <w:rsid w:val="00555926"/>
    <w:rsid w:val="00564DF0"/>
    <w:rsid w:val="00567E23"/>
    <w:rsid w:val="005820B0"/>
    <w:rsid w:val="005865BB"/>
    <w:rsid w:val="005914D6"/>
    <w:rsid w:val="0059467D"/>
    <w:rsid w:val="005A2FF3"/>
    <w:rsid w:val="005A3033"/>
    <w:rsid w:val="005B678E"/>
    <w:rsid w:val="005C0603"/>
    <w:rsid w:val="005C199B"/>
    <w:rsid w:val="005C3CAA"/>
    <w:rsid w:val="005D605B"/>
    <w:rsid w:val="005E379C"/>
    <w:rsid w:val="005F5AEE"/>
    <w:rsid w:val="00623E17"/>
    <w:rsid w:val="00642DE9"/>
    <w:rsid w:val="00652789"/>
    <w:rsid w:val="0065322A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54DC"/>
    <w:rsid w:val="00786CA4"/>
    <w:rsid w:val="00786D98"/>
    <w:rsid w:val="007B3855"/>
    <w:rsid w:val="007C1CAC"/>
    <w:rsid w:val="007D206B"/>
    <w:rsid w:val="007E2227"/>
    <w:rsid w:val="007E31BD"/>
    <w:rsid w:val="00803253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469A"/>
    <w:rsid w:val="00837EB9"/>
    <w:rsid w:val="0084164E"/>
    <w:rsid w:val="0086141B"/>
    <w:rsid w:val="00862BF5"/>
    <w:rsid w:val="00884768"/>
    <w:rsid w:val="00885FB2"/>
    <w:rsid w:val="008B04AD"/>
    <w:rsid w:val="008B4D67"/>
    <w:rsid w:val="008B7871"/>
    <w:rsid w:val="008C782A"/>
    <w:rsid w:val="008D3B99"/>
    <w:rsid w:val="008D4DEE"/>
    <w:rsid w:val="008E40D3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40D8A"/>
    <w:rsid w:val="00951322"/>
    <w:rsid w:val="009518C6"/>
    <w:rsid w:val="00961341"/>
    <w:rsid w:val="00963AAC"/>
    <w:rsid w:val="009648AC"/>
    <w:rsid w:val="00974332"/>
    <w:rsid w:val="009743E2"/>
    <w:rsid w:val="00977B80"/>
    <w:rsid w:val="00994B48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6B48"/>
    <w:rsid w:val="00A079A6"/>
    <w:rsid w:val="00A11445"/>
    <w:rsid w:val="00A133DB"/>
    <w:rsid w:val="00A16292"/>
    <w:rsid w:val="00A257FB"/>
    <w:rsid w:val="00A3099E"/>
    <w:rsid w:val="00A3330D"/>
    <w:rsid w:val="00A43B89"/>
    <w:rsid w:val="00A46C26"/>
    <w:rsid w:val="00A477AC"/>
    <w:rsid w:val="00A50EBF"/>
    <w:rsid w:val="00A55F61"/>
    <w:rsid w:val="00A5759B"/>
    <w:rsid w:val="00A754F9"/>
    <w:rsid w:val="00A9794F"/>
    <w:rsid w:val="00AC00D2"/>
    <w:rsid w:val="00AD4091"/>
    <w:rsid w:val="00AD4731"/>
    <w:rsid w:val="00AD4A57"/>
    <w:rsid w:val="00AD4E89"/>
    <w:rsid w:val="00AD7814"/>
    <w:rsid w:val="00AE0661"/>
    <w:rsid w:val="00AE0DF9"/>
    <w:rsid w:val="00AE1E16"/>
    <w:rsid w:val="00B031BD"/>
    <w:rsid w:val="00B10052"/>
    <w:rsid w:val="00B25AD6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3FF6"/>
    <w:rsid w:val="00BF5290"/>
    <w:rsid w:val="00C06C98"/>
    <w:rsid w:val="00C06F8B"/>
    <w:rsid w:val="00C22937"/>
    <w:rsid w:val="00C25957"/>
    <w:rsid w:val="00C420D6"/>
    <w:rsid w:val="00C463EE"/>
    <w:rsid w:val="00C5384C"/>
    <w:rsid w:val="00C625DD"/>
    <w:rsid w:val="00C62CF0"/>
    <w:rsid w:val="00C663B8"/>
    <w:rsid w:val="00C77629"/>
    <w:rsid w:val="00C836B6"/>
    <w:rsid w:val="00C93354"/>
    <w:rsid w:val="00C97F9F"/>
    <w:rsid w:val="00CC09F1"/>
    <w:rsid w:val="00CC335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52F6A"/>
    <w:rsid w:val="00D5513E"/>
    <w:rsid w:val="00D64219"/>
    <w:rsid w:val="00D64259"/>
    <w:rsid w:val="00D658A9"/>
    <w:rsid w:val="00D67E36"/>
    <w:rsid w:val="00D75892"/>
    <w:rsid w:val="00D81A43"/>
    <w:rsid w:val="00D83692"/>
    <w:rsid w:val="00D912B9"/>
    <w:rsid w:val="00D93035"/>
    <w:rsid w:val="00D95303"/>
    <w:rsid w:val="00DA4E49"/>
    <w:rsid w:val="00DA4F86"/>
    <w:rsid w:val="00DC14BB"/>
    <w:rsid w:val="00DC7E8F"/>
    <w:rsid w:val="00DD2532"/>
    <w:rsid w:val="00DD6B04"/>
    <w:rsid w:val="00DD6C83"/>
    <w:rsid w:val="00DE0BA6"/>
    <w:rsid w:val="00E07439"/>
    <w:rsid w:val="00E11C8C"/>
    <w:rsid w:val="00E1556B"/>
    <w:rsid w:val="00E161E5"/>
    <w:rsid w:val="00E2056B"/>
    <w:rsid w:val="00E248F8"/>
    <w:rsid w:val="00E24E5D"/>
    <w:rsid w:val="00E25697"/>
    <w:rsid w:val="00E33605"/>
    <w:rsid w:val="00E42A54"/>
    <w:rsid w:val="00E52C9F"/>
    <w:rsid w:val="00E54054"/>
    <w:rsid w:val="00E55C12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C6F0C"/>
    <w:rsid w:val="00ED6AD6"/>
    <w:rsid w:val="00EE33C6"/>
    <w:rsid w:val="00EE72BE"/>
    <w:rsid w:val="00EF3BE0"/>
    <w:rsid w:val="00EF77EC"/>
    <w:rsid w:val="00F0182E"/>
    <w:rsid w:val="00F11225"/>
    <w:rsid w:val="00F13AFD"/>
    <w:rsid w:val="00F15F01"/>
    <w:rsid w:val="00F32A77"/>
    <w:rsid w:val="00F67E6B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D8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D944D-32ED-4CDC-9E9F-D560C956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200</TotalTime>
  <Pages>13</Pages>
  <Words>1416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Armando Herrero Silva</cp:lastModifiedBy>
  <cp:revision>45</cp:revision>
  <cp:lastPrinted>2024-11-17T12:02:00Z</cp:lastPrinted>
  <dcterms:created xsi:type="dcterms:W3CDTF">2024-11-11T17:43:00Z</dcterms:created>
  <dcterms:modified xsi:type="dcterms:W3CDTF">2024-11-17T12:02:00Z</dcterms:modified>
</cp:coreProperties>
</file>