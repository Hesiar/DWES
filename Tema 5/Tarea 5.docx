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4EDCCD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E898030" wp14:editId="3C0794F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C2B53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" o:allowincell="f">
                <v:group id="Group 3" o:spid="_x0000_s1027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0" o:spid="_x0000_s1034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1QwgAAANsAAAAPAAAAZHJzL2Rvd25yZXYueG1sRE9NawIx&#10;EL0X/A9hhN5q1hZ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Bi7e1QwgAAANsAAAAPAAAA&#10;AAAAAAAAAAAAAAcCAABkcnMvZG93bnJldi54bWxQSwUGAAAAAAMAAwC3AAAA9g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kwgAAANsAAAAPAAAAZHJzL2Rvd25yZXYueG1sRE9NawIx&#10;EL0X/A9hhN5q1lJ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DtBHUkwgAAANsAAAAPAAAA&#10;AAAAAAAAAAAAAAcCAABkcnMvZG93bnJldi54bWxQSwUGAAAAAAMAAwC3AAAA9gI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7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E9C3C9" wp14:editId="6808AE83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18B23C2A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1BD625" wp14:editId="36F31B44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23F" w14:textId="77777777" w:rsidR="00D27929" w:rsidRPr="005C0603" w:rsidRDefault="00AD4E89" w:rsidP="003D2429">
      <w:pPr>
        <w:pStyle w:val="MDULO"/>
        <w:ind w:left="2552"/>
        <w:jc w:val="right"/>
      </w:pPr>
      <w:r w:rsidRPr="005C0603">
        <w:t xml:space="preserve">ciclo: </w:t>
      </w:r>
      <w:r w:rsidR="00D164B6" w:rsidRPr="005C0603">
        <w:t>D.A.W.</w:t>
      </w:r>
    </w:p>
    <w:p w14:paraId="45EC3269" w14:textId="1F9F0622" w:rsidR="003D2429" w:rsidRPr="005C0603" w:rsidRDefault="00D164B6" w:rsidP="003D2429">
      <w:pPr>
        <w:pStyle w:val="MDULO"/>
        <w:ind w:left="2552"/>
        <w:jc w:val="right"/>
      </w:pPr>
      <w:r w:rsidRPr="005C0603">
        <w:t>MÓDULO DE</w:t>
      </w:r>
      <w:r w:rsidR="0035562F">
        <w:t xml:space="preserve"> desarrollo web entorno cliente</w:t>
      </w:r>
    </w:p>
    <w:p w14:paraId="1156B07A" w14:textId="77777777" w:rsidR="003D2429" w:rsidRPr="005C0603" w:rsidRDefault="003D2429" w:rsidP="00E805E2">
      <w:pPr>
        <w:pStyle w:val="MDULO"/>
        <w:jc w:val="right"/>
        <w:rPr>
          <w:szCs w:val="20"/>
        </w:rPr>
      </w:pPr>
    </w:p>
    <w:p w14:paraId="45BCF2FD" w14:textId="77777777" w:rsidR="0026713F" w:rsidRPr="005C0603" w:rsidRDefault="0026713F" w:rsidP="008038BA">
      <w:pPr>
        <w:pStyle w:val="Unidad"/>
      </w:pPr>
    </w:p>
    <w:p w14:paraId="7CC2B65D" w14:textId="77777777" w:rsidR="00D17F0E" w:rsidRPr="005C0603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DB018C" w14:textId="77777777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0D74A1F" w14:textId="0CB1C9BD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E43878B" w14:textId="6CB25E0D" w:rsidR="00D27929" w:rsidRPr="00C25957" w:rsidRDefault="00C25957" w:rsidP="00D27929">
      <w:pPr>
        <w:pStyle w:val="UnidadPortada"/>
        <w:jc w:val="center"/>
        <w:rPr>
          <w:color w:val="000000"/>
          <w:sz w:val="80"/>
          <w:szCs w:val="80"/>
        </w:rPr>
      </w:pPr>
      <w:proofErr w:type="gramStart"/>
      <w:r>
        <w:rPr>
          <w:sz w:val="80"/>
          <w:szCs w:val="80"/>
        </w:rPr>
        <w:t>Tarea Nº</w:t>
      </w:r>
      <w:proofErr w:type="gramEnd"/>
      <w:r>
        <w:rPr>
          <w:sz w:val="80"/>
          <w:szCs w:val="80"/>
        </w:rPr>
        <w:t xml:space="preserve"> 0</w:t>
      </w:r>
      <w:r w:rsidR="0035562F">
        <w:rPr>
          <w:sz w:val="80"/>
          <w:szCs w:val="80"/>
        </w:rPr>
        <w:t>5</w:t>
      </w:r>
    </w:p>
    <w:p w14:paraId="4FB391C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EC2E33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B52921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F79F38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A40514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E63B30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1D7B017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8B440F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BEEE42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C728B9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1723DBD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B7514E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B6E86A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0FF047F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5C5BC0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C387F8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1E8179BF" w14:textId="77777777" w:rsidR="00961341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Armando Herrero Silva</w:t>
      </w:r>
    </w:p>
    <w:p w14:paraId="6828593E" w14:textId="77777777" w:rsidR="003D2429" w:rsidRPr="00D27929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76442135W</w:t>
      </w:r>
    </w:p>
    <w:p w14:paraId="6EF49CF3" w14:textId="77777777" w:rsidR="00D17F0E" w:rsidRDefault="00D17F0E" w:rsidP="008038BA">
      <w:pPr>
        <w:pStyle w:val="Unidad"/>
      </w:pPr>
    </w:p>
    <w:p w14:paraId="39361907" w14:textId="77777777" w:rsidR="00D17F0E" w:rsidRDefault="00D17F0E" w:rsidP="008038BA">
      <w:pPr>
        <w:pStyle w:val="Unidad"/>
      </w:pPr>
    </w:p>
    <w:p w14:paraId="6B6AFA08" w14:textId="77777777" w:rsidR="00D17F0E" w:rsidRDefault="00D17F0E" w:rsidP="008038BA">
      <w:pPr>
        <w:pStyle w:val="Unidad"/>
      </w:pPr>
    </w:p>
    <w:p w14:paraId="0206F29B" w14:textId="77777777" w:rsidR="00D17F0E" w:rsidRDefault="00D17F0E" w:rsidP="008038BA">
      <w:pPr>
        <w:pStyle w:val="Unidad"/>
      </w:pPr>
    </w:p>
    <w:p w14:paraId="5F95D4C9" w14:textId="77777777" w:rsidR="00D17F0E" w:rsidRDefault="00D17F0E" w:rsidP="008038BA">
      <w:pPr>
        <w:pStyle w:val="NombreUnidad"/>
      </w:pPr>
    </w:p>
    <w:p w14:paraId="121110DF" w14:textId="77777777" w:rsidR="0026713F" w:rsidRDefault="0026713F" w:rsidP="008038BA">
      <w:pPr>
        <w:pStyle w:val="NombreUnidad"/>
      </w:pPr>
    </w:p>
    <w:p w14:paraId="33C0EA1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E06AB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6AAE7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B4101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D9AAF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F4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9899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3F76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A642F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63DFA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883F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244B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12575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ADE6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79F91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54C63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43DE1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AB796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D8A5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8FD8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6CFFB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9B00B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76981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B65624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4C139977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6F343C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D7BB8BA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6E6AA171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0BC05F2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6E0EC1EA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732260B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69EA4D8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CAD5CEE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1D3005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16C0AFF9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14:paraId="792B96EF" w14:textId="77777777" w:rsidR="00D13C12" w:rsidRDefault="00D13C12">
          <w:pPr>
            <w:pStyle w:val="TtuloTDC"/>
          </w:pPr>
          <w:r>
            <w:t>Contenido</w:t>
          </w:r>
          <w:bookmarkStart w:id="0" w:name="_GoBack"/>
          <w:bookmarkEnd w:id="0"/>
        </w:p>
        <w:p w14:paraId="10F3F54D" w14:textId="7F249CDA" w:rsidR="000651A2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63387" w:history="1">
            <w:r w:rsidR="000651A2" w:rsidRPr="00CF3667">
              <w:rPr>
                <w:rStyle w:val="Hipervnculo"/>
              </w:rPr>
              <w:t>1.</w:t>
            </w:r>
            <w:r w:rsidR="000651A2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0651A2" w:rsidRPr="00CF3667">
              <w:rPr>
                <w:rStyle w:val="Hipervnculo"/>
              </w:rPr>
              <w:t>RA05_b.</w:t>
            </w:r>
            <w:r w:rsidR="000651A2">
              <w:rPr>
                <w:webHidden/>
              </w:rPr>
              <w:tab/>
            </w:r>
            <w:r w:rsidR="000651A2">
              <w:rPr>
                <w:webHidden/>
              </w:rPr>
              <w:fldChar w:fldCharType="begin"/>
            </w:r>
            <w:r w:rsidR="000651A2">
              <w:rPr>
                <w:webHidden/>
              </w:rPr>
              <w:instrText xml:space="preserve"> PAGEREF _Toc184063387 \h </w:instrText>
            </w:r>
            <w:r w:rsidR="000651A2">
              <w:rPr>
                <w:webHidden/>
              </w:rPr>
            </w:r>
            <w:r w:rsidR="000651A2">
              <w:rPr>
                <w:webHidden/>
              </w:rPr>
              <w:fldChar w:fldCharType="separate"/>
            </w:r>
            <w:r w:rsidR="002E28D5">
              <w:rPr>
                <w:webHidden/>
              </w:rPr>
              <w:t>2</w:t>
            </w:r>
            <w:r w:rsidR="000651A2">
              <w:rPr>
                <w:webHidden/>
              </w:rPr>
              <w:fldChar w:fldCharType="end"/>
            </w:r>
          </w:hyperlink>
        </w:p>
        <w:p w14:paraId="7A1652E7" w14:textId="5011C3AA" w:rsidR="000651A2" w:rsidRDefault="000651A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4063388" w:history="1">
            <w:r w:rsidRPr="00CF3667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CF3667">
              <w:rPr>
                <w:rStyle w:val="Hipervnculo"/>
              </w:rPr>
              <w:t>RA05_f.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_Toc184063388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28D5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5775025" w14:textId="211CD7D1" w:rsidR="000651A2" w:rsidRDefault="000651A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4063389" w:history="1">
            <w:r w:rsidRPr="00CF3667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CF3667">
              <w:rPr>
                <w:rStyle w:val="Hipervnculo"/>
              </w:rPr>
              <w:t>RA05_d.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_Toc184063389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28D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4A6865" w14:textId="370F7764" w:rsidR="000651A2" w:rsidRDefault="000651A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4063390" w:history="1">
            <w:r w:rsidRPr="00CF3667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CF3667">
              <w:rPr>
                <w:rStyle w:val="Hipervnculo"/>
              </w:rPr>
              <w:t>RA05_e.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_Toc184063390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28D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93B312" w14:textId="048ED4D3" w:rsidR="000651A2" w:rsidRDefault="000651A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84063391" w:history="1">
            <w:r w:rsidRPr="00CF3667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Pr="00CF3667">
              <w:rPr>
                <w:rStyle w:val="Hipervnculo"/>
              </w:rPr>
              <w:t>RA_h.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_Toc184063391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E28D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C67847" w14:textId="624BCC92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2301303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7FA42B9C" w14:textId="77777777" w:rsidR="008117E4" w:rsidRDefault="008117E4" w:rsidP="008117E4">
      <w:pPr>
        <w:pStyle w:val="Nivel1"/>
        <w:rPr>
          <w:sz w:val="48"/>
          <w:szCs w:val="48"/>
        </w:rPr>
      </w:pPr>
    </w:p>
    <w:p w14:paraId="5829FA4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A35CDF4" w14:textId="0377C47A" w:rsidR="00C25957" w:rsidRDefault="00C25957" w:rsidP="00C5384C">
      <w:pPr>
        <w:pStyle w:val="Ttulo1"/>
        <w:numPr>
          <w:ilvl w:val="0"/>
          <w:numId w:val="1"/>
        </w:numPr>
      </w:pPr>
      <w:bookmarkStart w:id="1" w:name="_Toc184063387"/>
      <w:r w:rsidRPr="00C25957">
        <w:lastRenderedPageBreak/>
        <w:t>RA0</w:t>
      </w:r>
      <w:r w:rsidR="0035562F">
        <w:t>5_b</w:t>
      </w:r>
      <w:r w:rsidR="003D2429">
        <w:t>.</w:t>
      </w:r>
      <w:bookmarkEnd w:id="1"/>
    </w:p>
    <w:p w14:paraId="2E2ABF8E" w14:textId="77777777" w:rsidR="0035562F" w:rsidRPr="0035562F" w:rsidRDefault="0035562F" w:rsidP="0035562F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35562F">
        <w:rPr>
          <w:rFonts w:asciiTheme="minorHAnsi" w:hAnsiTheme="minorHAnsi" w:cstheme="minorHAnsi"/>
          <w:b/>
          <w:bCs/>
          <w:i/>
          <w:sz w:val="24"/>
          <w:szCs w:val="24"/>
        </w:rPr>
        <w:t>Se han analizado tecnologías y mecanismos que permiten realizar esta separación y sus características principales.</w:t>
      </w:r>
    </w:p>
    <w:p w14:paraId="39037FEE" w14:textId="711953C1" w:rsidR="0035562F" w:rsidRPr="0035562F" w:rsidRDefault="0035562F" w:rsidP="003556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50BABC" wp14:editId="535684E0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57435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FC53EB" id="Conector recto 2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05pt" to="452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U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" strokecolor="#4579b8 [3044]"/>
            </w:pict>
          </mc:Fallback>
        </mc:AlternateContent>
      </w:r>
      <w:r w:rsidRPr="0035562F">
        <w:rPr>
          <w:rFonts w:asciiTheme="minorHAnsi" w:hAnsiTheme="minorHAnsi" w:cstheme="minorHAnsi"/>
          <w:b/>
          <w:i/>
          <w:sz w:val="24"/>
          <w:szCs w:val="24"/>
        </w:rPr>
        <w:t xml:space="preserve">Enumerar tres </w:t>
      </w:r>
      <w:proofErr w:type="spellStart"/>
      <w:r w:rsidRPr="0035562F">
        <w:rPr>
          <w:rFonts w:asciiTheme="minorHAnsi" w:hAnsiTheme="minorHAnsi" w:cstheme="minorHAnsi"/>
          <w:b/>
          <w:i/>
          <w:sz w:val="24"/>
          <w:szCs w:val="24"/>
        </w:rPr>
        <w:t>frameworks</w:t>
      </w:r>
      <w:proofErr w:type="spellEnd"/>
      <w:r w:rsidRPr="0035562F">
        <w:rPr>
          <w:rFonts w:asciiTheme="minorHAnsi" w:hAnsiTheme="minorHAnsi" w:cstheme="minorHAnsi"/>
          <w:b/>
          <w:i/>
          <w:sz w:val="24"/>
          <w:szCs w:val="24"/>
        </w:rPr>
        <w:t xml:space="preserve"> que utilicen el patrón MVC.</w:t>
      </w:r>
    </w:p>
    <w:p w14:paraId="24B9283B" w14:textId="5CD88A65" w:rsidR="0035562F" w:rsidRPr="00927184" w:rsidRDefault="00927184" w:rsidP="0035562F">
      <w:pPr>
        <w:rPr>
          <w:sz w:val="24"/>
        </w:rPr>
      </w:pPr>
      <w:r w:rsidRPr="00927184">
        <w:rPr>
          <w:sz w:val="24"/>
        </w:rPr>
        <w:t xml:space="preserve">Hay muchos </w:t>
      </w:r>
      <w:proofErr w:type="spellStart"/>
      <w:r w:rsidRPr="00927184">
        <w:rPr>
          <w:sz w:val="24"/>
        </w:rPr>
        <w:t>frameworks</w:t>
      </w:r>
      <w:proofErr w:type="spellEnd"/>
      <w:r w:rsidRPr="00927184">
        <w:rPr>
          <w:sz w:val="24"/>
        </w:rPr>
        <w:t xml:space="preserve"> que usan el patrón MVC. Tres de ellos son:</w:t>
      </w:r>
    </w:p>
    <w:p w14:paraId="7A422D37" w14:textId="78CEE124" w:rsidR="00927184" w:rsidRPr="00927184" w:rsidRDefault="00927184" w:rsidP="00927184">
      <w:pPr>
        <w:pStyle w:val="Prrafodelista"/>
        <w:numPr>
          <w:ilvl w:val="0"/>
          <w:numId w:val="13"/>
        </w:numPr>
        <w:rPr>
          <w:sz w:val="24"/>
        </w:rPr>
      </w:pPr>
      <w:proofErr w:type="spellStart"/>
      <w:r w:rsidRPr="00927184">
        <w:rPr>
          <w:sz w:val="24"/>
        </w:rPr>
        <w:t>Symfony</w:t>
      </w:r>
      <w:proofErr w:type="spellEnd"/>
    </w:p>
    <w:p w14:paraId="33A024E7" w14:textId="0CD6FC10" w:rsidR="00927184" w:rsidRPr="00927184" w:rsidRDefault="00927184" w:rsidP="00927184">
      <w:pPr>
        <w:pStyle w:val="Prrafodelista"/>
        <w:numPr>
          <w:ilvl w:val="0"/>
          <w:numId w:val="13"/>
        </w:numPr>
        <w:rPr>
          <w:sz w:val="24"/>
        </w:rPr>
      </w:pPr>
      <w:r w:rsidRPr="00927184">
        <w:rPr>
          <w:sz w:val="24"/>
        </w:rPr>
        <w:t>Angular</w:t>
      </w:r>
    </w:p>
    <w:p w14:paraId="33E334DC" w14:textId="45FD5351" w:rsidR="00A754F9" w:rsidRPr="00927184" w:rsidRDefault="00927184" w:rsidP="00927184">
      <w:pPr>
        <w:pStyle w:val="Prrafodelista"/>
        <w:numPr>
          <w:ilvl w:val="0"/>
          <w:numId w:val="13"/>
        </w:numPr>
        <w:rPr>
          <w:sz w:val="24"/>
        </w:rPr>
      </w:pPr>
      <w:r w:rsidRPr="00927184">
        <w:rPr>
          <w:sz w:val="24"/>
        </w:rPr>
        <w:t>Django</w:t>
      </w:r>
    </w:p>
    <w:p w14:paraId="3048C75B" w14:textId="4CA80A96" w:rsidR="00D27929" w:rsidRDefault="00C25957" w:rsidP="00C5384C">
      <w:pPr>
        <w:pStyle w:val="Ttulo1"/>
        <w:numPr>
          <w:ilvl w:val="0"/>
          <w:numId w:val="1"/>
        </w:numPr>
      </w:pPr>
      <w:bookmarkStart w:id="2" w:name="_Toc184063388"/>
      <w:r>
        <w:t>RA0</w:t>
      </w:r>
      <w:r w:rsidR="00D47410">
        <w:t>5</w:t>
      </w:r>
      <w:r>
        <w:t>_</w:t>
      </w:r>
      <w:r w:rsidR="00D47410">
        <w:t>f</w:t>
      </w:r>
      <w:r w:rsidR="003D2429">
        <w:t>.</w:t>
      </w:r>
      <w:bookmarkEnd w:id="2"/>
    </w:p>
    <w:p w14:paraId="66EE4B29" w14:textId="77777777" w:rsidR="00927184" w:rsidRPr="00927184" w:rsidRDefault="00927184" w:rsidP="00927184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27184">
        <w:rPr>
          <w:rFonts w:asciiTheme="minorHAnsi" w:hAnsiTheme="minorHAnsi" w:cstheme="minorHAnsi"/>
          <w:b/>
          <w:bCs/>
          <w:i/>
          <w:sz w:val="24"/>
          <w:szCs w:val="24"/>
        </w:rPr>
        <w:t>Se han escrito aplicaciones Web con mantenimiento de estado y separación de la lógica de negocio.</w:t>
      </w:r>
    </w:p>
    <w:p w14:paraId="5EC66272" w14:textId="05154D52" w:rsidR="00927184" w:rsidRPr="00927184" w:rsidRDefault="00927184" w:rsidP="00927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27184">
        <w:rPr>
          <w:rFonts w:asciiTheme="minorHAnsi" w:hAnsiTheme="minorHAnsi" w:cstheme="minorHAnsi"/>
          <w:b/>
          <w:i/>
          <w:sz w:val="24"/>
          <w:szCs w:val="24"/>
        </w:rPr>
        <w:t xml:space="preserve">Implementar un MVC, correspondiente a un catálogo de artículos de una tienda online, con los siguientes requerimientos: </w:t>
      </w:r>
    </w:p>
    <w:p w14:paraId="7BBBA799" w14:textId="77777777" w:rsidR="00927184" w:rsidRPr="00927184" w:rsidRDefault="00927184" w:rsidP="009271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27184">
        <w:rPr>
          <w:rFonts w:asciiTheme="minorHAnsi" w:hAnsiTheme="minorHAnsi" w:cstheme="minorHAnsi"/>
          <w:b/>
          <w:i/>
          <w:sz w:val="24"/>
          <w:szCs w:val="24"/>
        </w:rPr>
        <w:t xml:space="preserve">El controlador frontal se llamará </w:t>
      </w:r>
      <w:proofErr w:type="spellStart"/>
      <w:r w:rsidRPr="00927184">
        <w:rPr>
          <w:rFonts w:asciiTheme="minorHAnsi" w:hAnsiTheme="minorHAnsi" w:cstheme="minorHAnsi"/>
          <w:b/>
          <w:i/>
          <w:sz w:val="24"/>
          <w:szCs w:val="24"/>
        </w:rPr>
        <w:t>index.php</w:t>
      </w:r>
      <w:proofErr w:type="spellEnd"/>
    </w:p>
    <w:p w14:paraId="69197FE8" w14:textId="77777777" w:rsidR="00927184" w:rsidRPr="00927184" w:rsidRDefault="00927184" w:rsidP="009271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27184">
        <w:rPr>
          <w:rFonts w:asciiTheme="minorHAnsi" w:hAnsiTheme="minorHAnsi" w:cstheme="minorHAnsi"/>
          <w:b/>
          <w:i/>
          <w:sz w:val="24"/>
          <w:szCs w:val="24"/>
        </w:rPr>
        <w:t>Añadir un controlador llamado "</w:t>
      </w:r>
      <w:proofErr w:type="spellStart"/>
      <w:r w:rsidRPr="00927184">
        <w:rPr>
          <w:rFonts w:asciiTheme="minorHAnsi" w:hAnsiTheme="minorHAnsi" w:cstheme="minorHAnsi"/>
          <w:b/>
          <w:i/>
          <w:sz w:val="24"/>
          <w:szCs w:val="24"/>
        </w:rPr>
        <w:t>controladores.php</w:t>
      </w:r>
      <w:proofErr w:type="spellEnd"/>
      <w:r w:rsidRPr="00927184">
        <w:rPr>
          <w:rFonts w:asciiTheme="minorHAnsi" w:hAnsiTheme="minorHAnsi" w:cstheme="minorHAnsi"/>
          <w:b/>
          <w:i/>
          <w:sz w:val="24"/>
          <w:szCs w:val="24"/>
        </w:rPr>
        <w:t>".</w:t>
      </w:r>
    </w:p>
    <w:p w14:paraId="124CD3B5" w14:textId="77777777" w:rsidR="00927184" w:rsidRPr="00927184" w:rsidRDefault="00927184" w:rsidP="009271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spellStart"/>
      <w:r w:rsidRPr="00927184">
        <w:rPr>
          <w:rFonts w:asciiTheme="minorHAnsi" w:hAnsiTheme="minorHAnsi" w:cstheme="minorHAnsi"/>
          <w:b/>
          <w:i/>
          <w:sz w:val="24"/>
          <w:szCs w:val="24"/>
        </w:rPr>
        <w:t>modelo.php</w:t>
      </w:r>
      <w:proofErr w:type="spellEnd"/>
      <w:r w:rsidRPr="00927184">
        <w:rPr>
          <w:rFonts w:asciiTheme="minorHAnsi" w:hAnsiTheme="minorHAnsi" w:cstheme="minorHAnsi"/>
          <w:b/>
          <w:i/>
          <w:sz w:val="24"/>
          <w:szCs w:val="24"/>
        </w:rPr>
        <w:t xml:space="preserve"> contiene el catálogo de artículos, almacenado en un </w:t>
      </w:r>
      <w:proofErr w:type="spellStart"/>
      <w:r w:rsidRPr="00927184">
        <w:rPr>
          <w:rFonts w:asciiTheme="minorHAnsi" w:hAnsiTheme="minorHAnsi" w:cstheme="minorHAnsi"/>
          <w:b/>
          <w:i/>
          <w:sz w:val="24"/>
          <w:szCs w:val="24"/>
        </w:rPr>
        <w:t>array</w:t>
      </w:r>
      <w:proofErr w:type="spellEnd"/>
      <w:r w:rsidRPr="00927184">
        <w:rPr>
          <w:rFonts w:asciiTheme="minorHAnsi" w:hAnsiTheme="minorHAnsi" w:cstheme="minorHAnsi"/>
          <w:b/>
          <w:i/>
          <w:sz w:val="24"/>
          <w:szCs w:val="24"/>
        </w:rPr>
        <w:t xml:space="preserve"> llamado $artículos. Los datos de los artículos se dejan a criterio del alumno. Se valorará la personalización de la aplicación.</w:t>
      </w:r>
    </w:p>
    <w:p w14:paraId="286273DD" w14:textId="77777777" w:rsidR="00927184" w:rsidRPr="00927184" w:rsidRDefault="00927184" w:rsidP="009271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27184">
        <w:rPr>
          <w:rFonts w:asciiTheme="minorHAnsi" w:hAnsiTheme="minorHAnsi" w:cstheme="minorHAnsi"/>
          <w:b/>
          <w:i/>
          <w:sz w:val="24"/>
          <w:szCs w:val="24"/>
        </w:rPr>
        <w:t>Por defecto, se muestra el listado de artículos. </w:t>
      </w:r>
    </w:p>
    <w:p w14:paraId="6403A619" w14:textId="77777777" w:rsidR="00927184" w:rsidRPr="00927184" w:rsidRDefault="00927184" w:rsidP="009271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27184">
        <w:rPr>
          <w:rFonts w:asciiTheme="minorHAnsi" w:hAnsiTheme="minorHAnsi" w:cstheme="minorHAnsi"/>
          <w:b/>
          <w:i/>
          <w:sz w:val="24"/>
          <w:szCs w:val="24"/>
        </w:rPr>
        <w:t xml:space="preserve">Para la </w:t>
      </w:r>
      <w:proofErr w:type="spellStart"/>
      <w:r w:rsidRPr="00927184">
        <w:rPr>
          <w:rFonts w:asciiTheme="minorHAnsi" w:hAnsiTheme="minorHAnsi" w:cstheme="minorHAnsi"/>
          <w:b/>
          <w:i/>
          <w:sz w:val="24"/>
          <w:szCs w:val="24"/>
        </w:rPr>
        <w:t>url</w:t>
      </w:r>
      <w:proofErr w:type="spellEnd"/>
      <w:r w:rsidRPr="00927184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proofErr w:type="spellStart"/>
      <w:r w:rsidRPr="00927184">
        <w:rPr>
          <w:rFonts w:asciiTheme="minorHAnsi" w:hAnsiTheme="minorHAnsi" w:cstheme="minorHAnsi"/>
          <w:b/>
          <w:i/>
          <w:sz w:val="24"/>
          <w:szCs w:val="24"/>
        </w:rPr>
        <w:t>index.php</w:t>
      </w:r>
      <w:proofErr w:type="spellEnd"/>
      <w:r w:rsidRPr="00927184">
        <w:rPr>
          <w:rFonts w:asciiTheme="minorHAnsi" w:hAnsiTheme="minorHAnsi" w:cstheme="minorHAnsi"/>
          <w:b/>
          <w:i/>
          <w:sz w:val="24"/>
          <w:szCs w:val="24"/>
        </w:rPr>
        <w:t>/</w:t>
      </w:r>
      <w:proofErr w:type="spellStart"/>
      <w:proofErr w:type="gramStart"/>
      <w:r w:rsidRPr="00927184">
        <w:rPr>
          <w:rFonts w:asciiTheme="minorHAnsi" w:hAnsiTheme="minorHAnsi" w:cstheme="minorHAnsi"/>
          <w:b/>
          <w:i/>
          <w:sz w:val="24"/>
          <w:szCs w:val="24"/>
        </w:rPr>
        <w:t>articulo?id</w:t>
      </w:r>
      <w:proofErr w:type="spellEnd"/>
      <w:proofErr w:type="gramEnd"/>
      <w:r w:rsidRPr="00927184">
        <w:rPr>
          <w:rFonts w:asciiTheme="minorHAnsi" w:hAnsiTheme="minorHAnsi" w:cstheme="minorHAnsi"/>
          <w:b/>
          <w:i/>
          <w:sz w:val="24"/>
          <w:szCs w:val="24"/>
        </w:rPr>
        <w:t>=n. Se muestra el detalle del artículo n.</w:t>
      </w:r>
    </w:p>
    <w:p w14:paraId="7B07EB7D" w14:textId="77777777" w:rsidR="00927184" w:rsidRPr="00927184" w:rsidRDefault="00927184" w:rsidP="00927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27184">
        <w:rPr>
          <w:rFonts w:asciiTheme="minorHAnsi" w:hAnsiTheme="minorHAnsi" w:cstheme="minorHAnsi"/>
          <w:b/>
          <w:bCs/>
          <w:i/>
          <w:sz w:val="19"/>
          <w:szCs w:val="19"/>
        </w:rPr>
        <w:t>Nota:</w:t>
      </w:r>
      <w:r w:rsidRPr="00927184">
        <w:rPr>
          <w:rFonts w:asciiTheme="minorHAnsi" w:hAnsiTheme="minorHAnsi" w:cstheme="minorHAnsi"/>
          <w:b/>
          <w:i/>
          <w:sz w:val="19"/>
          <w:szCs w:val="19"/>
        </w:rPr>
        <w:t xml:space="preserve"> Es posible desarrollar el MVC en </w:t>
      </w:r>
      <w:proofErr w:type="spellStart"/>
      <w:r w:rsidRPr="00927184">
        <w:rPr>
          <w:rFonts w:asciiTheme="minorHAnsi" w:hAnsiTheme="minorHAnsi" w:cstheme="minorHAnsi"/>
          <w:b/>
          <w:i/>
          <w:sz w:val="19"/>
          <w:szCs w:val="19"/>
        </w:rPr>
        <w:t>Symfony</w:t>
      </w:r>
      <w:proofErr w:type="spellEnd"/>
      <w:r w:rsidRPr="00927184">
        <w:rPr>
          <w:rFonts w:asciiTheme="minorHAnsi" w:hAnsiTheme="minorHAnsi" w:cstheme="minorHAnsi"/>
          <w:b/>
          <w:i/>
          <w:sz w:val="19"/>
          <w:szCs w:val="19"/>
        </w:rPr>
        <w:t>, en este caso las rutas serán las siguientes (para un proyecto tienda semejante al anterior):</w:t>
      </w:r>
      <w:r w:rsidRPr="00927184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</w:p>
    <w:p w14:paraId="79E21584" w14:textId="77777777" w:rsidR="00927184" w:rsidRPr="00927184" w:rsidRDefault="00927184" w:rsidP="009271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27184">
        <w:rPr>
          <w:rFonts w:asciiTheme="minorHAnsi" w:hAnsiTheme="minorHAnsi" w:cstheme="minorHAnsi"/>
          <w:b/>
          <w:i/>
          <w:sz w:val="19"/>
          <w:szCs w:val="19"/>
        </w:rPr>
        <w:t>Listado de artículos: /tienda/</w:t>
      </w:r>
      <w:proofErr w:type="spellStart"/>
      <w:r w:rsidRPr="00927184">
        <w:rPr>
          <w:rFonts w:asciiTheme="minorHAnsi" w:hAnsiTheme="minorHAnsi" w:cstheme="minorHAnsi"/>
          <w:b/>
          <w:i/>
          <w:sz w:val="19"/>
          <w:szCs w:val="19"/>
        </w:rPr>
        <w:t>public</w:t>
      </w:r>
      <w:proofErr w:type="spellEnd"/>
    </w:p>
    <w:p w14:paraId="71605393" w14:textId="1C8F276F" w:rsidR="00927184" w:rsidRPr="00927184" w:rsidRDefault="00927184" w:rsidP="009271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927184">
        <w:rPr>
          <w:rFonts w:asciiTheme="minorHAnsi" w:hAnsiTheme="minorHAnsi" w:cstheme="minorHAnsi"/>
          <w:b/>
          <w:i/>
          <w:sz w:val="19"/>
          <w:szCs w:val="19"/>
        </w:rPr>
        <w:t xml:space="preserve">Detalle de un </w:t>
      </w:r>
      <w:proofErr w:type="spellStart"/>
      <w:r w:rsidRPr="00927184">
        <w:rPr>
          <w:rFonts w:asciiTheme="minorHAnsi" w:hAnsiTheme="minorHAnsi" w:cstheme="minorHAnsi"/>
          <w:b/>
          <w:i/>
          <w:sz w:val="19"/>
          <w:szCs w:val="19"/>
        </w:rPr>
        <w:t>articulo</w:t>
      </w:r>
      <w:proofErr w:type="spellEnd"/>
      <w:r w:rsidRPr="00927184">
        <w:rPr>
          <w:rFonts w:asciiTheme="minorHAnsi" w:hAnsiTheme="minorHAnsi" w:cstheme="minorHAnsi"/>
          <w:b/>
          <w:i/>
          <w:sz w:val="19"/>
          <w:szCs w:val="19"/>
        </w:rPr>
        <w:t xml:space="preserve"> n: /tienda/</w:t>
      </w:r>
      <w:proofErr w:type="spellStart"/>
      <w:r w:rsidRPr="00927184">
        <w:rPr>
          <w:rFonts w:asciiTheme="minorHAnsi" w:hAnsiTheme="minorHAnsi" w:cstheme="minorHAnsi"/>
          <w:b/>
          <w:i/>
          <w:sz w:val="19"/>
          <w:szCs w:val="19"/>
        </w:rPr>
        <w:t>public</w:t>
      </w:r>
      <w:proofErr w:type="spellEnd"/>
      <w:r w:rsidRPr="00927184">
        <w:rPr>
          <w:rFonts w:asciiTheme="minorHAnsi" w:hAnsiTheme="minorHAnsi" w:cstheme="minorHAnsi"/>
          <w:b/>
          <w:i/>
          <w:sz w:val="19"/>
          <w:szCs w:val="19"/>
        </w:rPr>
        <w:t>/articulo/n</w:t>
      </w:r>
    </w:p>
    <w:p w14:paraId="13BA5E69" w14:textId="435CB60D" w:rsidR="00927184" w:rsidRPr="003977A0" w:rsidRDefault="00927184" w:rsidP="00927184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8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69C0AB" wp14:editId="500E2895">
                <wp:simplePos x="0" y="0"/>
                <wp:positionH relativeFrom="column">
                  <wp:posOffset>99060</wp:posOffset>
                </wp:positionH>
                <wp:positionV relativeFrom="paragraph">
                  <wp:posOffset>478790</wp:posOffset>
                </wp:positionV>
                <wp:extent cx="57435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2D94F94" id="Conector recto 18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37.7pt" to="460.0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" strokecolor="#4579b8 [3044]"/>
            </w:pict>
          </mc:Fallback>
        </mc:AlternateContent>
      </w:r>
      <w:r w:rsidRPr="00927184">
        <w:rPr>
          <w:b/>
          <w:i/>
          <w:sz w:val="24"/>
        </w:rPr>
        <w:t xml:space="preserve">Añadir vistas para todos los controladores, se recomienda utilizar plantillas con </w:t>
      </w:r>
      <w:proofErr w:type="spellStart"/>
      <w:r w:rsidRPr="00927184">
        <w:rPr>
          <w:b/>
          <w:i/>
          <w:sz w:val="24"/>
        </w:rPr>
        <w:t>Twig</w:t>
      </w:r>
      <w:proofErr w:type="spellEnd"/>
      <w:r w:rsidRPr="00927184">
        <w:rPr>
          <w:b/>
          <w:i/>
          <w:sz w:val="24"/>
        </w:rPr>
        <w:t xml:space="preserve"> o con PHP </w:t>
      </w:r>
      <w:proofErr w:type="spellStart"/>
      <w:r w:rsidRPr="00927184">
        <w:rPr>
          <w:b/>
          <w:i/>
          <w:sz w:val="24"/>
        </w:rPr>
        <w:t>Template</w:t>
      </w:r>
      <w:proofErr w:type="spellEnd"/>
      <w:r w:rsidRPr="00927184">
        <w:rPr>
          <w:b/>
          <w:i/>
          <w:sz w:val="24"/>
        </w:rPr>
        <w:t xml:space="preserve"> </w:t>
      </w:r>
      <w:proofErr w:type="spellStart"/>
      <w:r w:rsidRPr="00927184">
        <w:rPr>
          <w:b/>
          <w:i/>
          <w:sz w:val="24"/>
        </w:rPr>
        <w:t>Inheritance</w:t>
      </w:r>
      <w:proofErr w:type="spellEnd"/>
      <w:r w:rsidRPr="00927184">
        <w:rPr>
          <w:b/>
          <w:i/>
          <w:sz w:val="24"/>
        </w:rPr>
        <w:t>. Se valorará la personalización de la aplicación.</w:t>
      </w:r>
    </w:p>
    <w:p w14:paraId="0E468F65" w14:textId="7238D037" w:rsidR="00A754F9" w:rsidRDefault="00CA1238" w:rsidP="008B4D67">
      <w:pPr>
        <w:rPr>
          <w:sz w:val="24"/>
          <w:szCs w:val="24"/>
        </w:rPr>
      </w:pPr>
      <w:r>
        <w:rPr>
          <w:sz w:val="24"/>
          <w:szCs w:val="24"/>
        </w:rPr>
        <w:t>Primero creamos la estructura MVC con sus correspondientes</w:t>
      </w:r>
      <w:r w:rsidR="003977A0">
        <w:rPr>
          <w:sz w:val="24"/>
          <w:szCs w:val="24"/>
        </w:rPr>
        <w:t xml:space="preserve"> archivos en cada una de las carpetas:</w:t>
      </w:r>
    </w:p>
    <w:p w14:paraId="649BA753" w14:textId="4B328668" w:rsidR="003977A0" w:rsidRDefault="003977A0" w:rsidP="003977A0">
      <w:pPr>
        <w:jc w:val="center"/>
        <w:rPr>
          <w:sz w:val="24"/>
          <w:szCs w:val="24"/>
        </w:rPr>
      </w:pPr>
      <w:r w:rsidRPr="003977A0">
        <w:rPr>
          <w:noProof/>
          <w:sz w:val="24"/>
          <w:szCs w:val="24"/>
        </w:rPr>
        <w:drawing>
          <wp:inline distT="0" distB="0" distL="0" distR="0" wp14:anchorId="6C5B1D18" wp14:editId="4F34CBCC">
            <wp:extent cx="1524000" cy="1759671"/>
            <wp:effectExtent l="0" t="0" r="0" b="0"/>
            <wp:docPr id="165645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59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134" cy="17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A84" w14:textId="1868B74C" w:rsidR="003977A0" w:rsidRDefault="001214CA" w:rsidP="003977A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Ahora</w:t>
      </w:r>
      <w:r w:rsidR="00E06647">
        <w:rPr>
          <w:sz w:val="24"/>
          <w:szCs w:val="24"/>
        </w:rPr>
        <w:t xml:space="preserve"> creamos el modelo con sus correspondientes </w:t>
      </w:r>
      <w:proofErr w:type="spellStart"/>
      <w:r w:rsidR="00E06647">
        <w:rPr>
          <w:sz w:val="24"/>
          <w:szCs w:val="24"/>
        </w:rPr>
        <w:t>Contructor</w:t>
      </w:r>
      <w:proofErr w:type="spellEnd"/>
      <w:r w:rsidR="00E06647">
        <w:rPr>
          <w:sz w:val="24"/>
          <w:szCs w:val="24"/>
        </w:rPr>
        <w:t xml:space="preserve">, </w:t>
      </w:r>
      <w:proofErr w:type="spellStart"/>
      <w:r w:rsidR="00E06647">
        <w:rPr>
          <w:sz w:val="24"/>
          <w:szCs w:val="24"/>
        </w:rPr>
        <w:t>Getter</w:t>
      </w:r>
      <w:proofErr w:type="spellEnd"/>
      <w:r w:rsidR="00E06647">
        <w:rPr>
          <w:sz w:val="24"/>
          <w:szCs w:val="24"/>
        </w:rPr>
        <w:t>, Setter</w:t>
      </w:r>
      <w:r w:rsidR="00194203">
        <w:rPr>
          <w:sz w:val="24"/>
          <w:szCs w:val="24"/>
        </w:rPr>
        <w:t>(</w:t>
      </w:r>
      <w:proofErr w:type="spellStart"/>
      <w:r w:rsidR="00194203">
        <w:rPr>
          <w:sz w:val="24"/>
          <w:szCs w:val="24"/>
        </w:rPr>
        <w:t>add</w:t>
      </w:r>
      <w:proofErr w:type="spellEnd"/>
      <w:r w:rsidR="00194203">
        <w:rPr>
          <w:sz w:val="24"/>
          <w:szCs w:val="24"/>
        </w:rPr>
        <w:t>) y sus funciones:</w:t>
      </w:r>
      <w:r w:rsidR="00194203">
        <w:rPr>
          <w:sz w:val="24"/>
          <w:szCs w:val="24"/>
        </w:rPr>
        <w:br/>
      </w:r>
      <w:r w:rsidRPr="001214CA">
        <w:rPr>
          <w:noProof/>
          <w:sz w:val="24"/>
          <w:szCs w:val="24"/>
        </w:rPr>
        <w:drawing>
          <wp:inline distT="0" distB="0" distL="0" distR="0" wp14:anchorId="5E3998D2" wp14:editId="13B89874">
            <wp:extent cx="5930900" cy="3649980"/>
            <wp:effectExtent l="0" t="0" r="0" b="7620"/>
            <wp:docPr id="1388406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06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10E8" w14:textId="05652EF5" w:rsidR="001214CA" w:rsidRDefault="001214CA" w:rsidP="003977A0">
      <w:pPr>
        <w:rPr>
          <w:sz w:val="24"/>
          <w:szCs w:val="24"/>
        </w:rPr>
      </w:pPr>
      <w:r>
        <w:rPr>
          <w:sz w:val="24"/>
          <w:szCs w:val="24"/>
        </w:rPr>
        <w:t>Creamos también el controlador y la vista:</w:t>
      </w:r>
    </w:p>
    <w:p w14:paraId="12F98313" w14:textId="2A64ED7F" w:rsidR="001214CA" w:rsidRDefault="00E726D3" w:rsidP="003977A0">
      <w:pPr>
        <w:rPr>
          <w:sz w:val="24"/>
          <w:szCs w:val="24"/>
        </w:rPr>
      </w:pPr>
      <w:r w:rsidRPr="00E726D3">
        <w:rPr>
          <w:noProof/>
          <w:sz w:val="24"/>
          <w:szCs w:val="24"/>
        </w:rPr>
        <w:drawing>
          <wp:inline distT="0" distB="0" distL="0" distR="0" wp14:anchorId="7CF7EC5D" wp14:editId="4CFE8BC1">
            <wp:extent cx="4807025" cy="4095750"/>
            <wp:effectExtent l="0" t="0" r="0" b="0"/>
            <wp:docPr id="28788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8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351" cy="41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B704" w14:textId="3FB3E413" w:rsidR="00E726D3" w:rsidRDefault="00F30AD7" w:rsidP="003977A0">
      <w:pPr>
        <w:rPr>
          <w:sz w:val="24"/>
          <w:szCs w:val="24"/>
        </w:rPr>
      </w:pPr>
      <w:r w:rsidRPr="00F30AD7">
        <w:rPr>
          <w:noProof/>
          <w:sz w:val="24"/>
          <w:szCs w:val="24"/>
        </w:rPr>
        <w:lastRenderedPageBreak/>
        <w:drawing>
          <wp:inline distT="0" distB="0" distL="0" distR="0" wp14:anchorId="41E36C8F" wp14:editId="7FE41C29">
            <wp:extent cx="5930900" cy="3604260"/>
            <wp:effectExtent l="0" t="0" r="0" b="0"/>
            <wp:docPr id="1155146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46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Por último, creamos el </w:t>
      </w:r>
      <w:proofErr w:type="spellStart"/>
      <w:r>
        <w:rPr>
          <w:sz w:val="24"/>
          <w:szCs w:val="24"/>
        </w:rPr>
        <w:t>index</w:t>
      </w:r>
      <w:proofErr w:type="spellEnd"/>
      <w:r w:rsidR="008E4F7A">
        <w:rPr>
          <w:sz w:val="24"/>
          <w:szCs w:val="24"/>
        </w:rPr>
        <w:t>, el cual actualmente es muy simple</w:t>
      </w:r>
      <w:r>
        <w:rPr>
          <w:sz w:val="24"/>
          <w:szCs w:val="24"/>
        </w:rPr>
        <w:t>:</w:t>
      </w:r>
    </w:p>
    <w:p w14:paraId="3E78D124" w14:textId="2356718C" w:rsidR="00F30AD7" w:rsidRDefault="008E4F7A" w:rsidP="003977A0">
      <w:pPr>
        <w:rPr>
          <w:sz w:val="24"/>
          <w:szCs w:val="24"/>
        </w:rPr>
      </w:pPr>
      <w:r w:rsidRPr="008E4F7A">
        <w:rPr>
          <w:noProof/>
          <w:sz w:val="24"/>
          <w:szCs w:val="24"/>
        </w:rPr>
        <w:drawing>
          <wp:inline distT="0" distB="0" distL="0" distR="0" wp14:anchorId="5AFB4D3D" wp14:editId="37B88CFF">
            <wp:extent cx="5930900" cy="2501265"/>
            <wp:effectExtent l="0" t="0" r="0" b="0"/>
            <wp:docPr id="691234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34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Resultado de la web:</w:t>
      </w:r>
    </w:p>
    <w:p w14:paraId="59A2F3CE" w14:textId="2E92120E" w:rsidR="008E4F7A" w:rsidRPr="00CA1238" w:rsidRDefault="003F78C0" w:rsidP="003F78C0">
      <w:pPr>
        <w:jc w:val="center"/>
        <w:rPr>
          <w:sz w:val="24"/>
          <w:szCs w:val="24"/>
        </w:rPr>
      </w:pPr>
      <w:r w:rsidRPr="003F78C0">
        <w:rPr>
          <w:noProof/>
          <w:sz w:val="24"/>
          <w:szCs w:val="24"/>
        </w:rPr>
        <w:drawing>
          <wp:inline distT="0" distB="0" distL="0" distR="0" wp14:anchorId="34CB6A7E" wp14:editId="47298E64">
            <wp:extent cx="3486150" cy="1840494"/>
            <wp:effectExtent l="0" t="0" r="0" b="7620"/>
            <wp:docPr id="1795185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85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9977" cy="184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ACA" w14:textId="782FA924" w:rsidR="00D164B6" w:rsidRDefault="00C25957" w:rsidP="00C5384C">
      <w:pPr>
        <w:pStyle w:val="Ttulo1"/>
        <w:numPr>
          <w:ilvl w:val="0"/>
          <w:numId w:val="1"/>
        </w:numPr>
      </w:pPr>
      <w:bookmarkStart w:id="3" w:name="_Toc184063389"/>
      <w:r>
        <w:lastRenderedPageBreak/>
        <w:t>RA0</w:t>
      </w:r>
      <w:r w:rsidR="00C054CF">
        <w:t>5</w:t>
      </w:r>
      <w:r>
        <w:t>_</w:t>
      </w:r>
      <w:r w:rsidR="00C054CF">
        <w:t>d</w:t>
      </w:r>
      <w:r w:rsidR="00D164B6">
        <w:t>.</w:t>
      </w:r>
      <w:bookmarkEnd w:id="3"/>
    </w:p>
    <w:p w14:paraId="15F5CED3" w14:textId="77777777" w:rsidR="00C054CF" w:rsidRPr="00C054CF" w:rsidRDefault="00C054CF" w:rsidP="00C054CF">
      <w:pPr>
        <w:rPr>
          <w:b/>
          <w:bCs/>
          <w:i/>
          <w:iCs/>
          <w:sz w:val="24"/>
          <w:szCs w:val="24"/>
        </w:rPr>
      </w:pPr>
      <w:r w:rsidRPr="00C054CF">
        <w:rPr>
          <w:b/>
          <w:bCs/>
          <w:i/>
          <w:iCs/>
          <w:sz w:val="24"/>
          <w:szCs w:val="24"/>
        </w:rPr>
        <w:t>Se han utilizado formularios generados de forma dinámica para responder a los eventos de la aplicación Web.</w:t>
      </w:r>
    </w:p>
    <w:p w14:paraId="120C3252" w14:textId="77777777" w:rsidR="00C054CF" w:rsidRPr="00C054CF" w:rsidRDefault="00C054CF" w:rsidP="00C054CF">
      <w:pPr>
        <w:numPr>
          <w:ilvl w:val="0"/>
          <w:numId w:val="15"/>
        </w:numPr>
        <w:rPr>
          <w:b/>
          <w:bCs/>
          <w:i/>
          <w:iCs/>
          <w:sz w:val="24"/>
          <w:szCs w:val="24"/>
        </w:rPr>
      </w:pPr>
      <w:r w:rsidRPr="00C054CF">
        <w:rPr>
          <w:b/>
          <w:bCs/>
          <w:i/>
          <w:iCs/>
          <w:sz w:val="24"/>
          <w:szCs w:val="24"/>
        </w:rPr>
        <w:t xml:space="preserve">Añadir dos nuevos controladores, que crean formularios de forma automática, con sus vistas correspondientes: </w:t>
      </w:r>
    </w:p>
    <w:p w14:paraId="78F33A12" w14:textId="77777777" w:rsidR="00C054CF" w:rsidRPr="00C054CF" w:rsidRDefault="00C054CF" w:rsidP="00C054CF">
      <w:pPr>
        <w:numPr>
          <w:ilvl w:val="1"/>
          <w:numId w:val="15"/>
        </w:numPr>
        <w:rPr>
          <w:b/>
          <w:bCs/>
          <w:i/>
          <w:iCs/>
          <w:sz w:val="24"/>
          <w:szCs w:val="24"/>
        </w:rPr>
      </w:pPr>
      <w:proofErr w:type="spellStart"/>
      <w:r w:rsidRPr="00C054CF">
        <w:rPr>
          <w:b/>
          <w:bCs/>
          <w:i/>
          <w:iCs/>
          <w:sz w:val="24"/>
          <w:szCs w:val="24"/>
        </w:rPr>
        <w:t>index.php</w:t>
      </w:r>
      <w:proofErr w:type="spellEnd"/>
      <w:r w:rsidRPr="00C054CF">
        <w:rPr>
          <w:b/>
          <w:bCs/>
          <w:i/>
          <w:iCs/>
          <w:sz w:val="24"/>
          <w:szCs w:val="24"/>
        </w:rPr>
        <w:t>/sugerencias: Carga una lista de las sugerencias dados por los usuarios. Permite crear nuevas sugerencias en memoria. No se guardan en ningún sitio. </w:t>
      </w:r>
    </w:p>
    <w:p w14:paraId="2607ACEB" w14:textId="58139801" w:rsidR="00C054CF" w:rsidRDefault="00152B90" w:rsidP="00C054CF">
      <w:pPr>
        <w:numPr>
          <w:ilvl w:val="1"/>
          <w:numId w:val="15"/>
        </w:numPr>
        <w:rPr>
          <w:b/>
          <w:bCs/>
          <w:i/>
          <w:iCs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564E3B" wp14:editId="3DE591C1">
                <wp:simplePos x="0" y="0"/>
                <wp:positionH relativeFrom="margin">
                  <wp:posOffset>254000</wp:posOffset>
                </wp:positionH>
                <wp:positionV relativeFrom="paragraph">
                  <wp:posOffset>429260</wp:posOffset>
                </wp:positionV>
                <wp:extent cx="57435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557945" id="Conector recto 2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pt,33.8pt" to="472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" strokecolor="#4579b8 [3044]">
                <w10:wrap anchorx="margin"/>
              </v:line>
            </w:pict>
          </mc:Fallback>
        </mc:AlternateContent>
      </w:r>
      <w:proofErr w:type="spellStart"/>
      <w:r w:rsidR="00C054CF" w:rsidRPr="00C054CF">
        <w:rPr>
          <w:b/>
          <w:bCs/>
          <w:i/>
          <w:iCs/>
          <w:sz w:val="24"/>
          <w:szCs w:val="24"/>
        </w:rPr>
        <w:t>index.php</w:t>
      </w:r>
      <w:proofErr w:type="spellEnd"/>
      <w:r w:rsidR="00C054CF" w:rsidRPr="00C054CF">
        <w:rPr>
          <w:b/>
          <w:bCs/>
          <w:i/>
          <w:iCs/>
          <w:sz w:val="24"/>
          <w:szCs w:val="24"/>
        </w:rPr>
        <w:t>/registro: Gestiona el registro de un usuario. Solamente se hace en memoria. No se guardan en ningún sitio. </w:t>
      </w:r>
    </w:p>
    <w:p w14:paraId="69328A5B" w14:textId="48A5C8E3" w:rsidR="00152B90" w:rsidRPr="00C054CF" w:rsidRDefault="00152B90" w:rsidP="00152B90">
      <w:pPr>
        <w:rPr>
          <w:sz w:val="24"/>
          <w:szCs w:val="24"/>
        </w:rPr>
      </w:pPr>
      <w:r w:rsidRPr="00152B90">
        <w:rPr>
          <w:sz w:val="24"/>
          <w:szCs w:val="24"/>
        </w:rPr>
        <w:t>Controlador:</w:t>
      </w:r>
    </w:p>
    <w:p w14:paraId="50007D63" w14:textId="65F7EB8A" w:rsidR="00C054CF" w:rsidRDefault="00152B90" w:rsidP="00C054CF">
      <w:r w:rsidRPr="00152B90">
        <w:rPr>
          <w:noProof/>
        </w:rPr>
        <w:drawing>
          <wp:inline distT="0" distB="0" distL="0" distR="0" wp14:anchorId="7313F4FB" wp14:editId="20A4D53C">
            <wp:extent cx="5930900" cy="4170680"/>
            <wp:effectExtent l="0" t="0" r="0" b="1270"/>
            <wp:docPr id="1364900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00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5B94" w14:textId="77777777" w:rsidR="00152B90" w:rsidRDefault="00152B90" w:rsidP="00C054CF"/>
    <w:p w14:paraId="69F84B29" w14:textId="77777777" w:rsidR="00152B90" w:rsidRDefault="00152B90" w:rsidP="00C054CF"/>
    <w:p w14:paraId="3BD2E9E6" w14:textId="77777777" w:rsidR="00152B90" w:rsidRDefault="00152B90" w:rsidP="00C054CF"/>
    <w:p w14:paraId="052A26CD" w14:textId="77777777" w:rsidR="00152B90" w:rsidRDefault="00152B90" w:rsidP="00C054CF"/>
    <w:p w14:paraId="71C57388" w14:textId="2FD3A0A0" w:rsidR="00152B90" w:rsidRDefault="00A87841" w:rsidP="00C054CF">
      <w:r>
        <w:lastRenderedPageBreak/>
        <w:t>Carpeta vista:</w:t>
      </w:r>
    </w:p>
    <w:p w14:paraId="146D331C" w14:textId="7BDC12F6" w:rsidR="00A87841" w:rsidRDefault="00A87841" w:rsidP="00C054CF">
      <w:r w:rsidRPr="00A87841">
        <w:rPr>
          <w:noProof/>
        </w:rPr>
        <w:drawing>
          <wp:inline distT="0" distB="0" distL="0" distR="0" wp14:anchorId="44D05EF4" wp14:editId="08D78C96">
            <wp:extent cx="1924319" cy="1095528"/>
            <wp:effectExtent l="0" t="0" r="0" b="9525"/>
            <wp:docPr id="1893941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41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A22" w14:textId="5ACC39F7" w:rsidR="00A87841" w:rsidRDefault="00A87841" w:rsidP="00C054CF">
      <w:r w:rsidRPr="00A87841">
        <w:rPr>
          <w:noProof/>
        </w:rPr>
        <w:drawing>
          <wp:inline distT="0" distB="0" distL="0" distR="0" wp14:anchorId="67D8A1A1" wp14:editId="72923A24">
            <wp:extent cx="5930900" cy="3300095"/>
            <wp:effectExtent l="0" t="0" r="0" b="0"/>
            <wp:docPr id="1455559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91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3DE4" w14:textId="52BD7980" w:rsidR="003B6877" w:rsidRDefault="003B6877" w:rsidP="00C054CF">
      <w:r w:rsidRPr="003B6877">
        <w:rPr>
          <w:noProof/>
        </w:rPr>
        <w:lastRenderedPageBreak/>
        <w:drawing>
          <wp:inline distT="0" distB="0" distL="0" distR="0" wp14:anchorId="550FC1E7" wp14:editId="3A67F596">
            <wp:extent cx="5930900" cy="3940810"/>
            <wp:effectExtent l="0" t="0" r="0" b="2540"/>
            <wp:docPr id="559444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4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F612" w14:textId="6B94C8C8" w:rsidR="001E7100" w:rsidRDefault="001E7100" w:rsidP="00C054CF"/>
    <w:p w14:paraId="45E79B04" w14:textId="73A5267B" w:rsidR="001E7100" w:rsidRDefault="001E7100" w:rsidP="00C054CF"/>
    <w:p w14:paraId="21C23C5D" w14:textId="340FF2FE" w:rsidR="001E7100" w:rsidRDefault="001E7100" w:rsidP="00C054CF"/>
    <w:p w14:paraId="62E9CF77" w14:textId="1543A0E0" w:rsidR="001E7100" w:rsidRDefault="001E7100" w:rsidP="00C054CF"/>
    <w:p w14:paraId="5E7F684C" w14:textId="51771174" w:rsidR="001E7100" w:rsidRDefault="001E7100" w:rsidP="00C054CF"/>
    <w:p w14:paraId="5FE56621" w14:textId="15F46B4A" w:rsidR="001E7100" w:rsidRDefault="001E7100" w:rsidP="00C054CF"/>
    <w:p w14:paraId="5CC4B8DE" w14:textId="36867749" w:rsidR="001E7100" w:rsidRDefault="001E7100" w:rsidP="00C054CF"/>
    <w:p w14:paraId="5F9AFDB7" w14:textId="0A101BCD" w:rsidR="001E7100" w:rsidRDefault="001E7100" w:rsidP="00C054CF"/>
    <w:p w14:paraId="270733E8" w14:textId="1D7781A5" w:rsidR="001E7100" w:rsidRDefault="001E7100" w:rsidP="00C054CF"/>
    <w:p w14:paraId="0CB55E34" w14:textId="05B70AC7" w:rsidR="001E7100" w:rsidRDefault="001E7100" w:rsidP="00C054CF"/>
    <w:p w14:paraId="5A25248C" w14:textId="0A203007" w:rsidR="001E7100" w:rsidRDefault="001E7100" w:rsidP="00C054CF"/>
    <w:p w14:paraId="0FDF25C2" w14:textId="2E796E8E" w:rsidR="001E7100" w:rsidRDefault="001E7100" w:rsidP="00C054CF"/>
    <w:p w14:paraId="03930CA4" w14:textId="7BEA776B" w:rsidR="001E7100" w:rsidRDefault="001E7100" w:rsidP="00C054CF"/>
    <w:p w14:paraId="6CF43516" w14:textId="77777777" w:rsidR="001E7100" w:rsidRDefault="001E7100" w:rsidP="00C054CF"/>
    <w:p w14:paraId="1A0D24E4" w14:textId="514EBF06" w:rsidR="003B6877" w:rsidRDefault="003B6877" w:rsidP="00C054CF">
      <w:r>
        <w:lastRenderedPageBreak/>
        <w:t xml:space="preserve">Nuevo </w:t>
      </w:r>
      <w:proofErr w:type="spellStart"/>
      <w:r>
        <w:t>index</w:t>
      </w:r>
      <w:proofErr w:type="spellEnd"/>
      <w:r>
        <w:t>:</w:t>
      </w:r>
    </w:p>
    <w:p w14:paraId="7357F483" w14:textId="226F1EC9" w:rsidR="003B6877" w:rsidRDefault="001E7100" w:rsidP="00C054CF">
      <w:r>
        <w:rPr>
          <w:noProof/>
        </w:rPr>
        <w:drawing>
          <wp:inline distT="0" distB="0" distL="0" distR="0" wp14:anchorId="0F94C0F1" wp14:editId="6755A446">
            <wp:extent cx="5930900" cy="50977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99E" w14:textId="76CB32E8" w:rsidR="001E7100" w:rsidRDefault="001E7100" w:rsidP="00C054CF"/>
    <w:p w14:paraId="6C6CE63D" w14:textId="08242E05" w:rsidR="001E7100" w:rsidRDefault="001E7100" w:rsidP="00C054CF"/>
    <w:p w14:paraId="6F063D4C" w14:textId="70C64EFF" w:rsidR="001E7100" w:rsidRDefault="001E7100" w:rsidP="00C054CF"/>
    <w:p w14:paraId="02D1898C" w14:textId="1F644734" w:rsidR="001E7100" w:rsidRDefault="001E7100" w:rsidP="00C054CF"/>
    <w:p w14:paraId="650C611E" w14:textId="66C0B4BD" w:rsidR="001E7100" w:rsidRDefault="001E7100" w:rsidP="00C054CF"/>
    <w:p w14:paraId="09E2990B" w14:textId="472B80FD" w:rsidR="001E7100" w:rsidRDefault="001E7100" w:rsidP="00C054CF"/>
    <w:p w14:paraId="6B003A4E" w14:textId="77777777" w:rsidR="001E7100" w:rsidRPr="00C054CF" w:rsidRDefault="001E7100" w:rsidP="00C054CF"/>
    <w:p w14:paraId="221EBC93" w14:textId="64EC4B5A" w:rsidR="00E92AFC" w:rsidRDefault="00E92AFC" w:rsidP="00E92AFC">
      <w:pPr>
        <w:ind w:left="570"/>
        <w:rPr>
          <w:b/>
          <w:bCs/>
          <w:i/>
          <w:iCs/>
          <w:sz w:val="24"/>
          <w:szCs w:val="24"/>
        </w:rPr>
      </w:pPr>
    </w:p>
    <w:p w14:paraId="7817C71D" w14:textId="483B1B86" w:rsidR="00D164B6" w:rsidRDefault="00C25957" w:rsidP="00C5384C">
      <w:pPr>
        <w:pStyle w:val="Ttulo1"/>
        <w:numPr>
          <w:ilvl w:val="0"/>
          <w:numId w:val="1"/>
        </w:numPr>
      </w:pPr>
      <w:bookmarkStart w:id="4" w:name="_Toc184063390"/>
      <w:r>
        <w:lastRenderedPageBreak/>
        <w:t>RA0</w:t>
      </w:r>
      <w:r w:rsidR="001E7100">
        <w:t>5</w:t>
      </w:r>
      <w:r>
        <w:t>_</w:t>
      </w:r>
      <w:r w:rsidR="001E7100">
        <w:t>e</w:t>
      </w:r>
      <w:r w:rsidR="00D164B6">
        <w:t>.</w:t>
      </w:r>
      <w:bookmarkEnd w:id="4"/>
    </w:p>
    <w:p w14:paraId="7F0A4A0A" w14:textId="77777777" w:rsidR="001E7100" w:rsidRDefault="001E7100" w:rsidP="001E7100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bCs/>
          <w:i/>
          <w:sz w:val="24"/>
          <w:szCs w:val="24"/>
        </w:rPr>
        <w:t>Se han identificado y aplicado los parámetros relativos a la configuración de la aplicación Web.</w:t>
      </w:r>
    </w:p>
    <w:p w14:paraId="7927E19A" w14:textId="008164F2" w:rsidR="001E7100" w:rsidRPr="001E7100" w:rsidRDefault="001E7100" w:rsidP="001E7100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Crear una regla en el fichero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modelo.php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 y en las vistas para evitar que puedan ser llamados directamente</w:t>
      </w:r>
    </w:p>
    <w:p w14:paraId="0A06CC95" w14:textId="77777777" w:rsidR="001E7100" w:rsidRPr="001E7100" w:rsidRDefault="001E7100" w:rsidP="001E71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i/>
          <w:sz w:val="24"/>
          <w:szCs w:val="24"/>
        </w:rPr>
        <w:t>Comprobar, en las primeras líneas de los ficheros, que está definida la constante CON_CONTROLADOR. Si no está definida significará que se ha llamado al fichero sin pasar por el controlador. En ese caso, mostrar un mensaje de error indicando que no se puede llamar a ese fichero directamente y terminar la ejecución.</w:t>
      </w:r>
    </w:p>
    <w:p w14:paraId="41E31884" w14:textId="77777777" w:rsidR="001E7100" w:rsidRPr="001E7100" w:rsidRDefault="001E7100" w:rsidP="001E71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En el caso de necesitar terminar la ejecución, se puede ejecutar un comando que "mate" el proceso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php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 (función die)</w:t>
      </w:r>
    </w:p>
    <w:p w14:paraId="4030561F" w14:textId="5B41DCFB" w:rsidR="001E7100" w:rsidRPr="001E7100" w:rsidRDefault="001E7100" w:rsidP="001E710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6DD119" wp14:editId="620B8F42">
                <wp:simplePos x="0" y="0"/>
                <wp:positionH relativeFrom="margin">
                  <wp:posOffset>158750</wp:posOffset>
                </wp:positionH>
                <wp:positionV relativeFrom="paragraph">
                  <wp:posOffset>652780</wp:posOffset>
                </wp:positionV>
                <wp:extent cx="5743575" cy="0"/>
                <wp:effectExtent l="0" t="0" r="28575" b="19050"/>
                <wp:wrapNone/>
                <wp:docPr id="1579906329" name="Conector recto 1579906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8E3DA" id="Conector recto 1579906329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5pt,51.4pt" to="464.7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" strokecolor="#4579b8 [3044]">
                <w10:wrap anchorx="margin"/>
              </v:line>
            </w:pict>
          </mc:Fallback>
        </mc:AlternateContent>
      </w:r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En el caso de utilizar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Symfony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, indicar si utilizando este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framework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 es posible llamar directamente a una vista, y si es necesario utilizar una constante como en el caso anterior.</w:t>
      </w:r>
    </w:p>
    <w:p w14:paraId="1E9BD01A" w14:textId="04BCFFB1" w:rsidR="001E7100" w:rsidRDefault="001E7100" w:rsidP="001E7100">
      <w:r>
        <w:rPr>
          <w:noProof/>
        </w:rPr>
        <w:drawing>
          <wp:inline distT="0" distB="0" distL="0" distR="0" wp14:anchorId="672D9A5D" wp14:editId="22068161">
            <wp:extent cx="5930900" cy="18313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0A3" w14:textId="397502D2" w:rsidR="001E7100" w:rsidRDefault="001E7100" w:rsidP="001E7100">
      <w:r>
        <w:rPr>
          <w:noProof/>
        </w:rPr>
        <w:drawing>
          <wp:inline distT="0" distB="0" distL="0" distR="0" wp14:anchorId="62C31D1B" wp14:editId="516A1342">
            <wp:extent cx="5930900" cy="12909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042F" w14:textId="79AE3105" w:rsidR="001E7100" w:rsidRDefault="001E7100" w:rsidP="001E7100">
      <w:r>
        <w:rPr>
          <w:noProof/>
        </w:rPr>
        <w:drawing>
          <wp:inline distT="0" distB="0" distL="0" distR="0" wp14:anchorId="1CFBF57F" wp14:editId="549852AF">
            <wp:extent cx="5930900" cy="12846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82E8" w14:textId="0BBD02BA" w:rsidR="001E7100" w:rsidRPr="001E7100" w:rsidRDefault="001E7100" w:rsidP="001E7100">
      <w:r>
        <w:rPr>
          <w:noProof/>
        </w:rPr>
        <w:lastRenderedPageBreak/>
        <w:drawing>
          <wp:inline distT="0" distB="0" distL="0" distR="0" wp14:anchorId="6D1E5F67" wp14:editId="413ED759">
            <wp:extent cx="4552950" cy="18573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214C" w14:textId="5A53C88E" w:rsidR="0065322A" w:rsidRPr="0065322A" w:rsidRDefault="0065322A" w:rsidP="0065322A"/>
    <w:p w14:paraId="1029B082" w14:textId="033E19FF" w:rsidR="00E92AFC" w:rsidRDefault="001E7100" w:rsidP="008B4D67">
      <w:pPr>
        <w:pStyle w:val="Ttulo1"/>
        <w:numPr>
          <w:ilvl w:val="0"/>
          <w:numId w:val="1"/>
        </w:numPr>
      </w:pPr>
      <w:bookmarkStart w:id="5" w:name="_Toc184063391"/>
      <w:proofErr w:type="spellStart"/>
      <w:r>
        <w:t>RA_h</w:t>
      </w:r>
      <w:proofErr w:type="spellEnd"/>
      <w:r w:rsidR="00D164B6">
        <w:t>.</w:t>
      </w:r>
      <w:bookmarkEnd w:id="5"/>
    </w:p>
    <w:p w14:paraId="7C0F1469" w14:textId="77777777" w:rsidR="001E7100" w:rsidRPr="001E7100" w:rsidRDefault="001E7100" w:rsidP="001E71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Utilizando la sintaxis básica de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PHPDoc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>, comentar las funciones creadas. Crear un comentario /** */ en cada función que incluya un comentario sobre la función</w:t>
      </w:r>
    </w:p>
    <w:p w14:paraId="698EE7C5" w14:textId="77777777" w:rsidR="001E7100" w:rsidRPr="001E7100" w:rsidRDefault="001E7100" w:rsidP="001E71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i/>
          <w:sz w:val="24"/>
          <w:szCs w:val="24"/>
        </w:rPr>
        <w:t>Utilizar @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param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 para describir los parámetros que recibe la función y @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return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 para comentar el valor resuelto</w:t>
      </w:r>
    </w:p>
    <w:p w14:paraId="2A5E5280" w14:textId="77777777" w:rsidR="001E7100" w:rsidRPr="001E7100" w:rsidRDefault="001E7100" w:rsidP="001E71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Se puede verificar el correcto funcionamiento de los comentarios creados usando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PHPDocumentor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. </w:t>
      </w:r>
    </w:p>
    <w:p w14:paraId="7F8FBB7B" w14:textId="77777777" w:rsidR="001E7100" w:rsidRPr="001E7100" w:rsidRDefault="001E7100" w:rsidP="001E710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Descargar el fichero </w:t>
      </w:r>
      <w:proofErr w:type="spellStart"/>
      <w:proofErr w:type="gramStart"/>
      <w:r w:rsidRPr="001E7100">
        <w:rPr>
          <w:rFonts w:asciiTheme="minorHAnsi" w:hAnsiTheme="minorHAnsi" w:cstheme="minorHAnsi"/>
          <w:b/>
          <w:i/>
          <w:sz w:val="24"/>
          <w:szCs w:val="24"/>
        </w:rPr>
        <w:t>phpdocumentor.phar</w:t>
      </w:r>
      <w:proofErr w:type="spellEnd"/>
      <w:proofErr w:type="gram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 de la página de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PHPDocumentor</w:t>
      </w:r>
      <w:proofErr w:type="spellEnd"/>
    </w:p>
    <w:p w14:paraId="48186CB9" w14:textId="77777777" w:rsidR="001E7100" w:rsidRPr="001E7100" w:rsidRDefault="001E7100" w:rsidP="001E710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Crear un directorio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doc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 fuera del directorio donde se esté creando la página web</w:t>
      </w:r>
    </w:p>
    <w:p w14:paraId="6C0FC59A" w14:textId="77777777" w:rsidR="001E7100" w:rsidRPr="001E7100" w:rsidRDefault="001E7100" w:rsidP="001E710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Ejecutar c:\xampp\php\bin\php.exe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phpDocumentor.phar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 run -d c:\directorio de trabajo -t c:\directorio de </w:t>
      </w:r>
      <w:proofErr w:type="spellStart"/>
      <w:r w:rsidRPr="001E7100">
        <w:rPr>
          <w:rFonts w:asciiTheme="minorHAnsi" w:hAnsiTheme="minorHAnsi" w:cstheme="minorHAnsi"/>
          <w:b/>
          <w:i/>
          <w:sz w:val="24"/>
          <w:szCs w:val="24"/>
        </w:rPr>
        <w:t>documentacion</w:t>
      </w:r>
      <w:proofErr w:type="spellEnd"/>
      <w:r w:rsidRPr="001E7100">
        <w:rPr>
          <w:rFonts w:asciiTheme="minorHAnsi" w:hAnsiTheme="minorHAnsi" w:cstheme="minorHAnsi"/>
          <w:b/>
          <w:i/>
          <w:sz w:val="24"/>
          <w:szCs w:val="24"/>
        </w:rPr>
        <w:t xml:space="preserve"> creado. Estos directorios son de ejemplo</w:t>
      </w:r>
    </w:p>
    <w:p w14:paraId="341CA154" w14:textId="310E50EB" w:rsidR="001E7100" w:rsidRPr="001E7100" w:rsidRDefault="001E7100" w:rsidP="001E710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BB4F2" wp14:editId="76485D60">
                <wp:simplePos x="0" y="0"/>
                <wp:positionH relativeFrom="margin">
                  <wp:posOffset>68580</wp:posOffset>
                </wp:positionH>
                <wp:positionV relativeFrom="paragraph">
                  <wp:posOffset>469265</wp:posOffset>
                </wp:positionV>
                <wp:extent cx="5743575" cy="0"/>
                <wp:effectExtent l="0" t="0" r="28575" b="19050"/>
                <wp:wrapNone/>
                <wp:docPr id="1915688380" name="Conector recto 1915688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85E27" id="Conector recto 1915688380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.4pt,36.95pt" to="457.6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" strokecolor="#4579b8 [3044]">
                <w10:wrap anchorx="margin"/>
              </v:line>
            </w:pict>
          </mc:Fallback>
        </mc:AlternateContent>
      </w:r>
      <w:r w:rsidRPr="001E7100">
        <w:rPr>
          <w:rFonts w:asciiTheme="minorHAnsi" w:hAnsiTheme="minorHAnsi" w:cstheme="minorHAnsi"/>
          <w:b/>
          <w:i/>
          <w:sz w:val="24"/>
          <w:szCs w:val="24"/>
        </w:rPr>
        <w:t>Tras esto se debería haber creado una página web con el contenido de la documentación.</w:t>
      </w:r>
    </w:p>
    <w:p w14:paraId="0077F693" w14:textId="7406EC19" w:rsidR="001E7100" w:rsidRPr="001E7100" w:rsidRDefault="001E7100" w:rsidP="001E7100"/>
    <w:p w14:paraId="66C0B67F" w14:textId="369E96E0" w:rsidR="0065322A" w:rsidRDefault="001E7100" w:rsidP="008B4D67">
      <w:pPr>
        <w:ind w:left="570"/>
        <w:rPr>
          <w:sz w:val="24"/>
          <w:szCs w:val="24"/>
        </w:rPr>
      </w:pPr>
      <w:r>
        <w:rPr>
          <w:noProof/>
        </w:rPr>
        <w:drawing>
          <wp:inline distT="0" distB="0" distL="0" distR="0" wp14:anchorId="6A234BCD" wp14:editId="671FEF5B">
            <wp:extent cx="5619750" cy="21907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D834" w14:textId="1EE201F2" w:rsidR="001E7100" w:rsidRDefault="001E7100" w:rsidP="008B4D67">
      <w:pPr>
        <w:ind w:left="57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F5818D" wp14:editId="784A400A">
            <wp:extent cx="5930900" cy="159639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665F" w14:textId="6490E145" w:rsidR="001E7100" w:rsidRDefault="001E7100" w:rsidP="008B4D67">
      <w:pPr>
        <w:ind w:left="570"/>
        <w:rPr>
          <w:sz w:val="24"/>
          <w:szCs w:val="24"/>
        </w:rPr>
      </w:pPr>
      <w:r>
        <w:rPr>
          <w:noProof/>
        </w:rPr>
        <w:drawing>
          <wp:inline distT="0" distB="0" distL="0" distR="0" wp14:anchorId="5F9A45C7" wp14:editId="3C73D723">
            <wp:extent cx="4400550" cy="51625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CED" w14:textId="0C95AF9A" w:rsidR="001E7100" w:rsidRDefault="001E7100" w:rsidP="008B4D67">
      <w:pPr>
        <w:ind w:left="57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7F53C" wp14:editId="25A48A67">
            <wp:extent cx="5930900" cy="21977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4CC8" w14:textId="7458330F" w:rsidR="001E7100" w:rsidRDefault="001E7100" w:rsidP="008B4D67">
      <w:pPr>
        <w:ind w:left="570"/>
        <w:rPr>
          <w:sz w:val="24"/>
          <w:szCs w:val="24"/>
        </w:rPr>
      </w:pPr>
    </w:p>
    <w:p w14:paraId="76ABBF28" w14:textId="52A934FA" w:rsidR="001E7100" w:rsidRDefault="00C8351B" w:rsidP="008B4D67">
      <w:pPr>
        <w:ind w:left="570"/>
        <w:rPr>
          <w:sz w:val="24"/>
          <w:szCs w:val="24"/>
        </w:rPr>
      </w:pPr>
      <w:r>
        <w:rPr>
          <w:noProof/>
        </w:rPr>
        <w:drawing>
          <wp:inline distT="0" distB="0" distL="0" distR="0" wp14:anchorId="5E0A54E8" wp14:editId="1D000AD1">
            <wp:extent cx="5930900" cy="16097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478B" w14:textId="655CCCED" w:rsidR="00C8351B" w:rsidRDefault="00C8351B" w:rsidP="008B4D67">
      <w:pPr>
        <w:ind w:left="570"/>
        <w:rPr>
          <w:sz w:val="24"/>
          <w:szCs w:val="24"/>
        </w:rPr>
      </w:pPr>
      <w:r>
        <w:rPr>
          <w:sz w:val="24"/>
          <w:szCs w:val="24"/>
        </w:rPr>
        <w:t>Vamos a cambiar el proyecto de ubicación porque nos da el siguiente error:</w:t>
      </w:r>
    </w:p>
    <w:p w14:paraId="342E8C12" w14:textId="13309082" w:rsidR="00C8351B" w:rsidRDefault="00C8351B" w:rsidP="008B4D67">
      <w:pPr>
        <w:ind w:left="570"/>
        <w:rPr>
          <w:sz w:val="24"/>
          <w:szCs w:val="24"/>
        </w:rPr>
      </w:pPr>
      <w:r>
        <w:rPr>
          <w:noProof/>
        </w:rPr>
        <w:drawing>
          <wp:inline distT="0" distB="0" distL="0" distR="0" wp14:anchorId="41800188" wp14:editId="15F64ACE">
            <wp:extent cx="5930900" cy="1079500"/>
            <wp:effectExtent l="0" t="0" r="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933B" w14:textId="6FB0AD66" w:rsidR="00031407" w:rsidRDefault="00031407" w:rsidP="008B4D67">
      <w:pPr>
        <w:ind w:left="570"/>
        <w:rPr>
          <w:sz w:val="24"/>
          <w:szCs w:val="24"/>
        </w:rPr>
      </w:pPr>
      <w:r>
        <w:rPr>
          <w:noProof/>
        </w:rPr>
        <w:drawing>
          <wp:inline distT="0" distB="0" distL="0" distR="0" wp14:anchorId="6E2EC515" wp14:editId="7839FDC6">
            <wp:extent cx="5930900" cy="112839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5ED" w14:textId="7DD7541B" w:rsidR="00031407" w:rsidRPr="008B4D67" w:rsidRDefault="00031407" w:rsidP="008B4D67">
      <w:pPr>
        <w:ind w:left="570"/>
        <w:rPr>
          <w:sz w:val="24"/>
          <w:szCs w:val="24"/>
        </w:rPr>
      </w:pPr>
      <w:r>
        <w:rPr>
          <w:sz w:val="24"/>
          <w:szCs w:val="24"/>
        </w:rPr>
        <w:t>Todo correcto.</w:t>
      </w:r>
    </w:p>
    <w:sectPr w:rsidR="00031407" w:rsidRPr="008B4D67" w:rsidSect="00D27929">
      <w:headerReference w:type="default" r:id="rId31"/>
      <w:footerReference w:type="default" r:id="rId32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DEBA0" w14:textId="77777777" w:rsidR="00D7388E" w:rsidRDefault="00D7388E">
      <w:pPr>
        <w:spacing w:after="0" w:line="240" w:lineRule="auto"/>
      </w:pPr>
      <w:r>
        <w:separator/>
      </w:r>
    </w:p>
  </w:endnote>
  <w:endnote w:type="continuationSeparator" w:id="0">
    <w:p w14:paraId="2E88197A" w14:textId="77777777" w:rsidR="00D7388E" w:rsidRDefault="00D7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A54B2" w14:textId="186D796D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2E28D5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1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A8727" w14:textId="77777777" w:rsidR="00D7388E" w:rsidRDefault="00D7388E">
      <w:pPr>
        <w:spacing w:after="0" w:line="240" w:lineRule="auto"/>
      </w:pPr>
      <w:r>
        <w:separator/>
      </w:r>
    </w:p>
  </w:footnote>
  <w:footnote w:type="continuationSeparator" w:id="0">
    <w:p w14:paraId="6034680B" w14:textId="77777777" w:rsidR="00D7388E" w:rsidRDefault="00D7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FB76F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BAA01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14:paraId="459BAA01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2ECD"/>
    <w:multiLevelType w:val="hybridMultilevel"/>
    <w:tmpl w:val="46E666EE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1E3D420C"/>
    <w:multiLevelType w:val="multilevel"/>
    <w:tmpl w:val="3078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063F5"/>
    <w:multiLevelType w:val="hybridMultilevel"/>
    <w:tmpl w:val="FACC2E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906885"/>
    <w:multiLevelType w:val="multilevel"/>
    <w:tmpl w:val="055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75FFA"/>
    <w:multiLevelType w:val="hybridMultilevel"/>
    <w:tmpl w:val="5FB2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40C9"/>
    <w:multiLevelType w:val="multilevel"/>
    <w:tmpl w:val="642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92BB5"/>
    <w:multiLevelType w:val="hybridMultilevel"/>
    <w:tmpl w:val="1060AD0A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318162AF"/>
    <w:multiLevelType w:val="hybridMultilevel"/>
    <w:tmpl w:val="3E9E91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3C6D6B07"/>
    <w:multiLevelType w:val="hybridMultilevel"/>
    <w:tmpl w:val="85687FEC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 w15:restartNumberingAfterBreak="0">
    <w:nsid w:val="3F057156"/>
    <w:multiLevelType w:val="hybridMultilevel"/>
    <w:tmpl w:val="98706E98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45260C95"/>
    <w:multiLevelType w:val="hybridMultilevel"/>
    <w:tmpl w:val="A47CA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F82221"/>
    <w:multiLevelType w:val="hybridMultilevel"/>
    <w:tmpl w:val="14D696A4"/>
    <w:lvl w:ilvl="0" w:tplc="0C0A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 w15:restartNumberingAfterBreak="0">
    <w:nsid w:val="5D3C00E7"/>
    <w:multiLevelType w:val="hybridMultilevel"/>
    <w:tmpl w:val="92729FD4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666D2824"/>
    <w:multiLevelType w:val="multilevel"/>
    <w:tmpl w:val="6C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B759A"/>
    <w:multiLevelType w:val="multilevel"/>
    <w:tmpl w:val="BDF2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D667C"/>
    <w:multiLevelType w:val="multilevel"/>
    <w:tmpl w:val="F9B2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13"/>
  </w:num>
  <w:num w:numId="8">
    <w:abstractNumId w:val="14"/>
  </w:num>
  <w:num w:numId="9">
    <w:abstractNumId w:val="6"/>
  </w:num>
  <w:num w:numId="10">
    <w:abstractNumId w:val="8"/>
  </w:num>
  <w:num w:numId="11">
    <w:abstractNumId w:val="10"/>
  </w:num>
  <w:num w:numId="12">
    <w:abstractNumId w:val="15"/>
  </w:num>
  <w:num w:numId="13">
    <w:abstractNumId w:val="2"/>
  </w:num>
  <w:num w:numId="14">
    <w:abstractNumId w:val="16"/>
  </w:num>
  <w:num w:numId="15">
    <w:abstractNumId w:val="3"/>
  </w:num>
  <w:num w:numId="16">
    <w:abstractNumId w:val="5"/>
  </w:num>
  <w:num w:numId="1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368"/>
    <w:rsid w:val="00025EDA"/>
    <w:rsid w:val="00031407"/>
    <w:rsid w:val="000429CF"/>
    <w:rsid w:val="0005427A"/>
    <w:rsid w:val="000651A2"/>
    <w:rsid w:val="00067D3E"/>
    <w:rsid w:val="000879ED"/>
    <w:rsid w:val="00090399"/>
    <w:rsid w:val="00090440"/>
    <w:rsid w:val="000912C4"/>
    <w:rsid w:val="00092C7B"/>
    <w:rsid w:val="000A2FC9"/>
    <w:rsid w:val="000B748C"/>
    <w:rsid w:val="000D44AA"/>
    <w:rsid w:val="000F4A9E"/>
    <w:rsid w:val="00101F5C"/>
    <w:rsid w:val="001214CA"/>
    <w:rsid w:val="00124386"/>
    <w:rsid w:val="00127032"/>
    <w:rsid w:val="00132402"/>
    <w:rsid w:val="00140A8D"/>
    <w:rsid w:val="00152B90"/>
    <w:rsid w:val="00163825"/>
    <w:rsid w:val="00180BEA"/>
    <w:rsid w:val="001815E8"/>
    <w:rsid w:val="00182695"/>
    <w:rsid w:val="00184FC3"/>
    <w:rsid w:val="00185B12"/>
    <w:rsid w:val="001874C4"/>
    <w:rsid w:val="001926C2"/>
    <w:rsid w:val="00194203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100"/>
    <w:rsid w:val="001E7775"/>
    <w:rsid w:val="001F3186"/>
    <w:rsid w:val="001F605D"/>
    <w:rsid w:val="00212163"/>
    <w:rsid w:val="00213094"/>
    <w:rsid w:val="00213850"/>
    <w:rsid w:val="002156EC"/>
    <w:rsid w:val="00215C7A"/>
    <w:rsid w:val="00226196"/>
    <w:rsid w:val="00232EAE"/>
    <w:rsid w:val="002530C9"/>
    <w:rsid w:val="0026313C"/>
    <w:rsid w:val="0026713F"/>
    <w:rsid w:val="00271458"/>
    <w:rsid w:val="00275182"/>
    <w:rsid w:val="00280996"/>
    <w:rsid w:val="002870A5"/>
    <w:rsid w:val="00293AB6"/>
    <w:rsid w:val="002960B3"/>
    <w:rsid w:val="002A2F97"/>
    <w:rsid w:val="002A6575"/>
    <w:rsid w:val="002A6DF1"/>
    <w:rsid w:val="002B075B"/>
    <w:rsid w:val="002B4EB6"/>
    <w:rsid w:val="002E28D5"/>
    <w:rsid w:val="002E46EB"/>
    <w:rsid w:val="002E670B"/>
    <w:rsid w:val="002E6FD1"/>
    <w:rsid w:val="002F3CA5"/>
    <w:rsid w:val="00300489"/>
    <w:rsid w:val="00305BC0"/>
    <w:rsid w:val="00330FB6"/>
    <w:rsid w:val="00336AFF"/>
    <w:rsid w:val="003405CB"/>
    <w:rsid w:val="0035562F"/>
    <w:rsid w:val="00356B0E"/>
    <w:rsid w:val="00361280"/>
    <w:rsid w:val="00370A9E"/>
    <w:rsid w:val="00371E08"/>
    <w:rsid w:val="0038789F"/>
    <w:rsid w:val="00390EEB"/>
    <w:rsid w:val="00393562"/>
    <w:rsid w:val="00395772"/>
    <w:rsid w:val="003977A0"/>
    <w:rsid w:val="003A0E18"/>
    <w:rsid w:val="003A6980"/>
    <w:rsid w:val="003B6877"/>
    <w:rsid w:val="003B6CF5"/>
    <w:rsid w:val="003C47AF"/>
    <w:rsid w:val="003D2429"/>
    <w:rsid w:val="003E3288"/>
    <w:rsid w:val="003F7478"/>
    <w:rsid w:val="003F78C0"/>
    <w:rsid w:val="004049DE"/>
    <w:rsid w:val="00412077"/>
    <w:rsid w:val="00424A45"/>
    <w:rsid w:val="00432689"/>
    <w:rsid w:val="00432816"/>
    <w:rsid w:val="0044142F"/>
    <w:rsid w:val="004435AD"/>
    <w:rsid w:val="00444285"/>
    <w:rsid w:val="00450E6D"/>
    <w:rsid w:val="0047437A"/>
    <w:rsid w:val="00487705"/>
    <w:rsid w:val="00487AA5"/>
    <w:rsid w:val="004A4366"/>
    <w:rsid w:val="004B32CF"/>
    <w:rsid w:val="004B7FF7"/>
    <w:rsid w:val="004C4995"/>
    <w:rsid w:val="004E7D46"/>
    <w:rsid w:val="00543900"/>
    <w:rsid w:val="00544082"/>
    <w:rsid w:val="00555926"/>
    <w:rsid w:val="00564DF0"/>
    <w:rsid w:val="00567E23"/>
    <w:rsid w:val="005820B0"/>
    <w:rsid w:val="005865BB"/>
    <w:rsid w:val="005914D6"/>
    <w:rsid w:val="0059467D"/>
    <w:rsid w:val="005A2FF3"/>
    <w:rsid w:val="005A3033"/>
    <w:rsid w:val="005B678E"/>
    <w:rsid w:val="005C0603"/>
    <w:rsid w:val="005C199B"/>
    <w:rsid w:val="005C3CAA"/>
    <w:rsid w:val="005F5AEE"/>
    <w:rsid w:val="00623E17"/>
    <w:rsid w:val="00642DE9"/>
    <w:rsid w:val="0065322A"/>
    <w:rsid w:val="00663FED"/>
    <w:rsid w:val="006950F8"/>
    <w:rsid w:val="006A1AA8"/>
    <w:rsid w:val="006B2B1C"/>
    <w:rsid w:val="006B33D4"/>
    <w:rsid w:val="006D0E01"/>
    <w:rsid w:val="006D2CAE"/>
    <w:rsid w:val="006D39A7"/>
    <w:rsid w:val="00703237"/>
    <w:rsid w:val="0070496E"/>
    <w:rsid w:val="0071388A"/>
    <w:rsid w:val="007219E9"/>
    <w:rsid w:val="00760750"/>
    <w:rsid w:val="00765ADF"/>
    <w:rsid w:val="007703AE"/>
    <w:rsid w:val="007716CC"/>
    <w:rsid w:val="0077337C"/>
    <w:rsid w:val="00774DFF"/>
    <w:rsid w:val="0077560D"/>
    <w:rsid w:val="007854DC"/>
    <w:rsid w:val="00786CA4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141B"/>
    <w:rsid w:val="00862BF5"/>
    <w:rsid w:val="00884768"/>
    <w:rsid w:val="00885FB2"/>
    <w:rsid w:val="008B4D67"/>
    <w:rsid w:val="008B7871"/>
    <w:rsid w:val="008E40D3"/>
    <w:rsid w:val="008E4F7A"/>
    <w:rsid w:val="00900DB9"/>
    <w:rsid w:val="00901624"/>
    <w:rsid w:val="00904806"/>
    <w:rsid w:val="00911E7D"/>
    <w:rsid w:val="00912C96"/>
    <w:rsid w:val="009152E8"/>
    <w:rsid w:val="009262F2"/>
    <w:rsid w:val="00927184"/>
    <w:rsid w:val="00931B11"/>
    <w:rsid w:val="009330E1"/>
    <w:rsid w:val="00933D18"/>
    <w:rsid w:val="00951322"/>
    <w:rsid w:val="009518C6"/>
    <w:rsid w:val="00961341"/>
    <w:rsid w:val="00963AAC"/>
    <w:rsid w:val="009648AC"/>
    <w:rsid w:val="00974332"/>
    <w:rsid w:val="00977B80"/>
    <w:rsid w:val="00994B48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1445"/>
    <w:rsid w:val="00A133DB"/>
    <w:rsid w:val="00A16292"/>
    <w:rsid w:val="00A257FB"/>
    <w:rsid w:val="00A3099E"/>
    <w:rsid w:val="00A43B89"/>
    <w:rsid w:val="00A46C26"/>
    <w:rsid w:val="00A477AC"/>
    <w:rsid w:val="00A50EBF"/>
    <w:rsid w:val="00A55F61"/>
    <w:rsid w:val="00A5759B"/>
    <w:rsid w:val="00A754F9"/>
    <w:rsid w:val="00A87841"/>
    <w:rsid w:val="00A9794F"/>
    <w:rsid w:val="00AC00D2"/>
    <w:rsid w:val="00AC13A4"/>
    <w:rsid w:val="00AD4A57"/>
    <w:rsid w:val="00AD4E89"/>
    <w:rsid w:val="00AD7814"/>
    <w:rsid w:val="00AE0661"/>
    <w:rsid w:val="00AE0DF9"/>
    <w:rsid w:val="00AE1E16"/>
    <w:rsid w:val="00B10052"/>
    <w:rsid w:val="00B44431"/>
    <w:rsid w:val="00B73918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C6DFF"/>
    <w:rsid w:val="00BE01DF"/>
    <w:rsid w:val="00BE2B14"/>
    <w:rsid w:val="00BE44AE"/>
    <w:rsid w:val="00BF3BE4"/>
    <w:rsid w:val="00BF5290"/>
    <w:rsid w:val="00C054CF"/>
    <w:rsid w:val="00C06C98"/>
    <w:rsid w:val="00C22937"/>
    <w:rsid w:val="00C25957"/>
    <w:rsid w:val="00C420D6"/>
    <w:rsid w:val="00C44DA1"/>
    <w:rsid w:val="00C463EE"/>
    <w:rsid w:val="00C5384C"/>
    <w:rsid w:val="00C625DD"/>
    <w:rsid w:val="00C663B8"/>
    <w:rsid w:val="00C77629"/>
    <w:rsid w:val="00C8351B"/>
    <w:rsid w:val="00C836B6"/>
    <w:rsid w:val="00C93354"/>
    <w:rsid w:val="00C97F9F"/>
    <w:rsid w:val="00CA1238"/>
    <w:rsid w:val="00CC09F1"/>
    <w:rsid w:val="00CE77EE"/>
    <w:rsid w:val="00CF1703"/>
    <w:rsid w:val="00CF4504"/>
    <w:rsid w:val="00D00311"/>
    <w:rsid w:val="00D13C12"/>
    <w:rsid w:val="00D14453"/>
    <w:rsid w:val="00D14EA2"/>
    <w:rsid w:val="00D164B6"/>
    <w:rsid w:val="00D17F0E"/>
    <w:rsid w:val="00D2370B"/>
    <w:rsid w:val="00D24A4D"/>
    <w:rsid w:val="00D27929"/>
    <w:rsid w:val="00D30563"/>
    <w:rsid w:val="00D47410"/>
    <w:rsid w:val="00D52F6A"/>
    <w:rsid w:val="00D64219"/>
    <w:rsid w:val="00D64259"/>
    <w:rsid w:val="00D658A9"/>
    <w:rsid w:val="00D67E36"/>
    <w:rsid w:val="00D7388E"/>
    <w:rsid w:val="00D75892"/>
    <w:rsid w:val="00D912B9"/>
    <w:rsid w:val="00D93035"/>
    <w:rsid w:val="00D95303"/>
    <w:rsid w:val="00DA33EE"/>
    <w:rsid w:val="00DA4E49"/>
    <w:rsid w:val="00DA4F86"/>
    <w:rsid w:val="00DC14BB"/>
    <w:rsid w:val="00DC7E8F"/>
    <w:rsid w:val="00DD2532"/>
    <w:rsid w:val="00DD6B04"/>
    <w:rsid w:val="00DE0BA6"/>
    <w:rsid w:val="00E06647"/>
    <w:rsid w:val="00E07439"/>
    <w:rsid w:val="00E11C8C"/>
    <w:rsid w:val="00E1556B"/>
    <w:rsid w:val="00E161E5"/>
    <w:rsid w:val="00E2056B"/>
    <w:rsid w:val="00E248F8"/>
    <w:rsid w:val="00E33605"/>
    <w:rsid w:val="00E42A54"/>
    <w:rsid w:val="00E52C9F"/>
    <w:rsid w:val="00E54054"/>
    <w:rsid w:val="00E67E1E"/>
    <w:rsid w:val="00E726D3"/>
    <w:rsid w:val="00E72733"/>
    <w:rsid w:val="00E73E4C"/>
    <w:rsid w:val="00E76447"/>
    <w:rsid w:val="00E805E2"/>
    <w:rsid w:val="00E82A9E"/>
    <w:rsid w:val="00E92AFC"/>
    <w:rsid w:val="00EA04A7"/>
    <w:rsid w:val="00EB5729"/>
    <w:rsid w:val="00EB6A9C"/>
    <w:rsid w:val="00EC6F0C"/>
    <w:rsid w:val="00EE33C6"/>
    <w:rsid w:val="00EE72BE"/>
    <w:rsid w:val="00EF3BE0"/>
    <w:rsid w:val="00F0182E"/>
    <w:rsid w:val="00F13AFD"/>
    <w:rsid w:val="00F15F01"/>
    <w:rsid w:val="00F30AD7"/>
    <w:rsid w:val="00F81B13"/>
    <w:rsid w:val="00F86AE2"/>
    <w:rsid w:val="00FA2EFE"/>
    <w:rsid w:val="00FB219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3940CE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0661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D1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8B4D67"/>
    <w:rPr>
      <w:rFonts w:cs="Times New Roman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355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8E904-8F2D-407C-AA5B-B056A3D2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</Template>
  <TotalTime>233</TotalTime>
  <Pages>1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Usuario de Windows</cp:lastModifiedBy>
  <cp:revision>21</cp:revision>
  <cp:lastPrinted>2024-12-02T19:23:00Z</cp:lastPrinted>
  <dcterms:created xsi:type="dcterms:W3CDTF">2024-11-27T17:44:00Z</dcterms:created>
  <dcterms:modified xsi:type="dcterms:W3CDTF">2024-12-02T19:23:00Z</dcterms:modified>
</cp:coreProperties>
</file>