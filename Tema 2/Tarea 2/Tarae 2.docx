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8BEC0AE" w14:textId="77777777" w:rsidR="0048436E" w:rsidRDefault="0048436E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</w:p>
    <w:p w14:paraId="7F4EDCCD" w14:textId="5BEE1C41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E898030" wp14:editId="3C0794F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7CF81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" o:allowincell="f">
                <v:group id="Group 3" o:spid="_x0000_s1027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0" o:spid="_x0000_s1034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1QwgAAANsAAAAPAAAAZHJzL2Rvd25yZXYueG1sRE9NawIx&#10;EL0X/A9hhN5q1hZ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Bi7e1QwgAAANsAAAAPAAAA&#10;AAAAAAAAAAAAAAcCAABkcnMvZG93bnJldi54bWxQSwUGAAAAAAMAAwC3AAAA9g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kwgAAANsAAAAPAAAAZHJzL2Rvd25yZXYueG1sRE9NawIx&#10;EL0X/A9hhN5q1lJ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DtBHUkwgAAANsAAAAPAAAA&#10;AAAAAAAAAAAAAAcCAABkcnMvZG93bnJldi54bWxQSwUGAAAAAAMAAwC3AAAA9gI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7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E9C3C9" wp14:editId="6808AE83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45D310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1BD625" wp14:editId="36F31B44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23F" w14:textId="77777777" w:rsidR="00D27929" w:rsidRPr="005C0603" w:rsidRDefault="00AD4E89" w:rsidP="003D2429">
      <w:pPr>
        <w:pStyle w:val="MDULO"/>
        <w:ind w:left="2552"/>
        <w:jc w:val="right"/>
      </w:pPr>
      <w:r w:rsidRPr="005C0603">
        <w:t xml:space="preserve">ciclo: </w:t>
      </w:r>
      <w:r w:rsidR="00D164B6" w:rsidRPr="005C0603">
        <w:t>D.A.W.</w:t>
      </w:r>
    </w:p>
    <w:p w14:paraId="45EC3269" w14:textId="3AC4BD6F" w:rsidR="003D2429" w:rsidRPr="005C0603" w:rsidRDefault="00D164B6" w:rsidP="003D2429">
      <w:pPr>
        <w:pStyle w:val="MDULO"/>
        <w:ind w:left="2552"/>
        <w:jc w:val="right"/>
      </w:pPr>
      <w:r w:rsidRPr="005C0603">
        <w:t>MÓDULO DE</w:t>
      </w:r>
      <w:r w:rsidR="00A908C2">
        <w:t xml:space="preserve"> </w:t>
      </w:r>
      <w:r w:rsidR="0048436E" w:rsidRPr="0048436E">
        <w:t>Desarrollo Web en Entorno Servidor</w:t>
      </w:r>
    </w:p>
    <w:p w14:paraId="1156B07A" w14:textId="77777777" w:rsidR="003D2429" w:rsidRPr="005C0603" w:rsidRDefault="003D2429" w:rsidP="00E805E2">
      <w:pPr>
        <w:pStyle w:val="MDULO"/>
        <w:jc w:val="right"/>
        <w:rPr>
          <w:szCs w:val="20"/>
        </w:rPr>
      </w:pPr>
    </w:p>
    <w:p w14:paraId="45BCF2FD" w14:textId="77777777" w:rsidR="0026713F" w:rsidRPr="005C0603" w:rsidRDefault="0026713F" w:rsidP="008038BA">
      <w:pPr>
        <w:pStyle w:val="Unidad"/>
      </w:pPr>
    </w:p>
    <w:p w14:paraId="7CC2B65D" w14:textId="77777777" w:rsidR="00D17F0E" w:rsidRPr="005C0603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DB018C" w14:textId="77777777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0D74A1F" w14:textId="0CB1C9BD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E43878B" w14:textId="7655E7C7" w:rsidR="00D27929" w:rsidRPr="00C25957" w:rsidRDefault="00C25957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 xml:space="preserve">Tarea </w:t>
      </w:r>
      <w:proofErr w:type="spellStart"/>
      <w:r>
        <w:rPr>
          <w:sz w:val="80"/>
          <w:szCs w:val="80"/>
        </w:rPr>
        <w:t>Nº</w:t>
      </w:r>
      <w:proofErr w:type="spellEnd"/>
      <w:r>
        <w:rPr>
          <w:sz w:val="80"/>
          <w:szCs w:val="80"/>
        </w:rPr>
        <w:t xml:space="preserve"> 0</w:t>
      </w:r>
      <w:r w:rsidR="0048436E">
        <w:rPr>
          <w:sz w:val="80"/>
          <w:szCs w:val="80"/>
        </w:rPr>
        <w:t>2</w:t>
      </w:r>
    </w:p>
    <w:p w14:paraId="4FB391C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EC2E33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B52921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F79F38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A40514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E63B30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1D7B017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8B440F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BEEE42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C728B9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1723DBD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B7514E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B6E86A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0FF047F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5C5BC0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C387F8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1E8179BF" w14:textId="77777777" w:rsidR="00961341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Armando Herrero Silva</w:t>
      </w:r>
    </w:p>
    <w:p w14:paraId="6828593E" w14:textId="77777777" w:rsidR="003D2429" w:rsidRPr="00D27929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76442135W</w:t>
      </w:r>
    </w:p>
    <w:p w14:paraId="6EF49CF3" w14:textId="77777777" w:rsidR="00D17F0E" w:rsidRDefault="00D17F0E" w:rsidP="008038BA">
      <w:pPr>
        <w:pStyle w:val="Unidad"/>
      </w:pPr>
    </w:p>
    <w:p w14:paraId="39361907" w14:textId="77777777" w:rsidR="00D17F0E" w:rsidRDefault="00D17F0E" w:rsidP="008038BA">
      <w:pPr>
        <w:pStyle w:val="Unidad"/>
      </w:pPr>
    </w:p>
    <w:p w14:paraId="6B6AFA08" w14:textId="77777777" w:rsidR="00D17F0E" w:rsidRDefault="00D17F0E" w:rsidP="008038BA">
      <w:pPr>
        <w:pStyle w:val="Unidad"/>
      </w:pPr>
    </w:p>
    <w:p w14:paraId="0206F29B" w14:textId="77777777" w:rsidR="00D17F0E" w:rsidRDefault="00D17F0E" w:rsidP="008038BA">
      <w:pPr>
        <w:pStyle w:val="Unidad"/>
      </w:pPr>
    </w:p>
    <w:p w14:paraId="5F95D4C9" w14:textId="77777777" w:rsidR="00D17F0E" w:rsidRDefault="00D17F0E" w:rsidP="008038BA">
      <w:pPr>
        <w:pStyle w:val="NombreUnidad"/>
      </w:pPr>
    </w:p>
    <w:p w14:paraId="121110DF" w14:textId="77777777" w:rsidR="0026713F" w:rsidRDefault="0026713F" w:rsidP="008038BA">
      <w:pPr>
        <w:pStyle w:val="NombreUnidad"/>
      </w:pPr>
    </w:p>
    <w:p w14:paraId="33C0EA1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E06AB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6AAE7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B4101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D9AAF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F4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9899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3F76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A642F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63DFA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883F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244B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12575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ADE6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79F91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54C63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43DE1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AB796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D8A5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8FD8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6CFFB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9B00B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76981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B65624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4C139977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6F343C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D7BB8BA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6E6AA171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0BC05F2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6E0EC1EA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732260B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69EA4D8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CAD5CEE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1D3005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16C0AFF9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14:paraId="792B96EF" w14:textId="77777777" w:rsidR="00D13C12" w:rsidRDefault="00D13C12">
          <w:pPr>
            <w:pStyle w:val="TtuloTDC"/>
          </w:pPr>
          <w:r>
            <w:t>Contenido</w:t>
          </w:r>
        </w:p>
        <w:p w14:paraId="602F51DD" w14:textId="07D2974B" w:rsidR="008B4D67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1425" w:history="1">
            <w:r w:rsidR="008B4D67" w:rsidRPr="00DC0CF0">
              <w:rPr>
                <w:rStyle w:val="Hipervnculo"/>
              </w:rPr>
              <w:t>1.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RA04_a.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_Toc157081425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F87B61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126470D1" w14:textId="7C8E1C31" w:rsidR="008B4D67" w:rsidRDefault="008B4D6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26" w:history="1">
            <w:r w:rsidRPr="00DC0CF0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C0CF0">
              <w:rPr>
                <w:rStyle w:val="Hipervnculo"/>
              </w:rPr>
              <w:t>RA04_b.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_Toc157081426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7B6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48BA20" w14:textId="0E54080C" w:rsidR="008B4D67" w:rsidRDefault="008B4D6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27" w:history="1">
            <w:r w:rsidRPr="00DC0CF0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C0CF0">
              <w:rPr>
                <w:rStyle w:val="Hipervnculo"/>
              </w:rPr>
              <w:t>RA04_c.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_Toc157081427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7B6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1919F2" w14:textId="5A553595" w:rsidR="008B4D67" w:rsidRDefault="008B4D6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28" w:history="1">
            <w:r w:rsidRPr="00DC0CF0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C0CF0">
              <w:rPr>
                <w:rStyle w:val="Hipervnculo"/>
              </w:rPr>
              <w:t>RA04_d.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_Toc157081428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7B6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0514DA" w14:textId="11C599B7" w:rsidR="008B4D67" w:rsidRDefault="008B4D6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29" w:history="1">
            <w:r w:rsidRPr="00DC0CF0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C0CF0">
              <w:rPr>
                <w:rStyle w:val="Hipervnculo"/>
              </w:rPr>
              <w:t>RA04_e.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_Toc157081429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7B6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FDFB63" w14:textId="6A846C28" w:rsidR="008B4D67" w:rsidRDefault="008B4D6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30" w:history="1">
            <w:r w:rsidRPr="00DC0CF0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C0CF0">
              <w:rPr>
                <w:rStyle w:val="Hipervnculo"/>
              </w:rPr>
              <w:t>RA04_f.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_Toc157081430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7B6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A1D91D" w14:textId="39EE6D32" w:rsidR="008B4D67" w:rsidRDefault="008B4D6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31" w:history="1">
            <w:r w:rsidRPr="00DC0CF0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C0CF0">
              <w:rPr>
                <w:rStyle w:val="Hipervnculo"/>
              </w:rPr>
              <w:t>RA04_g.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_Toc157081431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7B6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12E057" w14:textId="4DB47372" w:rsidR="008B4D67" w:rsidRDefault="008B4D6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32" w:history="1">
            <w:r w:rsidRPr="00DC0CF0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C0CF0">
              <w:rPr>
                <w:rStyle w:val="Hipervnculo"/>
              </w:rPr>
              <w:t>RA04_h.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_Toc157081432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7B6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3522ED" w14:textId="69AC5A47" w:rsidR="008B4D67" w:rsidRDefault="008B4D6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33" w:history="1">
            <w:r w:rsidRPr="00DC0CF0">
              <w:rPr>
                <w:rStyle w:val="Hipervnculo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C0CF0">
              <w:rPr>
                <w:rStyle w:val="Hipervnculo"/>
              </w:rPr>
              <w:t>RA04_i.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_Toc157081433 \h </w:instrText>
            </w:r>
            <w:r>
              <w:rPr>
                <w:webHidden/>
              </w:rPr>
              <w:fldChar w:fldCharType="separate"/>
            </w:r>
            <w:r w:rsidR="00F87B61">
              <w:rPr>
                <w:b w:val="0"/>
                <w:bCs/>
                <w:webHidden/>
              </w:rPr>
              <w:t>¡Error! Marcador no definido.</w:t>
            </w:r>
            <w:r>
              <w:rPr>
                <w:webHidden/>
              </w:rPr>
              <w:fldChar w:fldCharType="end"/>
            </w:r>
          </w:hyperlink>
        </w:p>
        <w:p w14:paraId="52C67847" w14:textId="1889B637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2301303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7FA42B9C" w14:textId="77777777" w:rsidR="008117E4" w:rsidRDefault="008117E4" w:rsidP="008117E4">
      <w:pPr>
        <w:pStyle w:val="Nivel1"/>
        <w:rPr>
          <w:sz w:val="48"/>
          <w:szCs w:val="48"/>
        </w:rPr>
      </w:pPr>
    </w:p>
    <w:p w14:paraId="5829FA4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A35CDF4" w14:textId="033C1E70" w:rsidR="00C25957" w:rsidRDefault="00C25957" w:rsidP="00C5384C">
      <w:pPr>
        <w:pStyle w:val="Ttulo1"/>
        <w:numPr>
          <w:ilvl w:val="0"/>
          <w:numId w:val="1"/>
        </w:numPr>
      </w:pPr>
      <w:bookmarkStart w:id="0" w:name="_Toc157081425"/>
      <w:r w:rsidRPr="00C25957">
        <w:lastRenderedPageBreak/>
        <w:t>RA0</w:t>
      </w:r>
      <w:r w:rsidR="0048436E">
        <w:t>2</w:t>
      </w:r>
      <w:r w:rsidRPr="00C25957">
        <w:t>_</w:t>
      </w:r>
      <w:r w:rsidR="00243D91">
        <w:t>a</w:t>
      </w:r>
      <w:r w:rsidR="003D2429">
        <w:t>.</w:t>
      </w:r>
      <w:bookmarkEnd w:id="0"/>
      <w:r w:rsidR="00AF3B52">
        <w:t xml:space="preserve"> </w:t>
      </w:r>
    </w:p>
    <w:p w14:paraId="26DEA13C" w14:textId="065F2669" w:rsidR="00281F1B" w:rsidRPr="00281F1B" w:rsidRDefault="00281F1B" w:rsidP="00281F1B">
      <w:p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Generación de Páginas Web con Código Embebido </w:t>
      </w:r>
    </w:p>
    <w:p w14:paraId="2F829014" w14:textId="0B513A07" w:rsidR="00281F1B" w:rsidRPr="00281F1B" w:rsidRDefault="00281F1B" w:rsidP="00281F1B">
      <w:p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>Crear una página web dinámica utilizando PHP embebido en HTML.</w:t>
      </w:r>
    </w:p>
    <w:p w14:paraId="6B8B4619" w14:textId="77777777" w:rsidR="00281F1B" w:rsidRPr="00281F1B" w:rsidRDefault="00281F1B" w:rsidP="00281F1B">
      <w:pPr>
        <w:numPr>
          <w:ilvl w:val="0"/>
          <w:numId w:val="12"/>
        </w:num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Crea un archivo </w:t>
      </w:r>
      <w:proofErr w:type="spellStart"/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>index.php</w:t>
      </w:r>
      <w:proofErr w:type="spellEnd"/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>.</w:t>
      </w:r>
    </w:p>
    <w:p w14:paraId="590D2D22" w14:textId="77777777" w:rsidR="00281F1B" w:rsidRPr="00281F1B" w:rsidRDefault="00281F1B" w:rsidP="00281F1B">
      <w:pPr>
        <w:numPr>
          <w:ilvl w:val="0"/>
          <w:numId w:val="12"/>
        </w:num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Embebe código PHP dentro de una estructura HTML. El código debe mostrar la fecha actual en la parte superior de la página utilizando la función </w:t>
      </w:r>
      <w:proofErr w:type="gramStart"/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>date(</w:t>
      </w:r>
      <w:proofErr w:type="gramEnd"/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>).</w:t>
      </w:r>
    </w:p>
    <w:p w14:paraId="69895B86" w14:textId="77777777" w:rsidR="00281F1B" w:rsidRPr="00281F1B" w:rsidRDefault="00281F1B" w:rsidP="00281F1B">
      <w:pPr>
        <w:numPr>
          <w:ilvl w:val="0"/>
          <w:numId w:val="12"/>
        </w:num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>Debajo de la fecha, agrega un formulario HTML que permita al usuario ingresar su nombre.</w:t>
      </w:r>
    </w:p>
    <w:p w14:paraId="55890C47" w14:textId="421113A4" w:rsidR="00281F1B" w:rsidRPr="00281F1B" w:rsidRDefault="00281F1B" w:rsidP="00281F1B">
      <w:pPr>
        <w:numPr>
          <w:ilvl w:val="0"/>
          <w:numId w:val="12"/>
        </w:num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81F1B">
        <w:rPr>
          <w:rFonts w:asciiTheme="minorHAnsi" w:hAnsiTheme="minorHAnsi" w:cstheme="minorHAnsi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50BABC" wp14:editId="2AB364D9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57435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19A52" id="Conector recto 2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7pt" to="452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" strokecolor="#4579b8 [3044]"/>
            </w:pict>
          </mc:Fallback>
        </mc:AlternateContent>
      </w:r>
      <w:r w:rsidRPr="00281F1B">
        <w:rPr>
          <w:rFonts w:asciiTheme="minorHAnsi" w:hAnsiTheme="minorHAnsi" w:cstheme="minorHAnsi"/>
          <w:b/>
          <w:bCs/>
          <w:i/>
          <w:iCs/>
          <w:sz w:val="24"/>
          <w:szCs w:val="24"/>
        </w:rPr>
        <w:t>Cuando el formulario se envíe, utiliza PHP para mostrar un saludo personalizado al usuario, como: “Hola, [Nombre]”.</w:t>
      </w:r>
    </w:p>
    <w:p w14:paraId="2131F1F7" w14:textId="7FE18C35" w:rsidR="0048436E" w:rsidRPr="0048436E" w:rsidRDefault="0048436E" w:rsidP="0048436E"/>
    <w:p w14:paraId="33E334DC" w14:textId="6FC645E7" w:rsidR="00A754F9" w:rsidRDefault="009F00E7" w:rsidP="008B4D67">
      <w:pPr>
        <w:ind w:left="570"/>
        <w:rPr>
          <w:u w:val="single"/>
        </w:rPr>
      </w:pPr>
      <w:r w:rsidRPr="009F00E7">
        <w:drawing>
          <wp:inline distT="0" distB="0" distL="0" distR="0" wp14:anchorId="247490DA" wp14:editId="794E19DE">
            <wp:extent cx="5930900" cy="4686300"/>
            <wp:effectExtent l="0" t="0" r="0" b="0"/>
            <wp:docPr id="160084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4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DB75" w14:textId="77777777" w:rsidR="0077714A" w:rsidRPr="009F00E7" w:rsidRDefault="0077714A" w:rsidP="008B4D67">
      <w:pPr>
        <w:ind w:left="570"/>
        <w:rPr>
          <w:u w:val="single"/>
        </w:rPr>
      </w:pPr>
    </w:p>
    <w:p w14:paraId="3048C75B" w14:textId="1A8976F7" w:rsidR="00D27929" w:rsidRDefault="00C25957" w:rsidP="00C5384C">
      <w:pPr>
        <w:pStyle w:val="Ttulo1"/>
        <w:numPr>
          <w:ilvl w:val="0"/>
          <w:numId w:val="1"/>
        </w:numPr>
      </w:pPr>
      <w:bookmarkStart w:id="1" w:name="_Toc157081426"/>
      <w:r>
        <w:lastRenderedPageBreak/>
        <w:t>RA0</w:t>
      </w:r>
      <w:r w:rsidR="0077714A">
        <w:t>2</w:t>
      </w:r>
      <w:r>
        <w:t>_b</w:t>
      </w:r>
      <w:r w:rsidR="003D2429">
        <w:t>.</w:t>
      </w:r>
      <w:bookmarkEnd w:id="1"/>
    </w:p>
    <w:p w14:paraId="4DF2124E" w14:textId="2FDA7170" w:rsidR="0077714A" w:rsidRPr="0077714A" w:rsidRDefault="0077714A" w:rsidP="0077714A">
      <w:pPr>
        <w:rPr>
          <w:b/>
          <w:bCs/>
          <w:i/>
          <w:iCs/>
          <w:sz w:val="24"/>
          <w:szCs w:val="24"/>
        </w:rPr>
      </w:pPr>
      <w:r w:rsidRPr="0077714A">
        <w:rPr>
          <w:b/>
          <w:bCs/>
          <w:i/>
          <w:iCs/>
          <w:sz w:val="24"/>
          <w:szCs w:val="24"/>
        </w:rPr>
        <w:t xml:space="preserve">Identificación de Tecnologías Asociadas </w:t>
      </w:r>
    </w:p>
    <w:p w14:paraId="70666D6C" w14:textId="3574D6A6" w:rsidR="0077714A" w:rsidRPr="0077714A" w:rsidRDefault="0077714A" w:rsidP="0077714A">
      <w:pPr>
        <w:rPr>
          <w:b/>
          <w:bCs/>
          <w:i/>
          <w:iCs/>
          <w:sz w:val="24"/>
          <w:szCs w:val="24"/>
        </w:rPr>
      </w:pPr>
      <w:r w:rsidRPr="0077714A">
        <w:rPr>
          <w:b/>
          <w:bCs/>
          <w:i/>
          <w:iCs/>
          <w:sz w:val="24"/>
          <w:szCs w:val="24"/>
        </w:rPr>
        <w:t>Reconocer cómo PHP interactúa con archivos de texto y servidores en lugar de bases de datos.</w:t>
      </w:r>
    </w:p>
    <w:p w14:paraId="2F72CA42" w14:textId="424BC5C2" w:rsidR="0077714A" w:rsidRPr="0077714A" w:rsidRDefault="0077714A" w:rsidP="0077714A">
      <w:pPr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 w:rsidRPr="0077714A">
        <w:rPr>
          <w:b/>
          <w:bCs/>
          <w:i/>
          <w:iCs/>
          <w:sz w:val="24"/>
          <w:szCs w:val="24"/>
        </w:rPr>
        <w:t>Crea un archivo productos.txt en el mismo directorio donde trabajarás. El archivo debe contener una lista de productos, cada uno con su nombre y precio, separados por comas. Ejemplo del contenido de productos.txt:</w:t>
      </w:r>
    </w:p>
    <w:p w14:paraId="61C6030B" w14:textId="77777777" w:rsidR="0077714A" w:rsidRPr="0077714A" w:rsidRDefault="0077714A" w:rsidP="0077714A">
      <w:pPr>
        <w:rPr>
          <w:b/>
          <w:bCs/>
          <w:i/>
          <w:iCs/>
          <w:sz w:val="24"/>
          <w:szCs w:val="24"/>
        </w:rPr>
      </w:pPr>
      <w:r w:rsidRPr="0077714A">
        <w:rPr>
          <w:b/>
          <w:bCs/>
          <w:i/>
          <w:iCs/>
          <w:sz w:val="24"/>
          <w:szCs w:val="24"/>
        </w:rPr>
        <w:t>Producto1,100</w:t>
      </w:r>
    </w:p>
    <w:p w14:paraId="046F9843" w14:textId="77777777" w:rsidR="0077714A" w:rsidRPr="0077714A" w:rsidRDefault="0077714A" w:rsidP="0077714A">
      <w:pPr>
        <w:rPr>
          <w:b/>
          <w:bCs/>
          <w:i/>
          <w:iCs/>
          <w:sz w:val="24"/>
          <w:szCs w:val="24"/>
        </w:rPr>
      </w:pPr>
      <w:r w:rsidRPr="0077714A">
        <w:rPr>
          <w:b/>
          <w:bCs/>
          <w:i/>
          <w:iCs/>
          <w:sz w:val="24"/>
          <w:szCs w:val="24"/>
        </w:rPr>
        <w:t>Producto2,200</w:t>
      </w:r>
    </w:p>
    <w:p w14:paraId="4830FEF5" w14:textId="5B3AF2A6" w:rsidR="0077714A" w:rsidRDefault="0077714A" w:rsidP="0077714A">
      <w:pPr>
        <w:rPr>
          <w:b/>
          <w:bCs/>
          <w:i/>
          <w:iCs/>
          <w:sz w:val="24"/>
          <w:szCs w:val="24"/>
        </w:rPr>
      </w:pPr>
      <w:r w:rsidRPr="0077714A">
        <w:rPr>
          <w:b/>
          <w:bCs/>
          <w:i/>
          <w:iCs/>
          <w:sz w:val="24"/>
          <w:szCs w:val="24"/>
        </w:rPr>
        <w:t>Producto3,300</w:t>
      </w:r>
    </w:p>
    <w:p w14:paraId="2E71CBBB" w14:textId="1386957F" w:rsidR="00B02BF5" w:rsidRPr="00B02BF5" w:rsidRDefault="00B02BF5" w:rsidP="00B02BF5">
      <w:pPr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 w:rsidRPr="00B02BF5">
        <w:rPr>
          <w:b/>
          <w:bCs/>
          <w:i/>
          <w:iCs/>
          <w:sz w:val="24"/>
          <w:szCs w:val="24"/>
        </w:rPr>
        <w:t>Escribe un script en PHP que lea este archivo de texto (productos.txt) y muestre todos los productos en una tabla HTML.</w:t>
      </w:r>
    </w:p>
    <w:p w14:paraId="28E47D29" w14:textId="0C8366D5" w:rsidR="00B02BF5" w:rsidRPr="003077E4" w:rsidRDefault="00B02BF5" w:rsidP="0077714A">
      <w:pPr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69C0AB" wp14:editId="07C64A17">
                <wp:simplePos x="0" y="0"/>
                <wp:positionH relativeFrom="column">
                  <wp:posOffset>68580</wp:posOffset>
                </wp:positionH>
                <wp:positionV relativeFrom="paragraph">
                  <wp:posOffset>231775</wp:posOffset>
                </wp:positionV>
                <wp:extent cx="57435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A5950" id="Conector recto 18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18.25pt" to="457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" strokecolor="#4579b8 [3044]"/>
            </w:pict>
          </mc:Fallback>
        </mc:AlternateContent>
      </w:r>
      <w:r w:rsidRPr="00B02BF5">
        <w:rPr>
          <w:b/>
          <w:bCs/>
          <w:i/>
          <w:iCs/>
          <w:sz w:val="24"/>
          <w:szCs w:val="24"/>
        </w:rPr>
        <w:t>Cada fila de la tabla debe mostrar el nombre del producto y su precio.</w:t>
      </w:r>
    </w:p>
    <w:p w14:paraId="27A630F5" w14:textId="3CDA2DC7" w:rsidR="00B02BF5" w:rsidRPr="0077714A" w:rsidRDefault="003077E4" w:rsidP="0077714A">
      <w:pPr>
        <w:rPr>
          <w:b/>
          <w:bCs/>
          <w:i/>
          <w:iCs/>
          <w:sz w:val="24"/>
          <w:szCs w:val="24"/>
        </w:rPr>
      </w:pPr>
      <w:r w:rsidRPr="003077E4">
        <w:rPr>
          <w:b/>
          <w:bCs/>
          <w:i/>
          <w:iCs/>
          <w:sz w:val="24"/>
          <w:szCs w:val="24"/>
        </w:rPr>
        <w:drawing>
          <wp:inline distT="0" distB="0" distL="0" distR="0" wp14:anchorId="191AF2C8" wp14:editId="280CE677">
            <wp:extent cx="5591175" cy="4762075"/>
            <wp:effectExtent l="0" t="0" r="0" b="635"/>
            <wp:docPr id="347457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57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994" cy="47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ACA" w14:textId="7158AD5F" w:rsidR="00D164B6" w:rsidRDefault="00C25957" w:rsidP="00C5384C">
      <w:pPr>
        <w:pStyle w:val="Ttulo1"/>
        <w:numPr>
          <w:ilvl w:val="0"/>
          <w:numId w:val="1"/>
        </w:numPr>
      </w:pPr>
      <w:bookmarkStart w:id="2" w:name="_Toc157081427"/>
      <w:r>
        <w:lastRenderedPageBreak/>
        <w:t>RA0</w:t>
      </w:r>
      <w:r w:rsidR="00D226BC">
        <w:t>2</w:t>
      </w:r>
      <w:r>
        <w:t>_c</w:t>
      </w:r>
      <w:r w:rsidR="00D164B6">
        <w:t>.</w:t>
      </w:r>
      <w:bookmarkEnd w:id="2"/>
    </w:p>
    <w:p w14:paraId="592F55ED" w14:textId="77777777" w:rsidR="00D226BC" w:rsidRPr="00D226BC" w:rsidRDefault="00D226BC" w:rsidP="00D226BC">
      <w:pPr>
        <w:rPr>
          <w:b/>
          <w:bCs/>
          <w:i/>
          <w:iCs/>
          <w:sz w:val="24"/>
          <w:szCs w:val="24"/>
        </w:rPr>
      </w:pPr>
      <w:r w:rsidRPr="00D226BC">
        <w:rPr>
          <w:b/>
          <w:bCs/>
          <w:i/>
          <w:iCs/>
          <w:sz w:val="24"/>
          <w:szCs w:val="24"/>
        </w:rPr>
        <w:t>Se han utilizado etiquetas para la inclusión de código en el lenguaje de marcas.</w:t>
      </w:r>
    </w:p>
    <w:p w14:paraId="08004C34" w14:textId="37D4D82B" w:rsidR="00D226BC" w:rsidRPr="00D226BC" w:rsidRDefault="00D226BC" w:rsidP="00D226BC">
      <w:pPr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564E3B" wp14:editId="150E61C5">
                <wp:simplePos x="0" y="0"/>
                <wp:positionH relativeFrom="margin">
                  <wp:posOffset>103505</wp:posOffset>
                </wp:positionH>
                <wp:positionV relativeFrom="paragraph">
                  <wp:posOffset>486410</wp:posOffset>
                </wp:positionV>
                <wp:extent cx="57435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4160A" id="Conector recto 2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.15pt,38.3pt" to="460.4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" strokecolor="#4579b8 [3044]">
                <w10:wrap anchorx="margin"/>
              </v:line>
            </w:pict>
          </mc:Fallback>
        </mc:AlternateContent>
      </w:r>
      <w:r w:rsidRPr="00D226BC">
        <w:rPr>
          <w:b/>
          <w:bCs/>
          <w:i/>
          <w:iCs/>
          <w:sz w:val="24"/>
          <w:szCs w:val="24"/>
        </w:rPr>
        <w:t>Explicar brevemente las dos formas de etiquetas más habituales para incluir código de servidor en PHP en una página web HTML.</w:t>
      </w:r>
    </w:p>
    <w:p w14:paraId="045CEC8D" w14:textId="1E5D4B83" w:rsidR="00D226BC" w:rsidRPr="00D226BC" w:rsidRDefault="00D226BC" w:rsidP="00D226BC"/>
    <w:p w14:paraId="221EBC93" w14:textId="5AF54104" w:rsidR="00E92AFC" w:rsidRDefault="00B15177" w:rsidP="006E6825">
      <w:pPr>
        <w:rPr>
          <w:sz w:val="24"/>
          <w:szCs w:val="24"/>
        </w:rPr>
      </w:pPr>
      <w:r>
        <w:rPr>
          <w:sz w:val="24"/>
          <w:szCs w:val="24"/>
        </w:rPr>
        <w:t>Se pueden incluir con su propia etiqueta de la siguiente forma:</w:t>
      </w:r>
    </w:p>
    <w:p w14:paraId="6B03E31C" w14:textId="61740183" w:rsidR="00B15177" w:rsidRDefault="00B15177" w:rsidP="006E6825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r w:rsidR="00B84775">
        <w:rPr>
          <w:sz w:val="24"/>
          <w:szCs w:val="24"/>
        </w:rPr>
        <w:t>?</w:t>
      </w:r>
      <w:proofErr w:type="spellStart"/>
      <w:r w:rsidR="00B84775">
        <w:rPr>
          <w:sz w:val="24"/>
          <w:szCs w:val="24"/>
        </w:rPr>
        <w:t>php</w:t>
      </w:r>
      <w:proofErr w:type="spellEnd"/>
    </w:p>
    <w:p w14:paraId="3014C499" w14:textId="7D1C982E" w:rsidR="00B84775" w:rsidRDefault="00B84775" w:rsidP="006E68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Aquí meteríamos nuestro código PHP</w:t>
      </w:r>
    </w:p>
    <w:p w14:paraId="65C9AC16" w14:textId="60A17EA6" w:rsidR="0053629B" w:rsidRDefault="00B84775" w:rsidP="006E6825">
      <w:pPr>
        <w:rPr>
          <w:sz w:val="24"/>
          <w:szCs w:val="24"/>
        </w:rPr>
      </w:pPr>
      <w:r>
        <w:rPr>
          <w:sz w:val="24"/>
          <w:szCs w:val="24"/>
        </w:rPr>
        <w:tab/>
        <w:t>?&gt;</w:t>
      </w:r>
    </w:p>
    <w:p w14:paraId="2EB8C025" w14:textId="442400E2" w:rsidR="0053629B" w:rsidRDefault="0053629B" w:rsidP="006E6825">
      <w:pPr>
        <w:rPr>
          <w:sz w:val="24"/>
          <w:szCs w:val="24"/>
        </w:rPr>
      </w:pPr>
      <w:r>
        <w:rPr>
          <w:sz w:val="24"/>
          <w:szCs w:val="24"/>
        </w:rPr>
        <w:t>Otra forma es meterlo dentro de una etiqueta &lt;script&gt;:</w:t>
      </w:r>
    </w:p>
    <w:p w14:paraId="000479CD" w14:textId="41E732BC" w:rsidR="0053629B" w:rsidRDefault="0053629B" w:rsidP="006E682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976F3">
        <w:rPr>
          <w:sz w:val="24"/>
          <w:szCs w:val="24"/>
        </w:rPr>
        <w:t xml:space="preserve">&lt;script </w:t>
      </w:r>
      <w:proofErr w:type="spellStart"/>
      <w:r w:rsidR="007976F3">
        <w:rPr>
          <w:sz w:val="24"/>
          <w:szCs w:val="24"/>
        </w:rPr>
        <w:t>language</w:t>
      </w:r>
      <w:proofErr w:type="spellEnd"/>
      <w:r w:rsidR="007976F3">
        <w:rPr>
          <w:sz w:val="24"/>
          <w:szCs w:val="24"/>
        </w:rPr>
        <w:t>=”</w:t>
      </w:r>
      <w:proofErr w:type="spellStart"/>
      <w:r w:rsidR="007976F3">
        <w:rPr>
          <w:sz w:val="24"/>
          <w:szCs w:val="24"/>
        </w:rPr>
        <w:t>php</w:t>
      </w:r>
      <w:proofErr w:type="spellEnd"/>
      <w:r w:rsidR="007976F3">
        <w:rPr>
          <w:sz w:val="24"/>
          <w:szCs w:val="24"/>
        </w:rPr>
        <w:t xml:space="preserve">”&gt; </w:t>
      </w:r>
      <w:r w:rsidR="00C26869">
        <w:rPr>
          <w:sz w:val="24"/>
          <w:szCs w:val="24"/>
        </w:rPr>
        <w:t>Aquí meteríamos nuestro código PHP</w:t>
      </w:r>
      <w:r w:rsidR="00C26869">
        <w:rPr>
          <w:sz w:val="24"/>
          <w:szCs w:val="24"/>
        </w:rPr>
        <w:t xml:space="preserve"> &lt;/script&gt;</w:t>
      </w:r>
    </w:p>
    <w:p w14:paraId="3FBFCD43" w14:textId="77777777" w:rsidR="003A3BDC" w:rsidRDefault="003A3BDC" w:rsidP="006E6825">
      <w:pPr>
        <w:rPr>
          <w:sz w:val="24"/>
          <w:szCs w:val="24"/>
        </w:rPr>
      </w:pPr>
    </w:p>
    <w:p w14:paraId="25E95300" w14:textId="77777777" w:rsidR="003A3BDC" w:rsidRDefault="003A3BDC" w:rsidP="006E6825">
      <w:pPr>
        <w:rPr>
          <w:sz w:val="24"/>
          <w:szCs w:val="24"/>
        </w:rPr>
      </w:pPr>
    </w:p>
    <w:p w14:paraId="1F9C226B" w14:textId="77777777" w:rsidR="003A3BDC" w:rsidRDefault="003A3BDC" w:rsidP="006E6825">
      <w:pPr>
        <w:rPr>
          <w:sz w:val="24"/>
          <w:szCs w:val="24"/>
        </w:rPr>
      </w:pPr>
    </w:p>
    <w:p w14:paraId="76C89DE8" w14:textId="77777777" w:rsidR="003A3BDC" w:rsidRDefault="003A3BDC" w:rsidP="006E6825">
      <w:pPr>
        <w:rPr>
          <w:sz w:val="24"/>
          <w:szCs w:val="24"/>
        </w:rPr>
      </w:pPr>
    </w:p>
    <w:p w14:paraId="35CAD38B" w14:textId="77777777" w:rsidR="003A3BDC" w:rsidRDefault="003A3BDC" w:rsidP="006E6825">
      <w:pPr>
        <w:rPr>
          <w:sz w:val="24"/>
          <w:szCs w:val="24"/>
        </w:rPr>
      </w:pPr>
    </w:p>
    <w:p w14:paraId="658BD03D" w14:textId="77777777" w:rsidR="003A3BDC" w:rsidRDefault="003A3BDC" w:rsidP="006E6825">
      <w:pPr>
        <w:rPr>
          <w:sz w:val="24"/>
          <w:szCs w:val="24"/>
        </w:rPr>
      </w:pPr>
    </w:p>
    <w:p w14:paraId="6A3B1013" w14:textId="77777777" w:rsidR="003A3BDC" w:rsidRDefault="003A3BDC" w:rsidP="006E6825">
      <w:pPr>
        <w:rPr>
          <w:sz w:val="24"/>
          <w:szCs w:val="24"/>
        </w:rPr>
      </w:pPr>
    </w:p>
    <w:p w14:paraId="78E60E12" w14:textId="77777777" w:rsidR="003A3BDC" w:rsidRDefault="003A3BDC" w:rsidP="006E6825">
      <w:pPr>
        <w:rPr>
          <w:sz w:val="24"/>
          <w:szCs w:val="24"/>
        </w:rPr>
      </w:pPr>
    </w:p>
    <w:p w14:paraId="00C2A6BD" w14:textId="77777777" w:rsidR="003A3BDC" w:rsidRDefault="003A3BDC" w:rsidP="006E6825">
      <w:pPr>
        <w:rPr>
          <w:sz w:val="24"/>
          <w:szCs w:val="24"/>
        </w:rPr>
      </w:pPr>
    </w:p>
    <w:p w14:paraId="671B8D69" w14:textId="77777777" w:rsidR="003A3BDC" w:rsidRDefault="003A3BDC" w:rsidP="006E6825">
      <w:pPr>
        <w:rPr>
          <w:sz w:val="24"/>
          <w:szCs w:val="24"/>
        </w:rPr>
      </w:pPr>
    </w:p>
    <w:p w14:paraId="05906E9C" w14:textId="77777777" w:rsidR="003A3BDC" w:rsidRDefault="003A3BDC" w:rsidP="006E6825">
      <w:pPr>
        <w:rPr>
          <w:sz w:val="24"/>
          <w:szCs w:val="24"/>
        </w:rPr>
      </w:pPr>
    </w:p>
    <w:p w14:paraId="33BCAD9E" w14:textId="77777777" w:rsidR="003A3BDC" w:rsidRDefault="003A3BDC" w:rsidP="006E6825">
      <w:pPr>
        <w:rPr>
          <w:sz w:val="24"/>
          <w:szCs w:val="24"/>
        </w:rPr>
      </w:pPr>
    </w:p>
    <w:p w14:paraId="4176D0C8" w14:textId="77777777" w:rsidR="003A3BDC" w:rsidRDefault="003A3BDC" w:rsidP="006E6825">
      <w:pPr>
        <w:rPr>
          <w:sz w:val="24"/>
          <w:szCs w:val="24"/>
        </w:rPr>
      </w:pPr>
    </w:p>
    <w:p w14:paraId="2C575341" w14:textId="77777777" w:rsidR="003A3BDC" w:rsidRPr="006E6825" w:rsidRDefault="003A3BDC" w:rsidP="006E6825">
      <w:pPr>
        <w:rPr>
          <w:sz w:val="24"/>
          <w:szCs w:val="24"/>
        </w:rPr>
      </w:pPr>
    </w:p>
    <w:p w14:paraId="7817C71D" w14:textId="1D1E47A4" w:rsidR="00D164B6" w:rsidRDefault="00C25957" w:rsidP="00C5384C">
      <w:pPr>
        <w:pStyle w:val="Ttulo1"/>
        <w:numPr>
          <w:ilvl w:val="0"/>
          <w:numId w:val="1"/>
        </w:numPr>
      </w:pPr>
      <w:bookmarkStart w:id="3" w:name="_Toc157081428"/>
      <w:r>
        <w:lastRenderedPageBreak/>
        <w:t>RA0</w:t>
      </w:r>
      <w:r w:rsidR="00ED2CB5">
        <w:t>2</w:t>
      </w:r>
      <w:r>
        <w:t>_d</w:t>
      </w:r>
      <w:r w:rsidR="00D164B6">
        <w:t>.</w:t>
      </w:r>
      <w:bookmarkEnd w:id="3"/>
    </w:p>
    <w:p w14:paraId="7BBDB0C5" w14:textId="1E7DC1BC" w:rsidR="00ED2CB5" w:rsidRPr="00ED2CB5" w:rsidRDefault="00ED2CB5" w:rsidP="00ED2CB5">
      <w:pPr>
        <w:rPr>
          <w:b/>
          <w:bCs/>
          <w:i/>
          <w:iCs/>
          <w:sz w:val="24"/>
          <w:szCs w:val="24"/>
        </w:rPr>
      </w:pPr>
      <w:r w:rsidRPr="00ED2CB5">
        <w:rPr>
          <w:b/>
          <w:bCs/>
          <w:i/>
          <w:iCs/>
          <w:sz w:val="24"/>
          <w:szCs w:val="24"/>
        </w:rPr>
        <w:t>Sintaxis del Lenguaje</w:t>
      </w:r>
    </w:p>
    <w:p w14:paraId="34C2F78A" w14:textId="51C164D1" w:rsidR="00ED2CB5" w:rsidRPr="00ED2CB5" w:rsidRDefault="00ED2CB5" w:rsidP="00ED2CB5">
      <w:pPr>
        <w:rPr>
          <w:b/>
          <w:bCs/>
          <w:i/>
          <w:iCs/>
          <w:sz w:val="24"/>
          <w:szCs w:val="24"/>
        </w:rPr>
      </w:pPr>
      <w:r w:rsidRPr="00ED2CB5">
        <w:rPr>
          <w:b/>
          <w:bCs/>
          <w:i/>
          <w:iCs/>
          <w:sz w:val="24"/>
          <w:szCs w:val="24"/>
        </w:rPr>
        <w:t>Practicar la sintaxis básica de PHP. </w:t>
      </w:r>
    </w:p>
    <w:p w14:paraId="369F2CDE" w14:textId="77777777" w:rsidR="00ED2CB5" w:rsidRPr="00ED2CB5" w:rsidRDefault="00ED2CB5" w:rsidP="00ED2CB5">
      <w:pPr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</w:p>
    <w:p w14:paraId="13892248" w14:textId="77777777" w:rsidR="00ED2CB5" w:rsidRPr="00ED2CB5" w:rsidRDefault="00ED2CB5" w:rsidP="00ED2CB5">
      <w:pPr>
        <w:numPr>
          <w:ilvl w:val="1"/>
          <w:numId w:val="16"/>
        </w:numPr>
        <w:rPr>
          <w:b/>
          <w:bCs/>
          <w:i/>
          <w:iCs/>
          <w:sz w:val="24"/>
          <w:szCs w:val="24"/>
        </w:rPr>
      </w:pPr>
      <w:r w:rsidRPr="00ED2CB5">
        <w:rPr>
          <w:b/>
          <w:bCs/>
          <w:i/>
          <w:iCs/>
          <w:sz w:val="24"/>
          <w:szCs w:val="24"/>
        </w:rPr>
        <w:t xml:space="preserve">Crea un archivo </w:t>
      </w:r>
      <w:proofErr w:type="spellStart"/>
      <w:r w:rsidRPr="00ED2CB5">
        <w:rPr>
          <w:b/>
          <w:bCs/>
          <w:i/>
          <w:iCs/>
          <w:sz w:val="24"/>
          <w:szCs w:val="24"/>
        </w:rPr>
        <w:t>calculadora.php</w:t>
      </w:r>
      <w:proofErr w:type="spellEnd"/>
      <w:r w:rsidRPr="00ED2CB5">
        <w:rPr>
          <w:b/>
          <w:bCs/>
          <w:i/>
          <w:iCs/>
          <w:sz w:val="24"/>
          <w:szCs w:val="24"/>
        </w:rPr>
        <w:t>.</w:t>
      </w:r>
    </w:p>
    <w:p w14:paraId="0EF4F1A3" w14:textId="77777777" w:rsidR="00ED2CB5" w:rsidRPr="00ED2CB5" w:rsidRDefault="00ED2CB5" w:rsidP="00ED2CB5">
      <w:pPr>
        <w:numPr>
          <w:ilvl w:val="1"/>
          <w:numId w:val="16"/>
        </w:numPr>
        <w:rPr>
          <w:b/>
          <w:bCs/>
          <w:i/>
          <w:iCs/>
          <w:sz w:val="24"/>
          <w:szCs w:val="24"/>
        </w:rPr>
      </w:pPr>
      <w:r w:rsidRPr="00ED2CB5">
        <w:rPr>
          <w:b/>
          <w:bCs/>
          <w:i/>
          <w:iCs/>
          <w:sz w:val="24"/>
          <w:szCs w:val="24"/>
        </w:rPr>
        <w:t>Este archivo debe mostrar un formulario HTML con dos campos numéricos y una lista desplegable para seleccionar una operación aritmética: sumar, restar, multiplicar o dividir.</w:t>
      </w:r>
    </w:p>
    <w:p w14:paraId="65E6A6A5" w14:textId="77777777" w:rsidR="00ED2CB5" w:rsidRPr="00ED2CB5" w:rsidRDefault="00ED2CB5" w:rsidP="00ED2CB5">
      <w:pPr>
        <w:numPr>
          <w:ilvl w:val="1"/>
          <w:numId w:val="16"/>
        </w:numPr>
        <w:rPr>
          <w:b/>
          <w:bCs/>
          <w:i/>
          <w:iCs/>
          <w:sz w:val="24"/>
          <w:szCs w:val="24"/>
        </w:rPr>
      </w:pPr>
      <w:r w:rsidRPr="00ED2CB5">
        <w:rPr>
          <w:b/>
          <w:bCs/>
          <w:i/>
          <w:iCs/>
          <w:sz w:val="24"/>
          <w:szCs w:val="24"/>
        </w:rPr>
        <w:t>Cuando el formulario se envíe, utiliza PHP para realizar la operación seleccionada entre los dos números ingresados y muestra el resultado en la página.</w:t>
      </w:r>
    </w:p>
    <w:p w14:paraId="5C93FD21" w14:textId="51FD8E54" w:rsidR="00ED2CB5" w:rsidRPr="00ED2CB5" w:rsidRDefault="003A3BDC" w:rsidP="00ED2CB5">
      <w:pPr>
        <w:numPr>
          <w:ilvl w:val="1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6DD119" wp14:editId="365E8151">
                <wp:simplePos x="0" y="0"/>
                <wp:positionH relativeFrom="margin">
                  <wp:posOffset>73025</wp:posOffset>
                </wp:positionH>
                <wp:positionV relativeFrom="paragraph">
                  <wp:posOffset>258445</wp:posOffset>
                </wp:positionV>
                <wp:extent cx="5743575" cy="0"/>
                <wp:effectExtent l="0" t="0" r="28575" b="19050"/>
                <wp:wrapNone/>
                <wp:docPr id="1579906329" name="Conector recto 1579906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706DE" id="Conector recto 1579906329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75pt,20.35pt" to="45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" strokecolor="#4579b8 [3044]">
                <w10:wrap anchorx="margin"/>
              </v:line>
            </w:pict>
          </mc:Fallback>
        </mc:AlternateContent>
      </w:r>
      <w:r w:rsidR="00ED2CB5" w:rsidRPr="00ED2CB5">
        <w:rPr>
          <w:b/>
          <w:bCs/>
          <w:i/>
          <w:iCs/>
          <w:sz w:val="24"/>
          <w:szCs w:val="24"/>
        </w:rPr>
        <w:t>Valida que ambos números sean válidos y que la división no sea por 0.</w:t>
      </w:r>
    </w:p>
    <w:p w14:paraId="1718214C" w14:textId="6872C291" w:rsidR="0065322A" w:rsidRPr="0065322A" w:rsidRDefault="00774001" w:rsidP="0065322A">
      <w:r w:rsidRPr="00774001">
        <w:drawing>
          <wp:inline distT="0" distB="0" distL="0" distR="0" wp14:anchorId="159F255F" wp14:editId="47A069EB">
            <wp:extent cx="4905375" cy="5121232"/>
            <wp:effectExtent l="0" t="0" r="0" b="3810"/>
            <wp:docPr id="1742955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55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51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082" w14:textId="0BC4DFF2" w:rsidR="00E92AFC" w:rsidRDefault="00C25957" w:rsidP="008B4D67">
      <w:pPr>
        <w:pStyle w:val="Ttulo1"/>
        <w:numPr>
          <w:ilvl w:val="0"/>
          <w:numId w:val="1"/>
        </w:numPr>
      </w:pPr>
      <w:bookmarkStart w:id="4" w:name="_Toc157081429"/>
      <w:r>
        <w:lastRenderedPageBreak/>
        <w:t>RA0</w:t>
      </w:r>
      <w:r w:rsidR="00E24A89">
        <w:t>2</w:t>
      </w:r>
      <w:r>
        <w:t>_e</w:t>
      </w:r>
      <w:r w:rsidR="00D164B6">
        <w:t>.</w:t>
      </w:r>
      <w:bookmarkEnd w:id="4"/>
    </w:p>
    <w:p w14:paraId="3D6B546C" w14:textId="77777777" w:rsidR="00E24A89" w:rsidRPr="00E24A89" w:rsidRDefault="00E24A89" w:rsidP="00E24A89">
      <w:pPr>
        <w:rPr>
          <w:b/>
          <w:bCs/>
          <w:i/>
          <w:iCs/>
          <w:sz w:val="24"/>
          <w:szCs w:val="24"/>
        </w:rPr>
      </w:pPr>
      <w:r w:rsidRPr="00E24A89">
        <w:rPr>
          <w:b/>
          <w:bCs/>
          <w:i/>
          <w:iCs/>
          <w:sz w:val="24"/>
          <w:szCs w:val="24"/>
        </w:rPr>
        <w:t>Se han escrito sentencias simples y se han comprobado sus efectos en el documento resultante.</w:t>
      </w:r>
    </w:p>
    <w:p w14:paraId="59928E45" w14:textId="77777777" w:rsidR="00E24A89" w:rsidRPr="00E24A89" w:rsidRDefault="00E24A89" w:rsidP="00E24A89">
      <w:pPr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 w:rsidRPr="00E24A89">
        <w:rPr>
          <w:b/>
          <w:bCs/>
          <w:i/>
          <w:iCs/>
          <w:sz w:val="24"/>
          <w:szCs w:val="24"/>
        </w:rPr>
        <w:t xml:space="preserve">Escribir un script </w:t>
      </w:r>
      <w:proofErr w:type="spellStart"/>
      <w:r w:rsidRPr="00E24A89">
        <w:rPr>
          <w:b/>
          <w:bCs/>
          <w:i/>
          <w:iCs/>
          <w:sz w:val="24"/>
          <w:szCs w:val="24"/>
        </w:rPr>
        <w:t>php</w:t>
      </w:r>
      <w:proofErr w:type="spellEnd"/>
      <w:r w:rsidRPr="00E24A89">
        <w:rPr>
          <w:b/>
          <w:bCs/>
          <w:i/>
          <w:iCs/>
          <w:sz w:val="24"/>
          <w:szCs w:val="24"/>
        </w:rPr>
        <w:t xml:space="preserve"> que muestre en pantalla las siguientes frases, en líneas diferentes: </w:t>
      </w:r>
    </w:p>
    <w:p w14:paraId="6668E181" w14:textId="77777777" w:rsidR="00E24A89" w:rsidRPr="00E24A89" w:rsidRDefault="00E24A89" w:rsidP="00E24A89">
      <w:pPr>
        <w:numPr>
          <w:ilvl w:val="1"/>
          <w:numId w:val="17"/>
        </w:numPr>
        <w:rPr>
          <w:b/>
          <w:bCs/>
          <w:i/>
          <w:iCs/>
          <w:sz w:val="24"/>
          <w:szCs w:val="24"/>
        </w:rPr>
      </w:pPr>
      <w:r w:rsidRPr="00E24A89">
        <w:rPr>
          <w:b/>
          <w:bCs/>
          <w:i/>
          <w:iCs/>
          <w:sz w:val="24"/>
          <w:szCs w:val="24"/>
        </w:rPr>
        <w:t>Nombre y NIF del alumno</w:t>
      </w:r>
    </w:p>
    <w:p w14:paraId="13E7A411" w14:textId="12CBCCE4" w:rsidR="004A608B" w:rsidRPr="00E24A89" w:rsidRDefault="00E24A89" w:rsidP="00E24A89">
      <w:pPr>
        <w:numPr>
          <w:ilvl w:val="1"/>
          <w:numId w:val="17"/>
        </w:numPr>
        <w:rPr>
          <w:b/>
          <w:bCs/>
          <w:i/>
          <w:iCs/>
          <w:sz w:val="24"/>
          <w:szCs w:val="24"/>
        </w:rPr>
      </w:pPr>
      <w:r w:rsidRPr="00E24A89">
        <w:rPr>
          <w:b/>
          <w:bCs/>
          <w:i/>
          <w:iCs/>
          <w:sz w:val="24"/>
          <w:szCs w:val="24"/>
        </w:rPr>
        <w:t xml:space="preserve">El código del script </w:t>
      </w:r>
      <w:proofErr w:type="spellStart"/>
      <w:r w:rsidRPr="00E24A89">
        <w:rPr>
          <w:b/>
          <w:bCs/>
          <w:i/>
          <w:iCs/>
          <w:sz w:val="24"/>
          <w:szCs w:val="24"/>
        </w:rPr>
        <w:t>php</w:t>
      </w:r>
      <w:proofErr w:type="spellEnd"/>
      <w:r w:rsidRPr="00E24A89">
        <w:rPr>
          <w:b/>
          <w:bCs/>
          <w:i/>
          <w:iCs/>
          <w:sz w:val="24"/>
          <w:szCs w:val="24"/>
        </w:rPr>
        <w:t xml:space="preserve"> siempre se incluye entre las etiquetas &lt;?</w:t>
      </w:r>
      <w:proofErr w:type="spellStart"/>
      <w:r w:rsidRPr="00E24A89">
        <w:rPr>
          <w:b/>
          <w:bCs/>
          <w:i/>
          <w:iCs/>
          <w:sz w:val="24"/>
          <w:szCs w:val="24"/>
        </w:rPr>
        <w:t>php</w:t>
      </w:r>
      <w:proofErr w:type="spellEnd"/>
      <w:r w:rsidRPr="00E24A89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E24A89">
        <w:rPr>
          <w:b/>
          <w:bCs/>
          <w:i/>
          <w:iCs/>
          <w:sz w:val="24"/>
          <w:szCs w:val="24"/>
        </w:rPr>
        <w:t>y ?</w:t>
      </w:r>
      <w:proofErr w:type="gramEnd"/>
      <w:r w:rsidRPr="00E24A89">
        <w:rPr>
          <w:b/>
          <w:bCs/>
          <w:i/>
          <w:iCs/>
          <w:sz w:val="24"/>
          <w:szCs w:val="24"/>
        </w:rPr>
        <w:t>&gt;</w:t>
      </w:r>
      <w:r w:rsidR="004A608B" w:rsidRPr="00E24A89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BB4F2" wp14:editId="4A71FB58">
                <wp:simplePos x="0" y="0"/>
                <wp:positionH relativeFrom="margin">
                  <wp:posOffset>68580</wp:posOffset>
                </wp:positionH>
                <wp:positionV relativeFrom="paragraph">
                  <wp:posOffset>222885</wp:posOffset>
                </wp:positionV>
                <wp:extent cx="5743575" cy="0"/>
                <wp:effectExtent l="0" t="0" r="28575" b="19050"/>
                <wp:wrapNone/>
                <wp:docPr id="1915688380" name="Conector recto 1915688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D3B85" id="Conector recto 1915688380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4pt,17.55pt" to="457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" strokecolor="#4579b8 [3044]">
                <w10:wrap anchorx="margin"/>
              </v:line>
            </w:pict>
          </mc:Fallback>
        </mc:AlternateContent>
      </w:r>
    </w:p>
    <w:p w14:paraId="66C0B67F" w14:textId="3A6C182C" w:rsidR="0065322A" w:rsidRDefault="004A608B" w:rsidP="00E24A89">
      <w:pPr>
        <w:rPr>
          <w:sz w:val="24"/>
          <w:szCs w:val="24"/>
        </w:rPr>
      </w:pPr>
      <w:r w:rsidRPr="004A608B">
        <w:rPr>
          <w:sz w:val="24"/>
          <w:szCs w:val="24"/>
        </w:rPr>
        <w:drawing>
          <wp:inline distT="0" distB="0" distL="0" distR="0" wp14:anchorId="7599E2FA" wp14:editId="412FC729">
            <wp:extent cx="5930900" cy="3277235"/>
            <wp:effectExtent l="0" t="0" r="0" b="0"/>
            <wp:docPr id="275602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02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1FDB" w14:textId="77777777" w:rsidR="00367275" w:rsidRDefault="00367275" w:rsidP="00E24A89">
      <w:pPr>
        <w:rPr>
          <w:sz w:val="24"/>
          <w:szCs w:val="24"/>
        </w:rPr>
      </w:pPr>
    </w:p>
    <w:p w14:paraId="767AA8B5" w14:textId="77777777" w:rsidR="00367275" w:rsidRDefault="00367275" w:rsidP="00E24A89">
      <w:pPr>
        <w:rPr>
          <w:sz w:val="24"/>
          <w:szCs w:val="24"/>
        </w:rPr>
      </w:pPr>
    </w:p>
    <w:p w14:paraId="18E722FF" w14:textId="77777777" w:rsidR="00367275" w:rsidRDefault="00367275" w:rsidP="00E24A89">
      <w:pPr>
        <w:rPr>
          <w:sz w:val="24"/>
          <w:szCs w:val="24"/>
        </w:rPr>
      </w:pPr>
    </w:p>
    <w:p w14:paraId="67C39F62" w14:textId="77777777" w:rsidR="00367275" w:rsidRDefault="00367275" w:rsidP="00E24A89">
      <w:pPr>
        <w:rPr>
          <w:sz w:val="24"/>
          <w:szCs w:val="24"/>
        </w:rPr>
      </w:pPr>
    </w:p>
    <w:p w14:paraId="10B946A1" w14:textId="77777777" w:rsidR="00367275" w:rsidRDefault="00367275" w:rsidP="00E24A89">
      <w:pPr>
        <w:rPr>
          <w:sz w:val="24"/>
          <w:szCs w:val="24"/>
        </w:rPr>
      </w:pPr>
    </w:p>
    <w:p w14:paraId="1254A7A9" w14:textId="77777777" w:rsidR="00367275" w:rsidRDefault="00367275" w:rsidP="00E24A89">
      <w:pPr>
        <w:rPr>
          <w:sz w:val="24"/>
          <w:szCs w:val="24"/>
        </w:rPr>
      </w:pPr>
    </w:p>
    <w:p w14:paraId="3951169F" w14:textId="77777777" w:rsidR="00367275" w:rsidRDefault="00367275" w:rsidP="00E24A89">
      <w:pPr>
        <w:rPr>
          <w:sz w:val="24"/>
          <w:szCs w:val="24"/>
        </w:rPr>
      </w:pPr>
    </w:p>
    <w:p w14:paraId="6EE106F0" w14:textId="77777777" w:rsidR="00367275" w:rsidRPr="008B4D67" w:rsidRDefault="00367275" w:rsidP="00E24A89">
      <w:pPr>
        <w:rPr>
          <w:sz w:val="24"/>
          <w:szCs w:val="24"/>
        </w:rPr>
      </w:pPr>
    </w:p>
    <w:p w14:paraId="5167C615" w14:textId="2027D496" w:rsidR="00D164B6" w:rsidRDefault="00C25957" w:rsidP="00C5384C">
      <w:pPr>
        <w:pStyle w:val="Ttulo1"/>
        <w:numPr>
          <w:ilvl w:val="0"/>
          <w:numId w:val="1"/>
        </w:numPr>
      </w:pPr>
      <w:bookmarkStart w:id="5" w:name="_Toc157081430"/>
      <w:r>
        <w:lastRenderedPageBreak/>
        <w:t>RA0</w:t>
      </w:r>
      <w:r w:rsidR="00A06E3B">
        <w:t>2</w:t>
      </w:r>
      <w:r>
        <w:t>_</w:t>
      </w:r>
      <w:r w:rsidR="00D164B6">
        <w:t>f.</w:t>
      </w:r>
      <w:bookmarkEnd w:id="5"/>
    </w:p>
    <w:p w14:paraId="6FD3F14D" w14:textId="77777777" w:rsidR="00367275" w:rsidRPr="00367275" w:rsidRDefault="00367275" w:rsidP="00367275">
      <w:pPr>
        <w:rPr>
          <w:b/>
          <w:bCs/>
          <w:i/>
          <w:iCs/>
          <w:sz w:val="24"/>
          <w:szCs w:val="24"/>
        </w:rPr>
      </w:pPr>
      <w:r w:rsidRPr="00367275">
        <w:rPr>
          <w:b/>
          <w:bCs/>
          <w:i/>
          <w:iCs/>
          <w:sz w:val="24"/>
          <w:szCs w:val="24"/>
        </w:rPr>
        <w:t>Se han utilizado directivas para modificar el comportamiento predeterminado.</w:t>
      </w:r>
    </w:p>
    <w:p w14:paraId="30DCFFF3" w14:textId="77777777" w:rsidR="00367275" w:rsidRPr="00367275" w:rsidRDefault="00367275" w:rsidP="00367275">
      <w:pPr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 w:rsidRPr="00367275">
        <w:rPr>
          <w:b/>
          <w:bCs/>
          <w:i/>
          <w:iCs/>
          <w:sz w:val="24"/>
          <w:szCs w:val="24"/>
        </w:rPr>
        <w:t>Entre los elementos instalados en XAMPP se encuentra el servidor web Apache y el motor del lenguaje de programación PHP. Indicar cuales son los directorios y archivos más importantes en cuanto al desarrollo de páginas web.</w:t>
      </w:r>
    </w:p>
    <w:p w14:paraId="2953D330" w14:textId="77777777" w:rsidR="00367275" w:rsidRPr="00367275" w:rsidRDefault="00367275" w:rsidP="00367275">
      <w:pPr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 w:rsidRPr="00367275">
        <w:rPr>
          <w:b/>
          <w:bCs/>
          <w:i/>
          <w:iCs/>
          <w:sz w:val="24"/>
          <w:szCs w:val="24"/>
        </w:rPr>
        <w:t xml:space="preserve">Indicar cómo se pueden modificar las siguientes características del motor de </w:t>
      </w:r>
      <w:proofErr w:type="spellStart"/>
      <w:r w:rsidRPr="00367275">
        <w:rPr>
          <w:b/>
          <w:bCs/>
          <w:i/>
          <w:iCs/>
          <w:sz w:val="24"/>
          <w:szCs w:val="24"/>
        </w:rPr>
        <w:t>php</w:t>
      </w:r>
      <w:proofErr w:type="spellEnd"/>
      <w:r w:rsidRPr="00367275">
        <w:rPr>
          <w:b/>
          <w:bCs/>
          <w:i/>
          <w:iCs/>
          <w:sz w:val="24"/>
          <w:szCs w:val="24"/>
        </w:rPr>
        <w:t xml:space="preserve">: </w:t>
      </w:r>
    </w:p>
    <w:p w14:paraId="0FD99DF9" w14:textId="77777777" w:rsidR="00367275" w:rsidRPr="00367275" w:rsidRDefault="00367275" w:rsidP="00367275">
      <w:pPr>
        <w:numPr>
          <w:ilvl w:val="1"/>
          <w:numId w:val="18"/>
        </w:numPr>
        <w:rPr>
          <w:b/>
          <w:bCs/>
          <w:i/>
          <w:iCs/>
          <w:sz w:val="24"/>
          <w:szCs w:val="24"/>
        </w:rPr>
      </w:pPr>
      <w:r w:rsidRPr="00367275">
        <w:rPr>
          <w:b/>
          <w:bCs/>
          <w:i/>
          <w:iCs/>
          <w:sz w:val="24"/>
          <w:szCs w:val="24"/>
        </w:rPr>
        <w:t>4 minutos de tiempo máximo de ejecución de un script.</w:t>
      </w:r>
    </w:p>
    <w:p w14:paraId="2A8E2284" w14:textId="0FB0EA14" w:rsidR="00367275" w:rsidRPr="00367275" w:rsidRDefault="00367275" w:rsidP="00367275">
      <w:pPr>
        <w:numPr>
          <w:ilvl w:val="1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B03BED" wp14:editId="7B82D163">
                <wp:simplePos x="0" y="0"/>
                <wp:positionH relativeFrom="margin">
                  <wp:posOffset>-60960</wp:posOffset>
                </wp:positionH>
                <wp:positionV relativeFrom="paragraph">
                  <wp:posOffset>325120</wp:posOffset>
                </wp:positionV>
                <wp:extent cx="5743575" cy="0"/>
                <wp:effectExtent l="0" t="0" r="28575" b="19050"/>
                <wp:wrapNone/>
                <wp:docPr id="739333536" name="Conector recto 739333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C8A97" id="Conector recto 739333536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8pt,25.6pt" to="447.4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" strokecolor="#4579b8 [3044]">
                <w10:wrap anchorx="margin"/>
              </v:line>
            </w:pict>
          </mc:Fallback>
        </mc:AlternateContent>
      </w:r>
      <w:r w:rsidRPr="00367275">
        <w:rPr>
          <w:b/>
          <w:bCs/>
          <w:i/>
          <w:iCs/>
          <w:sz w:val="24"/>
          <w:szCs w:val="24"/>
        </w:rPr>
        <w:t>No mostrar ningún error que se produzca durante la ejecución de un script.</w:t>
      </w:r>
    </w:p>
    <w:p w14:paraId="2816C7F6" w14:textId="12537EBD" w:rsidR="00367275" w:rsidRPr="00367275" w:rsidRDefault="00367275" w:rsidP="00367275"/>
    <w:p w14:paraId="396F8FF6" w14:textId="25EED5C7" w:rsidR="00E92AFC" w:rsidRDefault="008E6023" w:rsidP="00E92AFC">
      <w:pPr>
        <w:rPr>
          <w:sz w:val="24"/>
          <w:szCs w:val="24"/>
        </w:rPr>
      </w:pPr>
      <w:r>
        <w:rPr>
          <w:sz w:val="24"/>
          <w:szCs w:val="24"/>
        </w:rPr>
        <w:t>Los archivos y directorios mas importantes de XAMPP son:</w:t>
      </w:r>
    </w:p>
    <w:p w14:paraId="55E942A2" w14:textId="642B1F15" w:rsidR="008E6023" w:rsidRDefault="00E30FAF" w:rsidP="008E6023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Directorio </w:t>
      </w:r>
      <w:proofErr w:type="spellStart"/>
      <w:r>
        <w:rPr>
          <w:sz w:val="24"/>
          <w:szCs w:val="24"/>
        </w:rPr>
        <w:t>htdocs</w:t>
      </w:r>
      <w:proofErr w:type="spellEnd"/>
    </w:p>
    <w:p w14:paraId="6D613D6F" w14:textId="248FCF4C" w:rsidR="00E30FAF" w:rsidRDefault="00E30FAF" w:rsidP="008E6023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E30FAF">
        <w:rPr>
          <w:sz w:val="24"/>
          <w:szCs w:val="24"/>
        </w:rPr>
        <w:t xml:space="preserve">Archivo </w:t>
      </w:r>
      <w:proofErr w:type="spellStart"/>
      <w:r w:rsidRPr="00E30FAF">
        <w:rPr>
          <w:sz w:val="24"/>
          <w:szCs w:val="24"/>
        </w:rPr>
        <w:t>httpd.conf</w:t>
      </w:r>
      <w:proofErr w:type="spellEnd"/>
    </w:p>
    <w:p w14:paraId="7D18A079" w14:textId="49234AC5" w:rsidR="00E30FAF" w:rsidRDefault="00E30FAF" w:rsidP="008E6023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E30FAF">
        <w:rPr>
          <w:sz w:val="24"/>
          <w:szCs w:val="24"/>
        </w:rPr>
        <w:t xml:space="preserve">Directorio </w:t>
      </w:r>
      <w:proofErr w:type="spellStart"/>
      <w:r w:rsidRPr="00E30FAF">
        <w:rPr>
          <w:sz w:val="24"/>
          <w:szCs w:val="24"/>
        </w:rPr>
        <w:t>php</w:t>
      </w:r>
      <w:proofErr w:type="spellEnd"/>
    </w:p>
    <w:p w14:paraId="4B930957" w14:textId="1B8D98B6" w:rsidR="001F1257" w:rsidRDefault="001F1257" w:rsidP="001F1257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1F1257">
        <w:rPr>
          <w:sz w:val="24"/>
          <w:szCs w:val="24"/>
        </w:rPr>
        <w:t>Archivo php.ini</w:t>
      </w:r>
    </w:p>
    <w:p w14:paraId="7EFA183C" w14:textId="09B6589C" w:rsidR="001F1257" w:rsidRDefault="001F1257" w:rsidP="001F1257">
      <w:pPr>
        <w:rPr>
          <w:sz w:val="24"/>
          <w:szCs w:val="24"/>
        </w:rPr>
      </w:pPr>
      <w:r>
        <w:rPr>
          <w:sz w:val="24"/>
          <w:szCs w:val="24"/>
        </w:rPr>
        <w:t>Para modificar el tiempo máximo de ejecución pondremos</w:t>
      </w:r>
      <w:r w:rsidR="00ED379A">
        <w:rPr>
          <w:sz w:val="24"/>
          <w:szCs w:val="24"/>
        </w:rPr>
        <w:t xml:space="preserve"> dentro del archivo php.ini</w:t>
      </w:r>
      <w:r w:rsidR="00A36749">
        <w:rPr>
          <w:sz w:val="24"/>
          <w:szCs w:val="24"/>
        </w:rPr>
        <w:t xml:space="preserve"> en la correspondiente línea</w:t>
      </w:r>
      <w:r>
        <w:rPr>
          <w:sz w:val="24"/>
          <w:szCs w:val="24"/>
        </w:rPr>
        <w:t>:</w:t>
      </w:r>
    </w:p>
    <w:p w14:paraId="204920E2" w14:textId="71898288" w:rsidR="001F1257" w:rsidRDefault="001F1257" w:rsidP="001F1257">
      <w:pPr>
        <w:ind w:firstLine="570"/>
        <w:rPr>
          <w:sz w:val="24"/>
          <w:szCs w:val="24"/>
        </w:rPr>
      </w:pPr>
      <w:proofErr w:type="spellStart"/>
      <w:r w:rsidRPr="001F1257">
        <w:rPr>
          <w:sz w:val="24"/>
          <w:szCs w:val="24"/>
        </w:rPr>
        <w:t>max_execution_time</w:t>
      </w:r>
      <w:proofErr w:type="spellEnd"/>
      <w:r w:rsidRPr="001F1257">
        <w:rPr>
          <w:sz w:val="24"/>
          <w:szCs w:val="24"/>
        </w:rPr>
        <w:t xml:space="preserve"> = 240</w:t>
      </w:r>
    </w:p>
    <w:p w14:paraId="63AA0A98" w14:textId="13650C4B" w:rsidR="00933DF7" w:rsidRDefault="00933DF7" w:rsidP="00933DF7">
      <w:pPr>
        <w:rPr>
          <w:sz w:val="24"/>
          <w:szCs w:val="24"/>
        </w:rPr>
      </w:pPr>
      <w:r>
        <w:rPr>
          <w:sz w:val="24"/>
          <w:szCs w:val="24"/>
        </w:rPr>
        <w:t xml:space="preserve">Para no mostrar ningún error debemos </w:t>
      </w:r>
      <w:r w:rsidR="0018378C">
        <w:rPr>
          <w:sz w:val="24"/>
          <w:szCs w:val="24"/>
        </w:rPr>
        <w:t xml:space="preserve">encontrar la línea que contenga </w:t>
      </w:r>
      <w:proofErr w:type="spellStart"/>
      <w:r w:rsidR="0018378C">
        <w:rPr>
          <w:sz w:val="24"/>
          <w:szCs w:val="24"/>
        </w:rPr>
        <w:t>display_errors</w:t>
      </w:r>
      <w:proofErr w:type="spellEnd"/>
      <w:r w:rsidR="0018378C">
        <w:rPr>
          <w:sz w:val="24"/>
          <w:szCs w:val="24"/>
        </w:rPr>
        <w:t xml:space="preserve"> en el archivo php.ini y cambiarla de </w:t>
      </w:r>
      <w:proofErr w:type="spellStart"/>
      <w:r w:rsidR="0018378C">
        <w:rPr>
          <w:sz w:val="24"/>
          <w:szCs w:val="24"/>
        </w:rPr>
        <w:t>On</w:t>
      </w:r>
      <w:proofErr w:type="spellEnd"/>
      <w:r w:rsidR="0018378C">
        <w:rPr>
          <w:sz w:val="24"/>
          <w:szCs w:val="24"/>
        </w:rPr>
        <w:t xml:space="preserve"> a Off:</w:t>
      </w:r>
    </w:p>
    <w:p w14:paraId="6AA1BFD9" w14:textId="161AACFF" w:rsidR="004359FA" w:rsidRPr="00933DF7" w:rsidRDefault="004359FA" w:rsidP="00933DF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359FA">
        <w:rPr>
          <w:sz w:val="24"/>
          <w:szCs w:val="24"/>
        </w:rPr>
        <w:t>display_errors</w:t>
      </w:r>
      <w:proofErr w:type="spellEnd"/>
      <w:r w:rsidRPr="004359FA">
        <w:rPr>
          <w:sz w:val="24"/>
          <w:szCs w:val="24"/>
        </w:rPr>
        <w:t xml:space="preserve"> = Off</w:t>
      </w:r>
    </w:p>
    <w:p w14:paraId="2BDA6F7A" w14:textId="77777777" w:rsidR="001F1257" w:rsidRDefault="001F1257" w:rsidP="001F1257">
      <w:pPr>
        <w:rPr>
          <w:sz w:val="24"/>
          <w:szCs w:val="24"/>
        </w:rPr>
      </w:pPr>
    </w:p>
    <w:p w14:paraId="1F0249F8" w14:textId="77777777" w:rsidR="0069161D" w:rsidRDefault="0069161D" w:rsidP="001F1257">
      <w:pPr>
        <w:rPr>
          <w:sz w:val="24"/>
          <w:szCs w:val="24"/>
        </w:rPr>
      </w:pPr>
    </w:p>
    <w:p w14:paraId="635F4578" w14:textId="77777777" w:rsidR="0069161D" w:rsidRDefault="0069161D" w:rsidP="001F1257">
      <w:pPr>
        <w:rPr>
          <w:sz w:val="24"/>
          <w:szCs w:val="24"/>
        </w:rPr>
      </w:pPr>
    </w:p>
    <w:p w14:paraId="78D35126" w14:textId="77777777" w:rsidR="0069161D" w:rsidRDefault="0069161D" w:rsidP="001F1257">
      <w:pPr>
        <w:rPr>
          <w:sz w:val="24"/>
          <w:szCs w:val="24"/>
        </w:rPr>
      </w:pPr>
    </w:p>
    <w:p w14:paraId="6D65B9CA" w14:textId="77777777" w:rsidR="0069161D" w:rsidRDefault="0069161D" w:rsidP="001F1257">
      <w:pPr>
        <w:rPr>
          <w:sz w:val="24"/>
          <w:szCs w:val="24"/>
        </w:rPr>
      </w:pPr>
    </w:p>
    <w:p w14:paraId="5C6CC787" w14:textId="77777777" w:rsidR="0069161D" w:rsidRDefault="0069161D" w:rsidP="001F1257">
      <w:pPr>
        <w:rPr>
          <w:sz w:val="24"/>
          <w:szCs w:val="24"/>
        </w:rPr>
      </w:pPr>
    </w:p>
    <w:p w14:paraId="4C2DF1F6" w14:textId="77777777" w:rsidR="0069161D" w:rsidRPr="001F1257" w:rsidRDefault="0069161D" w:rsidP="001F1257">
      <w:pPr>
        <w:rPr>
          <w:sz w:val="24"/>
          <w:szCs w:val="24"/>
        </w:rPr>
      </w:pPr>
    </w:p>
    <w:p w14:paraId="15270539" w14:textId="44DC91BB" w:rsidR="00D164B6" w:rsidRDefault="00C25957" w:rsidP="00C5384C">
      <w:pPr>
        <w:pStyle w:val="Ttulo1"/>
        <w:numPr>
          <w:ilvl w:val="0"/>
          <w:numId w:val="1"/>
        </w:numPr>
      </w:pPr>
      <w:bookmarkStart w:id="6" w:name="_Toc157081431"/>
      <w:r>
        <w:lastRenderedPageBreak/>
        <w:t>RA0</w:t>
      </w:r>
      <w:r w:rsidR="0069161D">
        <w:t>2</w:t>
      </w:r>
      <w:r>
        <w:t>_</w:t>
      </w:r>
      <w:r w:rsidR="00D164B6">
        <w:t>g.</w:t>
      </w:r>
      <w:bookmarkEnd w:id="6"/>
    </w:p>
    <w:p w14:paraId="00C47338" w14:textId="77777777" w:rsidR="0069161D" w:rsidRPr="0069161D" w:rsidRDefault="0069161D" w:rsidP="0069161D">
      <w:pPr>
        <w:rPr>
          <w:b/>
          <w:bCs/>
          <w:i/>
          <w:iCs/>
          <w:sz w:val="24"/>
          <w:szCs w:val="24"/>
        </w:rPr>
      </w:pPr>
      <w:r w:rsidRPr="0069161D">
        <w:rPr>
          <w:b/>
          <w:bCs/>
          <w:i/>
          <w:iCs/>
          <w:sz w:val="24"/>
          <w:szCs w:val="24"/>
        </w:rPr>
        <w:t>Se han utilizado los distintos tipos de variables y operadores disponibles en el lenguaje.</w:t>
      </w:r>
    </w:p>
    <w:p w14:paraId="0B84CEA3" w14:textId="77777777" w:rsidR="0069161D" w:rsidRPr="0069161D" w:rsidRDefault="0069161D" w:rsidP="0069161D">
      <w:pPr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 w:rsidRPr="0069161D">
        <w:rPr>
          <w:b/>
          <w:bCs/>
          <w:i/>
          <w:iCs/>
          <w:sz w:val="24"/>
          <w:szCs w:val="24"/>
        </w:rPr>
        <w:t xml:space="preserve">Escribir un script </w:t>
      </w:r>
      <w:proofErr w:type="spellStart"/>
      <w:r w:rsidRPr="0069161D">
        <w:rPr>
          <w:b/>
          <w:bCs/>
          <w:i/>
          <w:iCs/>
          <w:sz w:val="24"/>
          <w:szCs w:val="24"/>
        </w:rPr>
        <w:t>php</w:t>
      </w:r>
      <w:proofErr w:type="spellEnd"/>
      <w:r w:rsidRPr="0069161D">
        <w:rPr>
          <w:b/>
          <w:bCs/>
          <w:i/>
          <w:iCs/>
          <w:sz w:val="24"/>
          <w:szCs w:val="24"/>
        </w:rPr>
        <w:t xml:space="preserve"> con los siguientes requerimientos: </w:t>
      </w:r>
    </w:p>
    <w:p w14:paraId="00F80BE7" w14:textId="77777777" w:rsidR="0069161D" w:rsidRPr="0069161D" w:rsidRDefault="0069161D" w:rsidP="0069161D">
      <w:pPr>
        <w:numPr>
          <w:ilvl w:val="1"/>
          <w:numId w:val="20"/>
        </w:numPr>
        <w:rPr>
          <w:b/>
          <w:bCs/>
          <w:i/>
          <w:iCs/>
          <w:sz w:val="24"/>
          <w:szCs w:val="24"/>
        </w:rPr>
      </w:pPr>
      <w:r w:rsidRPr="0069161D">
        <w:rPr>
          <w:b/>
          <w:bCs/>
          <w:i/>
          <w:iCs/>
          <w:sz w:val="24"/>
          <w:szCs w:val="24"/>
        </w:rPr>
        <w:t>Definir una variable entera con valor 10.</w:t>
      </w:r>
    </w:p>
    <w:p w14:paraId="46ED3CE0" w14:textId="77777777" w:rsidR="0069161D" w:rsidRPr="0069161D" w:rsidRDefault="0069161D" w:rsidP="0069161D">
      <w:pPr>
        <w:numPr>
          <w:ilvl w:val="1"/>
          <w:numId w:val="20"/>
        </w:numPr>
        <w:rPr>
          <w:b/>
          <w:bCs/>
          <w:i/>
          <w:iCs/>
          <w:sz w:val="24"/>
          <w:szCs w:val="24"/>
        </w:rPr>
      </w:pPr>
      <w:r w:rsidRPr="0069161D">
        <w:rPr>
          <w:b/>
          <w:bCs/>
          <w:i/>
          <w:iCs/>
          <w:sz w:val="24"/>
          <w:szCs w:val="24"/>
        </w:rPr>
        <w:t>Definir una variable decimal con valor 8,22.</w:t>
      </w:r>
    </w:p>
    <w:p w14:paraId="1645360F" w14:textId="77777777" w:rsidR="0069161D" w:rsidRPr="0069161D" w:rsidRDefault="0069161D" w:rsidP="0069161D">
      <w:pPr>
        <w:numPr>
          <w:ilvl w:val="1"/>
          <w:numId w:val="20"/>
        </w:numPr>
        <w:rPr>
          <w:b/>
          <w:bCs/>
          <w:i/>
          <w:iCs/>
          <w:sz w:val="24"/>
          <w:szCs w:val="24"/>
        </w:rPr>
      </w:pPr>
      <w:r w:rsidRPr="0069161D">
        <w:rPr>
          <w:b/>
          <w:bCs/>
          <w:i/>
          <w:iCs/>
          <w:sz w:val="24"/>
          <w:szCs w:val="24"/>
        </w:rPr>
        <w:t>Definir una variable booleana con valor verdadero.</w:t>
      </w:r>
    </w:p>
    <w:p w14:paraId="78378828" w14:textId="77777777" w:rsidR="0069161D" w:rsidRPr="0069161D" w:rsidRDefault="0069161D" w:rsidP="0069161D">
      <w:pPr>
        <w:numPr>
          <w:ilvl w:val="1"/>
          <w:numId w:val="20"/>
        </w:numPr>
        <w:rPr>
          <w:b/>
          <w:bCs/>
          <w:i/>
          <w:iCs/>
          <w:sz w:val="24"/>
          <w:szCs w:val="24"/>
        </w:rPr>
      </w:pPr>
      <w:r w:rsidRPr="0069161D">
        <w:rPr>
          <w:b/>
          <w:bCs/>
          <w:i/>
          <w:iCs/>
          <w:sz w:val="24"/>
          <w:szCs w:val="24"/>
        </w:rPr>
        <w:t>Definir una variable cadena con valor "cadena".</w:t>
      </w:r>
    </w:p>
    <w:p w14:paraId="056F54E8" w14:textId="77777777" w:rsidR="0069161D" w:rsidRPr="0069161D" w:rsidRDefault="0069161D" w:rsidP="0069161D">
      <w:pPr>
        <w:numPr>
          <w:ilvl w:val="1"/>
          <w:numId w:val="20"/>
        </w:numPr>
        <w:rPr>
          <w:b/>
          <w:bCs/>
          <w:i/>
          <w:iCs/>
          <w:sz w:val="24"/>
          <w:szCs w:val="24"/>
        </w:rPr>
      </w:pPr>
      <w:r w:rsidRPr="0069161D">
        <w:rPr>
          <w:b/>
          <w:bCs/>
          <w:i/>
          <w:iCs/>
          <w:sz w:val="24"/>
          <w:szCs w:val="24"/>
        </w:rPr>
        <w:t>Definir una constante con valor 3,14.</w:t>
      </w:r>
    </w:p>
    <w:p w14:paraId="1B18EAD3" w14:textId="77777777" w:rsidR="0069161D" w:rsidRPr="0069161D" w:rsidRDefault="0069161D" w:rsidP="0069161D">
      <w:pPr>
        <w:numPr>
          <w:ilvl w:val="1"/>
          <w:numId w:val="20"/>
        </w:numPr>
        <w:rPr>
          <w:b/>
          <w:bCs/>
          <w:i/>
          <w:iCs/>
          <w:sz w:val="24"/>
          <w:szCs w:val="24"/>
        </w:rPr>
      </w:pPr>
      <w:r w:rsidRPr="0069161D">
        <w:rPr>
          <w:b/>
          <w:bCs/>
          <w:i/>
          <w:iCs/>
          <w:sz w:val="24"/>
          <w:szCs w:val="24"/>
        </w:rPr>
        <w:t>Mostrar en pantalla todos los valores de las variables.</w:t>
      </w:r>
    </w:p>
    <w:p w14:paraId="25F57061" w14:textId="1FA31FF0" w:rsidR="0069161D" w:rsidRPr="0069161D" w:rsidRDefault="0069161D" w:rsidP="0069161D">
      <w:pPr>
        <w:numPr>
          <w:ilvl w:val="1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A97F9E" wp14:editId="46B35172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743575" cy="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8D669" id="Conector recto 23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5.3pt" to="452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" strokecolor="#4579b8 [3044]">
                <w10:wrap anchorx="margin"/>
              </v:line>
            </w:pict>
          </mc:Fallback>
        </mc:AlternateContent>
      </w:r>
      <w:r w:rsidRPr="0069161D">
        <w:rPr>
          <w:b/>
          <w:bCs/>
          <w:i/>
          <w:iCs/>
          <w:sz w:val="24"/>
          <w:szCs w:val="24"/>
        </w:rPr>
        <w:t>Mostrar en pantalla el resultado de sumar la variable entera y la decimal</w:t>
      </w:r>
    </w:p>
    <w:p w14:paraId="2204D1D8" w14:textId="65437938" w:rsidR="0069161D" w:rsidRPr="0069161D" w:rsidRDefault="0069161D" w:rsidP="0069161D"/>
    <w:p w14:paraId="661843F1" w14:textId="7D792CFD" w:rsidR="005C199B" w:rsidRPr="005C199B" w:rsidRDefault="005B28F3" w:rsidP="005C199B">
      <w:r w:rsidRPr="005B28F3">
        <w:drawing>
          <wp:inline distT="0" distB="0" distL="0" distR="0" wp14:anchorId="2CBFCFB6" wp14:editId="6D4724D3">
            <wp:extent cx="5930900" cy="4690745"/>
            <wp:effectExtent l="0" t="0" r="0" b="0"/>
            <wp:docPr id="224178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78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01D1" w14:textId="0D3929ED" w:rsidR="008B4D67" w:rsidRDefault="008B4D67" w:rsidP="008B4D67">
      <w:pPr>
        <w:pStyle w:val="Ttulo1"/>
        <w:numPr>
          <w:ilvl w:val="0"/>
          <w:numId w:val="1"/>
        </w:numPr>
      </w:pPr>
      <w:bookmarkStart w:id="7" w:name="_Toc157081432"/>
      <w:r>
        <w:lastRenderedPageBreak/>
        <w:t>RA0</w:t>
      </w:r>
      <w:r w:rsidR="006F5C61">
        <w:t>2</w:t>
      </w:r>
      <w:r>
        <w:t>_h.</w:t>
      </w:r>
      <w:bookmarkEnd w:id="7"/>
    </w:p>
    <w:p w14:paraId="19ECEE1A" w14:textId="3C0AF11C" w:rsidR="006F5C61" w:rsidRPr="006F5C61" w:rsidRDefault="006F5C61" w:rsidP="006F5C61">
      <w:pPr>
        <w:rPr>
          <w:b/>
          <w:bCs/>
          <w:i/>
          <w:iCs/>
          <w:sz w:val="24"/>
          <w:szCs w:val="24"/>
        </w:rPr>
      </w:pPr>
      <w:r w:rsidRPr="006F5C61">
        <w:rPr>
          <w:b/>
          <w:bCs/>
          <w:i/>
          <w:iCs/>
          <w:sz w:val="24"/>
          <w:szCs w:val="24"/>
        </w:rPr>
        <w:t xml:space="preserve">Ámbitos de Utilización de Variables </w:t>
      </w:r>
    </w:p>
    <w:p w14:paraId="2801B66B" w14:textId="1A698340" w:rsidR="006F5C61" w:rsidRPr="006F5C61" w:rsidRDefault="006F5C61" w:rsidP="00110BF8">
      <w:pPr>
        <w:rPr>
          <w:b/>
          <w:bCs/>
          <w:i/>
          <w:iCs/>
          <w:sz w:val="24"/>
          <w:szCs w:val="24"/>
        </w:rPr>
      </w:pPr>
      <w:r w:rsidRPr="006F5C61">
        <w:rPr>
          <w:b/>
          <w:bCs/>
          <w:i/>
          <w:iCs/>
          <w:sz w:val="24"/>
          <w:szCs w:val="24"/>
        </w:rPr>
        <w:t> Reconocer los diferentes ámbitos de las variables en PHP.</w:t>
      </w:r>
    </w:p>
    <w:p w14:paraId="64BFFE3C" w14:textId="77777777" w:rsidR="006F5C61" w:rsidRPr="006F5C61" w:rsidRDefault="006F5C61" w:rsidP="006F5C61">
      <w:pPr>
        <w:numPr>
          <w:ilvl w:val="1"/>
          <w:numId w:val="21"/>
        </w:numPr>
        <w:rPr>
          <w:b/>
          <w:bCs/>
          <w:i/>
          <w:iCs/>
          <w:sz w:val="24"/>
          <w:szCs w:val="24"/>
        </w:rPr>
      </w:pPr>
      <w:r w:rsidRPr="006F5C61">
        <w:rPr>
          <w:b/>
          <w:bCs/>
          <w:i/>
          <w:iCs/>
          <w:sz w:val="24"/>
          <w:szCs w:val="24"/>
        </w:rPr>
        <w:t xml:space="preserve">Crea un archivo </w:t>
      </w:r>
      <w:proofErr w:type="spellStart"/>
      <w:r w:rsidRPr="006F5C61">
        <w:rPr>
          <w:b/>
          <w:bCs/>
          <w:i/>
          <w:iCs/>
          <w:sz w:val="24"/>
          <w:szCs w:val="24"/>
        </w:rPr>
        <w:t>variables.php</w:t>
      </w:r>
      <w:proofErr w:type="spellEnd"/>
      <w:r w:rsidRPr="006F5C61">
        <w:rPr>
          <w:b/>
          <w:bCs/>
          <w:i/>
          <w:iCs/>
          <w:sz w:val="24"/>
          <w:szCs w:val="24"/>
        </w:rPr>
        <w:t>.</w:t>
      </w:r>
    </w:p>
    <w:p w14:paraId="34893C0F" w14:textId="77777777" w:rsidR="006F5C61" w:rsidRPr="006F5C61" w:rsidRDefault="006F5C61" w:rsidP="006F5C61">
      <w:pPr>
        <w:numPr>
          <w:ilvl w:val="1"/>
          <w:numId w:val="21"/>
        </w:numPr>
        <w:rPr>
          <w:b/>
          <w:bCs/>
          <w:i/>
          <w:iCs/>
          <w:sz w:val="24"/>
          <w:szCs w:val="24"/>
        </w:rPr>
      </w:pPr>
      <w:r w:rsidRPr="006F5C61">
        <w:rPr>
          <w:b/>
          <w:bCs/>
          <w:i/>
          <w:iCs/>
          <w:sz w:val="24"/>
          <w:szCs w:val="24"/>
        </w:rPr>
        <w:t>Define una variable global $mensaje = "Bienvenido al sitio"; fuera de cualquier función.</w:t>
      </w:r>
    </w:p>
    <w:p w14:paraId="0FD1D362" w14:textId="77777777" w:rsidR="006F5C61" w:rsidRPr="006F5C61" w:rsidRDefault="006F5C61" w:rsidP="006F5C61">
      <w:pPr>
        <w:numPr>
          <w:ilvl w:val="1"/>
          <w:numId w:val="21"/>
        </w:numPr>
        <w:rPr>
          <w:b/>
          <w:bCs/>
          <w:i/>
          <w:iCs/>
          <w:sz w:val="24"/>
          <w:szCs w:val="24"/>
        </w:rPr>
      </w:pPr>
      <w:r w:rsidRPr="006F5C61">
        <w:rPr>
          <w:b/>
          <w:bCs/>
          <w:i/>
          <w:iCs/>
          <w:sz w:val="24"/>
          <w:szCs w:val="24"/>
        </w:rPr>
        <w:t xml:space="preserve">Crea una función llamada </w:t>
      </w:r>
      <w:proofErr w:type="spellStart"/>
      <w:r w:rsidRPr="006F5C61">
        <w:rPr>
          <w:b/>
          <w:bCs/>
          <w:i/>
          <w:iCs/>
          <w:sz w:val="24"/>
          <w:szCs w:val="24"/>
        </w:rPr>
        <w:t>mostrar_mensaje</w:t>
      </w:r>
      <w:proofErr w:type="spellEnd"/>
      <w:r w:rsidRPr="006F5C61">
        <w:rPr>
          <w:b/>
          <w:bCs/>
          <w:i/>
          <w:iCs/>
          <w:sz w:val="24"/>
          <w:szCs w:val="24"/>
        </w:rPr>
        <w:t xml:space="preserve"> que intente acceder a la variable $mensaje.</w:t>
      </w:r>
    </w:p>
    <w:p w14:paraId="7FA71876" w14:textId="77777777" w:rsidR="006F5C61" w:rsidRPr="006F5C61" w:rsidRDefault="006F5C61" w:rsidP="006F5C61">
      <w:pPr>
        <w:numPr>
          <w:ilvl w:val="1"/>
          <w:numId w:val="21"/>
        </w:numPr>
        <w:rPr>
          <w:b/>
          <w:bCs/>
          <w:i/>
          <w:iCs/>
          <w:sz w:val="24"/>
          <w:szCs w:val="24"/>
        </w:rPr>
      </w:pPr>
      <w:r w:rsidRPr="006F5C61">
        <w:rPr>
          <w:b/>
          <w:bCs/>
          <w:i/>
          <w:iCs/>
          <w:sz w:val="24"/>
          <w:szCs w:val="24"/>
        </w:rPr>
        <w:t>Usa la palabra clave global dentro de la función para poder acceder a la variable global.</w:t>
      </w:r>
    </w:p>
    <w:p w14:paraId="48625A1B" w14:textId="77777777" w:rsidR="006F5C61" w:rsidRPr="006F5C61" w:rsidRDefault="006F5C61" w:rsidP="006F5C61">
      <w:pPr>
        <w:numPr>
          <w:ilvl w:val="1"/>
          <w:numId w:val="21"/>
        </w:numPr>
        <w:rPr>
          <w:b/>
          <w:bCs/>
          <w:i/>
          <w:iCs/>
          <w:sz w:val="24"/>
          <w:szCs w:val="24"/>
        </w:rPr>
      </w:pPr>
      <w:r w:rsidRPr="006F5C61">
        <w:rPr>
          <w:b/>
          <w:bCs/>
          <w:i/>
          <w:iCs/>
          <w:sz w:val="24"/>
          <w:szCs w:val="24"/>
        </w:rPr>
        <w:t>Agrega otra variable dentro de la función con ámbito local que contenga un mensaje adicional.</w:t>
      </w:r>
    </w:p>
    <w:p w14:paraId="0027A5BD" w14:textId="6353C8F0" w:rsidR="006F5C61" w:rsidRPr="006F5C61" w:rsidRDefault="00110BF8" w:rsidP="006F5C61">
      <w:pPr>
        <w:numPr>
          <w:ilvl w:val="1"/>
          <w:numId w:val="21"/>
        </w:numPr>
        <w:rPr>
          <w:b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AE8A57" wp14:editId="5E247D55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743575" cy="0"/>
                <wp:effectExtent l="0" t="0" r="28575" b="19050"/>
                <wp:wrapNone/>
                <wp:docPr id="428517584" name="Conector recto 428517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13E36" id="Conector recto 428517584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5.3pt" to="452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" strokecolor="#4579b8 [3044]">
                <w10:wrap anchorx="margin"/>
              </v:line>
            </w:pict>
          </mc:Fallback>
        </mc:AlternateContent>
      </w:r>
      <w:r w:rsidR="006F5C61" w:rsidRPr="006F5C61">
        <w:rPr>
          <w:b/>
          <w:bCs/>
          <w:i/>
          <w:iCs/>
          <w:sz w:val="24"/>
          <w:szCs w:val="24"/>
        </w:rPr>
        <w:t>Llama a la función desde fuera y muestra ambos mensajes.</w:t>
      </w:r>
    </w:p>
    <w:p w14:paraId="5002848E" w14:textId="7898BBCC" w:rsidR="006F5C61" w:rsidRPr="006F5C61" w:rsidRDefault="006F5C61" w:rsidP="006F5C61"/>
    <w:p w14:paraId="7C82921B" w14:textId="22859ABB" w:rsidR="008B4D67" w:rsidRPr="008B4D67" w:rsidRDefault="0032364F" w:rsidP="008B4D67">
      <w:r w:rsidRPr="0032364F">
        <w:drawing>
          <wp:inline distT="0" distB="0" distL="0" distR="0" wp14:anchorId="7A8DC987" wp14:editId="4CF6301B">
            <wp:extent cx="5048250" cy="4453162"/>
            <wp:effectExtent l="0" t="0" r="0" b="5080"/>
            <wp:docPr id="352273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73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189" cy="44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D67" w:rsidRPr="008B4D67" w:rsidSect="00D27929">
      <w:headerReference w:type="default" r:id="rId15"/>
      <w:footerReference w:type="default" r:id="rId16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4B4D2" w14:textId="77777777" w:rsidR="002954A3" w:rsidRDefault="002954A3">
      <w:pPr>
        <w:spacing w:after="0" w:line="240" w:lineRule="auto"/>
      </w:pPr>
      <w:r>
        <w:separator/>
      </w:r>
    </w:p>
  </w:endnote>
  <w:endnote w:type="continuationSeparator" w:id="0">
    <w:p w14:paraId="0159DC6F" w14:textId="77777777" w:rsidR="002954A3" w:rsidRDefault="0029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A54B2" w14:textId="6E456637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5C199B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1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53672" w14:textId="77777777" w:rsidR="002954A3" w:rsidRDefault="002954A3">
      <w:pPr>
        <w:spacing w:after="0" w:line="240" w:lineRule="auto"/>
      </w:pPr>
      <w:r>
        <w:separator/>
      </w:r>
    </w:p>
  </w:footnote>
  <w:footnote w:type="continuationSeparator" w:id="0">
    <w:p w14:paraId="5EB13D5D" w14:textId="77777777" w:rsidR="002954A3" w:rsidRDefault="0029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FB76F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BAA01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" o:allowincell="f" filled="f" stroked="f">
              <v:textbox inset="0,0,0,0">
                <w:txbxContent>
                  <w:p w14:paraId="459BAA01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068D"/>
    <w:multiLevelType w:val="multilevel"/>
    <w:tmpl w:val="019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4012"/>
    <w:multiLevelType w:val="multilevel"/>
    <w:tmpl w:val="640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12ECD"/>
    <w:multiLevelType w:val="hybridMultilevel"/>
    <w:tmpl w:val="46E666EE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1238239B"/>
    <w:multiLevelType w:val="hybridMultilevel"/>
    <w:tmpl w:val="75F0F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288A"/>
    <w:multiLevelType w:val="multilevel"/>
    <w:tmpl w:val="DF92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75FFA"/>
    <w:multiLevelType w:val="hybridMultilevel"/>
    <w:tmpl w:val="5FB2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92BB5"/>
    <w:multiLevelType w:val="hybridMultilevel"/>
    <w:tmpl w:val="1060AD0A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318162AF"/>
    <w:multiLevelType w:val="hybridMultilevel"/>
    <w:tmpl w:val="3E9E91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35F36F8B"/>
    <w:multiLevelType w:val="multilevel"/>
    <w:tmpl w:val="F84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D6B07"/>
    <w:multiLevelType w:val="hybridMultilevel"/>
    <w:tmpl w:val="85687FEC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3EEC2C33"/>
    <w:multiLevelType w:val="multilevel"/>
    <w:tmpl w:val="AB347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057156"/>
    <w:multiLevelType w:val="hybridMultilevel"/>
    <w:tmpl w:val="98706E98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45260C95"/>
    <w:multiLevelType w:val="hybridMultilevel"/>
    <w:tmpl w:val="A47CA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8A637E"/>
    <w:multiLevelType w:val="multilevel"/>
    <w:tmpl w:val="6D9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82221"/>
    <w:multiLevelType w:val="hybridMultilevel"/>
    <w:tmpl w:val="14D696A4"/>
    <w:lvl w:ilvl="0" w:tplc="0C0A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5D3C00E7"/>
    <w:multiLevelType w:val="hybridMultilevel"/>
    <w:tmpl w:val="92729FD4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65E72114"/>
    <w:multiLevelType w:val="multilevel"/>
    <w:tmpl w:val="86FE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6D2824"/>
    <w:multiLevelType w:val="multilevel"/>
    <w:tmpl w:val="6C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6367D"/>
    <w:multiLevelType w:val="multilevel"/>
    <w:tmpl w:val="25B6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AA5D28"/>
    <w:multiLevelType w:val="multilevel"/>
    <w:tmpl w:val="0DE0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015768">
    <w:abstractNumId w:val="15"/>
  </w:num>
  <w:num w:numId="2" w16cid:durableId="341401113">
    <w:abstractNumId w:val="14"/>
  </w:num>
  <w:num w:numId="3" w16cid:durableId="2105565973">
    <w:abstractNumId w:val="5"/>
  </w:num>
  <w:num w:numId="4" w16cid:durableId="2117601386">
    <w:abstractNumId w:val="7"/>
  </w:num>
  <w:num w:numId="5" w16cid:durableId="278341876">
    <w:abstractNumId w:val="11"/>
  </w:num>
  <w:num w:numId="6" w16cid:durableId="1324352773">
    <w:abstractNumId w:val="2"/>
  </w:num>
  <w:num w:numId="7" w16cid:durableId="215243100">
    <w:abstractNumId w:val="16"/>
  </w:num>
  <w:num w:numId="8" w16cid:durableId="1475102082">
    <w:abstractNumId w:val="18"/>
  </w:num>
  <w:num w:numId="9" w16cid:durableId="1014917735">
    <w:abstractNumId w:val="6"/>
  </w:num>
  <w:num w:numId="10" w16cid:durableId="938492790">
    <w:abstractNumId w:val="9"/>
  </w:num>
  <w:num w:numId="11" w16cid:durableId="1586720032">
    <w:abstractNumId w:val="12"/>
  </w:num>
  <w:num w:numId="12" w16cid:durableId="401371996">
    <w:abstractNumId w:val="17"/>
  </w:num>
  <w:num w:numId="13" w16cid:durableId="839000927">
    <w:abstractNumId w:val="4"/>
  </w:num>
  <w:num w:numId="14" w16cid:durableId="1721049657">
    <w:abstractNumId w:val="10"/>
  </w:num>
  <w:num w:numId="15" w16cid:durableId="318460893">
    <w:abstractNumId w:val="20"/>
  </w:num>
  <w:num w:numId="16" w16cid:durableId="668211225">
    <w:abstractNumId w:val="19"/>
  </w:num>
  <w:num w:numId="17" w16cid:durableId="313728969">
    <w:abstractNumId w:val="0"/>
  </w:num>
  <w:num w:numId="18" w16cid:durableId="688067870">
    <w:abstractNumId w:val="1"/>
  </w:num>
  <w:num w:numId="19" w16cid:durableId="1924878017">
    <w:abstractNumId w:val="3"/>
  </w:num>
  <w:num w:numId="20" w16cid:durableId="1817145725">
    <w:abstractNumId w:val="13"/>
  </w:num>
  <w:num w:numId="21" w16cid:durableId="49645619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E1"/>
    <w:rsid w:val="00004D8C"/>
    <w:rsid w:val="00012563"/>
    <w:rsid w:val="00025368"/>
    <w:rsid w:val="00025EDA"/>
    <w:rsid w:val="000429CF"/>
    <w:rsid w:val="0005427A"/>
    <w:rsid w:val="00067D3E"/>
    <w:rsid w:val="000879ED"/>
    <w:rsid w:val="00090399"/>
    <w:rsid w:val="00090440"/>
    <w:rsid w:val="000912C4"/>
    <w:rsid w:val="00092C7B"/>
    <w:rsid w:val="000A2FC9"/>
    <w:rsid w:val="000B25D1"/>
    <w:rsid w:val="000B748C"/>
    <w:rsid w:val="000D44AA"/>
    <w:rsid w:val="000F4A9E"/>
    <w:rsid w:val="00101F5C"/>
    <w:rsid w:val="00110BF8"/>
    <w:rsid w:val="00124386"/>
    <w:rsid w:val="00127032"/>
    <w:rsid w:val="00132402"/>
    <w:rsid w:val="00140A8D"/>
    <w:rsid w:val="00163825"/>
    <w:rsid w:val="00180BEA"/>
    <w:rsid w:val="001815E8"/>
    <w:rsid w:val="00182695"/>
    <w:rsid w:val="0018378C"/>
    <w:rsid w:val="00184FC3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5FF7"/>
    <w:rsid w:val="001C6544"/>
    <w:rsid w:val="001C7CD5"/>
    <w:rsid w:val="001E4344"/>
    <w:rsid w:val="001E7775"/>
    <w:rsid w:val="001F1257"/>
    <w:rsid w:val="001F3186"/>
    <w:rsid w:val="001F605D"/>
    <w:rsid w:val="00212163"/>
    <w:rsid w:val="00213094"/>
    <w:rsid w:val="00213850"/>
    <w:rsid w:val="002156EC"/>
    <w:rsid w:val="00215C7A"/>
    <w:rsid w:val="00226196"/>
    <w:rsid w:val="00232EAE"/>
    <w:rsid w:val="00243D91"/>
    <w:rsid w:val="002530C9"/>
    <w:rsid w:val="0026313C"/>
    <w:rsid w:val="0026713F"/>
    <w:rsid w:val="00271458"/>
    <w:rsid w:val="00275182"/>
    <w:rsid w:val="00280996"/>
    <w:rsid w:val="00281041"/>
    <w:rsid w:val="00281F1B"/>
    <w:rsid w:val="002870A5"/>
    <w:rsid w:val="002904D0"/>
    <w:rsid w:val="00293AB6"/>
    <w:rsid w:val="002954A3"/>
    <w:rsid w:val="002960B3"/>
    <w:rsid w:val="002A2F97"/>
    <w:rsid w:val="002A6575"/>
    <w:rsid w:val="002A6DF1"/>
    <w:rsid w:val="002B075B"/>
    <w:rsid w:val="002B4EB6"/>
    <w:rsid w:val="002E46EB"/>
    <w:rsid w:val="002E670B"/>
    <w:rsid w:val="002E6FD1"/>
    <w:rsid w:val="002F3CA5"/>
    <w:rsid w:val="00300489"/>
    <w:rsid w:val="00305BC0"/>
    <w:rsid w:val="003077E4"/>
    <w:rsid w:val="0032364F"/>
    <w:rsid w:val="00330FB6"/>
    <w:rsid w:val="00336AFF"/>
    <w:rsid w:val="003405CB"/>
    <w:rsid w:val="00356B0E"/>
    <w:rsid w:val="00361280"/>
    <w:rsid w:val="00367275"/>
    <w:rsid w:val="00370A9E"/>
    <w:rsid w:val="00371E08"/>
    <w:rsid w:val="0038789F"/>
    <w:rsid w:val="00390EEB"/>
    <w:rsid w:val="00393562"/>
    <w:rsid w:val="00395772"/>
    <w:rsid w:val="003A0E18"/>
    <w:rsid w:val="003A3BDC"/>
    <w:rsid w:val="003A6980"/>
    <w:rsid w:val="003B6CF5"/>
    <w:rsid w:val="003C47AF"/>
    <w:rsid w:val="003D2429"/>
    <w:rsid w:val="003E3288"/>
    <w:rsid w:val="003F7478"/>
    <w:rsid w:val="004049DE"/>
    <w:rsid w:val="00412077"/>
    <w:rsid w:val="00424A45"/>
    <w:rsid w:val="00432689"/>
    <w:rsid w:val="00432816"/>
    <w:rsid w:val="004359FA"/>
    <w:rsid w:val="0044142F"/>
    <w:rsid w:val="004435AD"/>
    <w:rsid w:val="00444285"/>
    <w:rsid w:val="0047437A"/>
    <w:rsid w:val="0048436E"/>
    <w:rsid w:val="00487705"/>
    <w:rsid w:val="00487AA5"/>
    <w:rsid w:val="004A4366"/>
    <w:rsid w:val="004A608B"/>
    <w:rsid w:val="004B32CF"/>
    <w:rsid w:val="004B7FF7"/>
    <w:rsid w:val="004E7D46"/>
    <w:rsid w:val="0053629B"/>
    <w:rsid w:val="00543900"/>
    <w:rsid w:val="00544082"/>
    <w:rsid w:val="00555926"/>
    <w:rsid w:val="00564DF0"/>
    <w:rsid w:val="00567E23"/>
    <w:rsid w:val="005723CA"/>
    <w:rsid w:val="005820B0"/>
    <w:rsid w:val="005865BB"/>
    <w:rsid w:val="005914D6"/>
    <w:rsid w:val="0059467D"/>
    <w:rsid w:val="005A2FF3"/>
    <w:rsid w:val="005A3033"/>
    <w:rsid w:val="005B28F3"/>
    <w:rsid w:val="005B678E"/>
    <w:rsid w:val="005C0603"/>
    <w:rsid w:val="005C199B"/>
    <w:rsid w:val="005C3CAA"/>
    <w:rsid w:val="005F2088"/>
    <w:rsid w:val="005F5AEE"/>
    <w:rsid w:val="00602F41"/>
    <w:rsid w:val="00623E17"/>
    <w:rsid w:val="00642DE9"/>
    <w:rsid w:val="0065322A"/>
    <w:rsid w:val="00663FED"/>
    <w:rsid w:val="0069161D"/>
    <w:rsid w:val="006950F8"/>
    <w:rsid w:val="006A1AA8"/>
    <w:rsid w:val="006B2B1C"/>
    <w:rsid w:val="006B33D4"/>
    <w:rsid w:val="006D0E01"/>
    <w:rsid w:val="006D2CAE"/>
    <w:rsid w:val="006D39A7"/>
    <w:rsid w:val="006E6825"/>
    <w:rsid w:val="006F5C61"/>
    <w:rsid w:val="00703237"/>
    <w:rsid w:val="0070496E"/>
    <w:rsid w:val="0071388A"/>
    <w:rsid w:val="007219E9"/>
    <w:rsid w:val="00760750"/>
    <w:rsid w:val="00765ADF"/>
    <w:rsid w:val="007703AE"/>
    <w:rsid w:val="007716CC"/>
    <w:rsid w:val="0077337C"/>
    <w:rsid w:val="00774001"/>
    <w:rsid w:val="00774DFF"/>
    <w:rsid w:val="0077560D"/>
    <w:rsid w:val="0077714A"/>
    <w:rsid w:val="007854DC"/>
    <w:rsid w:val="00786CA4"/>
    <w:rsid w:val="007976F3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141B"/>
    <w:rsid w:val="00862BF5"/>
    <w:rsid w:val="00884768"/>
    <w:rsid w:val="00885FB2"/>
    <w:rsid w:val="008B4D67"/>
    <w:rsid w:val="008B7871"/>
    <w:rsid w:val="008E40D3"/>
    <w:rsid w:val="008E6023"/>
    <w:rsid w:val="00900DB9"/>
    <w:rsid w:val="00904806"/>
    <w:rsid w:val="00911E7D"/>
    <w:rsid w:val="00912C96"/>
    <w:rsid w:val="009152E8"/>
    <w:rsid w:val="009262F2"/>
    <w:rsid w:val="00931B11"/>
    <w:rsid w:val="009330E1"/>
    <w:rsid w:val="00933D18"/>
    <w:rsid w:val="00933DF7"/>
    <w:rsid w:val="00951322"/>
    <w:rsid w:val="009518C6"/>
    <w:rsid w:val="00961341"/>
    <w:rsid w:val="00963AAC"/>
    <w:rsid w:val="009648AC"/>
    <w:rsid w:val="00967EE8"/>
    <w:rsid w:val="00974332"/>
    <w:rsid w:val="00977B80"/>
    <w:rsid w:val="00994B48"/>
    <w:rsid w:val="009A3048"/>
    <w:rsid w:val="009B790D"/>
    <w:rsid w:val="009C479D"/>
    <w:rsid w:val="009C5D3D"/>
    <w:rsid w:val="009C75E3"/>
    <w:rsid w:val="009D3FCE"/>
    <w:rsid w:val="009D5F01"/>
    <w:rsid w:val="009E126E"/>
    <w:rsid w:val="009F00E7"/>
    <w:rsid w:val="009F15F7"/>
    <w:rsid w:val="00A017FE"/>
    <w:rsid w:val="00A0252F"/>
    <w:rsid w:val="00A06E3B"/>
    <w:rsid w:val="00A079A6"/>
    <w:rsid w:val="00A11445"/>
    <w:rsid w:val="00A133DB"/>
    <w:rsid w:val="00A16292"/>
    <w:rsid w:val="00A257FB"/>
    <w:rsid w:val="00A3099E"/>
    <w:rsid w:val="00A36497"/>
    <w:rsid w:val="00A36749"/>
    <w:rsid w:val="00A43B89"/>
    <w:rsid w:val="00A46C26"/>
    <w:rsid w:val="00A477AC"/>
    <w:rsid w:val="00A50EBF"/>
    <w:rsid w:val="00A55F61"/>
    <w:rsid w:val="00A5759B"/>
    <w:rsid w:val="00A754F9"/>
    <w:rsid w:val="00A908C2"/>
    <w:rsid w:val="00A9794F"/>
    <w:rsid w:val="00AC00D2"/>
    <w:rsid w:val="00AC57E9"/>
    <w:rsid w:val="00AD4A57"/>
    <w:rsid w:val="00AD4E89"/>
    <w:rsid w:val="00AD7814"/>
    <w:rsid w:val="00AE0661"/>
    <w:rsid w:val="00AE0DF9"/>
    <w:rsid w:val="00AE1E16"/>
    <w:rsid w:val="00AF3B52"/>
    <w:rsid w:val="00B02BF5"/>
    <w:rsid w:val="00B10052"/>
    <w:rsid w:val="00B10BDD"/>
    <w:rsid w:val="00B15177"/>
    <w:rsid w:val="00B44431"/>
    <w:rsid w:val="00B73918"/>
    <w:rsid w:val="00B802A8"/>
    <w:rsid w:val="00B80602"/>
    <w:rsid w:val="00B8323F"/>
    <w:rsid w:val="00B84775"/>
    <w:rsid w:val="00B84CF6"/>
    <w:rsid w:val="00B866F4"/>
    <w:rsid w:val="00B9501C"/>
    <w:rsid w:val="00B9760A"/>
    <w:rsid w:val="00BA3F94"/>
    <w:rsid w:val="00BC26F3"/>
    <w:rsid w:val="00BC4395"/>
    <w:rsid w:val="00BC4479"/>
    <w:rsid w:val="00BC6DFF"/>
    <w:rsid w:val="00BE01DF"/>
    <w:rsid w:val="00BE2B14"/>
    <w:rsid w:val="00BE44AE"/>
    <w:rsid w:val="00BF3BE4"/>
    <w:rsid w:val="00BF5290"/>
    <w:rsid w:val="00C06C98"/>
    <w:rsid w:val="00C22937"/>
    <w:rsid w:val="00C25957"/>
    <w:rsid w:val="00C26869"/>
    <w:rsid w:val="00C420D6"/>
    <w:rsid w:val="00C43028"/>
    <w:rsid w:val="00C463EE"/>
    <w:rsid w:val="00C5384C"/>
    <w:rsid w:val="00C625DD"/>
    <w:rsid w:val="00C663B8"/>
    <w:rsid w:val="00C77629"/>
    <w:rsid w:val="00C80F47"/>
    <w:rsid w:val="00C836B6"/>
    <w:rsid w:val="00C93354"/>
    <w:rsid w:val="00C97F9F"/>
    <w:rsid w:val="00CC09F1"/>
    <w:rsid w:val="00CE77EE"/>
    <w:rsid w:val="00CF1703"/>
    <w:rsid w:val="00CF4504"/>
    <w:rsid w:val="00D00311"/>
    <w:rsid w:val="00D018B0"/>
    <w:rsid w:val="00D13C12"/>
    <w:rsid w:val="00D14453"/>
    <w:rsid w:val="00D14EA2"/>
    <w:rsid w:val="00D164B6"/>
    <w:rsid w:val="00D17F0E"/>
    <w:rsid w:val="00D226BC"/>
    <w:rsid w:val="00D2370B"/>
    <w:rsid w:val="00D24A4D"/>
    <w:rsid w:val="00D27929"/>
    <w:rsid w:val="00D30563"/>
    <w:rsid w:val="00D52F6A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A4F86"/>
    <w:rsid w:val="00DC14BB"/>
    <w:rsid w:val="00DC31DC"/>
    <w:rsid w:val="00DC7E8F"/>
    <w:rsid w:val="00DD2532"/>
    <w:rsid w:val="00DD6B04"/>
    <w:rsid w:val="00DE0BA6"/>
    <w:rsid w:val="00E07439"/>
    <w:rsid w:val="00E11C8C"/>
    <w:rsid w:val="00E1556B"/>
    <w:rsid w:val="00E161E5"/>
    <w:rsid w:val="00E2056B"/>
    <w:rsid w:val="00E248F8"/>
    <w:rsid w:val="00E24A89"/>
    <w:rsid w:val="00E30FAF"/>
    <w:rsid w:val="00E33605"/>
    <w:rsid w:val="00E42A54"/>
    <w:rsid w:val="00E52C9F"/>
    <w:rsid w:val="00E54054"/>
    <w:rsid w:val="00E67E1E"/>
    <w:rsid w:val="00E72733"/>
    <w:rsid w:val="00E73E4C"/>
    <w:rsid w:val="00E76447"/>
    <w:rsid w:val="00E805E2"/>
    <w:rsid w:val="00E82A9E"/>
    <w:rsid w:val="00E92AFC"/>
    <w:rsid w:val="00EA04A7"/>
    <w:rsid w:val="00EB5729"/>
    <w:rsid w:val="00EB6A9C"/>
    <w:rsid w:val="00EC6F0C"/>
    <w:rsid w:val="00ED2CB5"/>
    <w:rsid w:val="00ED379A"/>
    <w:rsid w:val="00EE33C6"/>
    <w:rsid w:val="00EE72BE"/>
    <w:rsid w:val="00EF3BE0"/>
    <w:rsid w:val="00F0182E"/>
    <w:rsid w:val="00F13AFD"/>
    <w:rsid w:val="00F15F01"/>
    <w:rsid w:val="00F81B13"/>
    <w:rsid w:val="00F86AE2"/>
    <w:rsid w:val="00F87B61"/>
    <w:rsid w:val="00FA2EFE"/>
    <w:rsid w:val="00FB219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3940CE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0661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D1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8B4D67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78221-6131-46B4-9390-D76B619D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37</TotalTime>
  <Pages>11</Pages>
  <Words>984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Armando Herrero Silva</cp:lastModifiedBy>
  <cp:revision>37</cp:revision>
  <cp:lastPrinted>2024-10-20T12:27:00Z</cp:lastPrinted>
  <dcterms:created xsi:type="dcterms:W3CDTF">2024-10-20T11:51:00Z</dcterms:created>
  <dcterms:modified xsi:type="dcterms:W3CDTF">2024-10-20T12:27:00Z</dcterms:modified>
</cp:coreProperties>
</file>