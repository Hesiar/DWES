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5BA4441B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461283">
        <w:t xml:space="preserve"> desarrollo web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7D947A20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</w:t>
      </w:r>
      <w:r w:rsidR="00461283">
        <w:rPr>
          <w:sz w:val="80"/>
          <w:szCs w:val="80"/>
        </w:rPr>
        <w:t>9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  <w:bookmarkStart w:id="0" w:name="_GoBack"/>
          <w:bookmarkEnd w:id="0"/>
        </w:p>
        <w:p w14:paraId="67C6D97F" w14:textId="2C360B27" w:rsidR="00421215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07903" w:history="1">
            <w:r w:rsidR="00421215" w:rsidRPr="00101B17">
              <w:rPr>
                <w:rStyle w:val="Hipervnculo"/>
              </w:rPr>
              <w:t>1.</w:t>
            </w:r>
            <w:r w:rsidR="00421215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421215" w:rsidRPr="00101B17">
              <w:rPr>
                <w:rStyle w:val="Hipervnculo"/>
              </w:rPr>
              <w:t>RA08_d.</w:t>
            </w:r>
            <w:r w:rsidR="00421215">
              <w:rPr>
                <w:webHidden/>
              </w:rPr>
              <w:tab/>
            </w:r>
            <w:r w:rsidR="00421215">
              <w:rPr>
                <w:webHidden/>
              </w:rPr>
              <w:fldChar w:fldCharType="begin"/>
            </w:r>
            <w:r w:rsidR="00421215">
              <w:rPr>
                <w:webHidden/>
              </w:rPr>
              <w:instrText xml:space="preserve"> PAGEREF _Toc191407903 \h </w:instrText>
            </w:r>
            <w:r w:rsidR="00421215">
              <w:rPr>
                <w:webHidden/>
              </w:rPr>
            </w:r>
            <w:r w:rsidR="00421215">
              <w:rPr>
                <w:webHidden/>
              </w:rPr>
              <w:fldChar w:fldCharType="separate"/>
            </w:r>
            <w:r w:rsidR="00C81F7C">
              <w:rPr>
                <w:webHidden/>
              </w:rPr>
              <w:t>2</w:t>
            </w:r>
            <w:r w:rsidR="00421215">
              <w:rPr>
                <w:webHidden/>
              </w:rPr>
              <w:fldChar w:fldCharType="end"/>
            </w:r>
          </w:hyperlink>
        </w:p>
        <w:p w14:paraId="5292CB5B" w14:textId="59F5BB59" w:rsidR="00421215" w:rsidRDefault="00421215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91407904" w:history="1">
            <w:r w:rsidRPr="00101B17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101B17">
              <w:rPr>
                <w:rStyle w:val="Hipervnculo"/>
              </w:rPr>
              <w:t>RA08_f.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_Toc191407904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1F7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904350" w14:textId="6CC07E19" w:rsidR="00421215" w:rsidRDefault="00421215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91407905" w:history="1">
            <w:r w:rsidRPr="00101B17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101B17">
              <w:rPr>
                <w:rStyle w:val="Hipervnculo"/>
              </w:rPr>
              <w:t>RA08_h.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_Toc191407905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1F7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C67847" w14:textId="6E344EFB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5AF86ABA" w:rsidR="00C25957" w:rsidRDefault="00C25957" w:rsidP="00C5384C">
      <w:pPr>
        <w:pStyle w:val="Ttulo1"/>
        <w:numPr>
          <w:ilvl w:val="0"/>
          <w:numId w:val="1"/>
        </w:numPr>
      </w:pPr>
      <w:bookmarkStart w:id="1" w:name="_Toc191407903"/>
      <w:r w:rsidRPr="00C25957">
        <w:lastRenderedPageBreak/>
        <w:t>RA0</w:t>
      </w:r>
      <w:r w:rsidR="00461283">
        <w:t>8_d</w:t>
      </w:r>
      <w:r w:rsidR="003D2429">
        <w:t>.</w:t>
      </w:r>
      <w:bookmarkEnd w:id="1"/>
    </w:p>
    <w:p w14:paraId="072358A3" w14:textId="1677951E" w:rsidR="00461283" w:rsidRPr="00461283" w:rsidRDefault="00461283" w:rsidP="00461283">
      <w:pPr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0A6A5464">
                <wp:simplePos x="0" y="0"/>
                <wp:positionH relativeFrom="column">
                  <wp:posOffset>0</wp:posOffset>
                </wp:positionH>
                <wp:positionV relativeFrom="paragraph">
                  <wp:posOffset>450571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3CB7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52.2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" strokecolor="#4579b8 [3044]"/>
            </w:pict>
          </mc:Fallback>
        </mc:AlternateContent>
      </w:r>
      <w:r w:rsidRPr="00461283">
        <w:rPr>
          <w:b/>
          <w:i/>
          <w:sz w:val="24"/>
        </w:rPr>
        <w:t xml:space="preserve">Publicar el código fuente desarrollado en la tarea en un repositorio, por </w:t>
      </w:r>
      <w:proofErr w:type="gramStart"/>
      <w:r w:rsidRPr="00461283">
        <w:rPr>
          <w:b/>
          <w:i/>
          <w:sz w:val="24"/>
        </w:rPr>
        <w:t>ejemplo</w:t>
      </w:r>
      <w:proofErr w:type="gramEnd"/>
      <w:r w:rsidRPr="00461283">
        <w:rPr>
          <w:b/>
          <w:i/>
          <w:sz w:val="24"/>
        </w:rPr>
        <w:t xml:space="preserve"> </w:t>
      </w:r>
      <w:proofErr w:type="spellStart"/>
      <w:r w:rsidRPr="00461283">
        <w:rPr>
          <w:b/>
          <w:i/>
          <w:sz w:val="24"/>
        </w:rPr>
        <w:t>github</w:t>
      </w:r>
      <w:proofErr w:type="spellEnd"/>
      <w:r w:rsidRPr="00461283">
        <w:rPr>
          <w:b/>
          <w:i/>
          <w:sz w:val="24"/>
        </w:rPr>
        <w:t xml:space="preserve"> o </w:t>
      </w:r>
      <w:proofErr w:type="spellStart"/>
      <w:r w:rsidRPr="00461283">
        <w:rPr>
          <w:b/>
          <w:i/>
          <w:sz w:val="24"/>
        </w:rPr>
        <w:t>Bitbucket</w:t>
      </w:r>
      <w:proofErr w:type="spellEnd"/>
      <w:r w:rsidRPr="00461283">
        <w:rPr>
          <w:b/>
          <w:i/>
          <w:sz w:val="24"/>
        </w:rPr>
        <w:t xml:space="preserve">. Incluir la </w:t>
      </w:r>
      <w:proofErr w:type="spellStart"/>
      <w:r w:rsidRPr="00461283">
        <w:rPr>
          <w:b/>
          <w:i/>
          <w:sz w:val="24"/>
        </w:rPr>
        <w:t>url</w:t>
      </w:r>
      <w:proofErr w:type="spellEnd"/>
      <w:r w:rsidRPr="00461283">
        <w:rPr>
          <w:b/>
          <w:i/>
          <w:sz w:val="24"/>
        </w:rPr>
        <w:t xml:space="preserve"> del repositorio.</w:t>
      </w:r>
    </w:p>
    <w:p w14:paraId="33E334DC" w14:textId="444E7436" w:rsidR="00A754F9" w:rsidRDefault="00461283" w:rsidP="008B4D67">
      <w:pPr>
        <w:ind w:left="570"/>
      </w:pPr>
      <w:r>
        <w:t xml:space="preserve">Primero hemos creado el repositorio en la web de </w:t>
      </w:r>
      <w:proofErr w:type="spellStart"/>
      <w:r>
        <w:t>github</w:t>
      </w:r>
      <w:proofErr w:type="spellEnd"/>
      <w:r>
        <w:t xml:space="preserve">. Luego hemos copiado su </w:t>
      </w:r>
      <w:proofErr w:type="spellStart"/>
      <w:r>
        <w:t>url</w:t>
      </w:r>
      <w:proofErr w:type="spellEnd"/>
      <w:r>
        <w:t xml:space="preserve"> y mediante comandos en la ubicación deseada lo hemos clonado. Luego hemos subido los archivos mediante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”,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‘mensaje’” y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”.</w:t>
      </w:r>
    </w:p>
    <w:p w14:paraId="4EA7F8B1" w14:textId="77777777" w:rsidR="00461283" w:rsidRDefault="00461283" w:rsidP="00461283">
      <w:pPr>
        <w:ind w:left="570"/>
        <w:jc w:val="center"/>
      </w:pPr>
      <w:hyperlink r:id="rId9" w:history="1">
        <w:r w:rsidRPr="00461283">
          <w:rPr>
            <w:rStyle w:val="Hipervnculo"/>
          </w:rPr>
          <w:t>https://github.com/Hesiar</w:t>
        </w:r>
      </w:hyperlink>
    </w:p>
    <w:p w14:paraId="10CD1BC1" w14:textId="2F92CEA3" w:rsidR="00461283" w:rsidRDefault="00461283" w:rsidP="00461283">
      <w:pPr>
        <w:ind w:left="570"/>
        <w:jc w:val="center"/>
      </w:pPr>
      <w:r>
        <w:rPr>
          <w:noProof/>
        </w:rPr>
        <w:drawing>
          <wp:inline distT="0" distB="0" distL="0" distR="0" wp14:anchorId="3BE6E327" wp14:editId="05563B6C">
            <wp:extent cx="5930900" cy="1586865"/>
            <wp:effectExtent l="95250" t="95250" r="88900" b="895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86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0DFF15" w14:textId="111487B2" w:rsidR="00461283" w:rsidRDefault="00461283" w:rsidP="00461283">
      <w:pPr>
        <w:ind w:left="570"/>
      </w:pPr>
      <w:r>
        <w:t xml:space="preserve">Adjunto a este documento hemos añadido la “tarea” sobre </w:t>
      </w:r>
      <w:proofErr w:type="spellStart"/>
      <w:r>
        <w:t>github</w:t>
      </w:r>
      <w:proofErr w:type="spellEnd"/>
      <w:r>
        <w:t>.</w:t>
      </w:r>
    </w:p>
    <w:p w14:paraId="5BA6612C" w14:textId="24FD0628" w:rsidR="001E2AEC" w:rsidRDefault="001E2AEC" w:rsidP="00461283">
      <w:pPr>
        <w:ind w:left="570"/>
      </w:pPr>
    </w:p>
    <w:p w14:paraId="19E200AE" w14:textId="412F687F" w:rsidR="001E2AEC" w:rsidRDefault="001E2AEC" w:rsidP="00461283">
      <w:pPr>
        <w:ind w:left="570"/>
      </w:pPr>
    </w:p>
    <w:p w14:paraId="52C8A986" w14:textId="1BC1C20E" w:rsidR="001E2AEC" w:rsidRDefault="001E2AEC" w:rsidP="00461283">
      <w:pPr>
        <w:ind w:left="570"/>
      </w:pPr>
    </w:p>
    <w:p w14:paraId="733E50C0" w14:textId="4CA13400" w:rsidR="001E2AEC" w:rsidRDefault="001E2AEC" w:rsidP="00461283">
      <w:pPr>
        <w:ind w:left="570"/>
      </w:pPr>
    </w:p>
    <w:p w14:paraId="5F54B00D" w14:textId="6FDB8243" w:rsidR="001E2AEC" w:rsidRDefault="001E2AEC" w:rsidP="00461283">
      <w:pPr>
        <w:ind w:left="570"/>
      </w:pPr>
    </w:p>
    <w:p w14:paraId="532125D2" w14:textId="35D22D6B" w:rsidR="001E2AEC" w:rsidRDefault="001E2AEC" w:rsidP="00461283">
      <w:pPr>
        <w:ind w:left="570"/>
      </w:pPr>
    </w:p>
    <w:p w14:paraId="5B252D66" w14:textId="7F7F3074" w:rsidR="001E2AEC" w:rsidRDefault="001E2AEC" w:rsidP="00461283">
      <w:pPr>
        <w:ind w:left="570"/>
      </w:pPr>
    </w:p>
    <w:p w14:paraId="4D72D830" w14:textId="073EFD25" w:rsidR="001E2AEC" w:rsidRDefault="001E2AEC" w:rsidP="00461283">
      <w:pPr>
        <w:ind w:left="570"/>
      </w:pPr>
    </w:p>
    <w:p w14:paraId="16821A6F" w14:textId="7A71B249" w:rsidR="001E2AEC" w:rsidRDefault="001E2AEC" w:rsidP="00461283">
      <w:pPr>
        <w:ind w:left="570"/>
      </w:pPr>
    </w:p>
    <w:p w14:paraId="76D18417" w14:textId="1B75524D" w:rsidR="001E2AEC" w:rsidRDefault="001E2AEC" w:rsidP="00461283">
      <w:pPr>
        <w:ind w:left="570"/>
      </w:pPr>
    </w:p>
    <w:p w14:paraId="7EE31C0D" w14:textId="29873F90" w:rsidR="001E2AEC" w:rsidRDefault="001E2AEC" w:rsidP="00461283">
      <w:pPr>
        <w:ind w:left="570"/>
      </w:pPr>
    </w:p>
    <w:p w14:paraId="449E3846" w14:textId="77777777" w:rsidR="001E2AEC" w:rsidRPr="005C199B" w:rsidRDefault="001E2AEC" w:rsidP="00461283">
      <w:pPr>
        <w:ind w:left="570"/>
      </w:pPr>
    </w:p>
    <w:p w14:paraId="3048C75B" w14:textId="7EA2983F" w:rsidR="00D27929" w:rsidRDefault="00C25957" w:rsidP="00C5384C">
      <w:pPr>
        <w:pStyle w:val="Ttulo1"/>
        <w:numPr>
          <w:ilvl w:val="0"/>
          <w:numId w:val="1"/>
        </w:numPr>
      </w:pPr>
      <w:bookmarkStart w:id="2" w:name="_Toc191407904"/>
      <w:r>
        <w:lastRenderedPageBreak/>
        <w:t>RA0</w:t>
      </w:r>
      <w:r w:rsidR="00904F86">
        <w:t>8_f</w:t>
      </w:r>
      <w:r w:rsidR="003D2429">
        <w:t>.</w:t>
      </w:r>
      <w:bookmarkEnd w:id="2"/>
    </w:p>
    <w:p w14:paraId="58529695" w14:textId="77777777" w:rsidR="00904F86" w:rsidRPr="00904F86" w:rsidRDefault="00904F86" w:rsidP="00904F86">
      <w:pPr>
        <w:rPr>
          <w:b/>
          <w:i/>
          <w:sz w:val="24"/>
        </w:rPr>
      </w:pPr>
      <w:r w:rsidRPr="00904F86">
        <w:rPr>
          <w:b/>
          <w:i/>
          <w:sz w:val="24"/>
        </w:rPr>
        <w:t xml:space="preserve">Utilizar un servicio web y mostrar el resultado en una página web. Se puede utilizar el comando </w:t>
      </w:r>
      <w:proofErr w:type="spellStart"/>
      <w:r w:rsidRPr="00904F86">
        <w:rPr>
          <w:b/>
          <w:i/>
          <w:sz w:val="24"/>
        </w:rPr>
        <w:t>file_get_</w:t>
      </w:r>
      <w:proofErr w:type="gramStart"/>
      <w:r w:rsidRPr="00904F86">
        <w:rPr>
          <w:b/>
          <w:i/>
          <w:sz w:val="24"/>
        </w:rPr>
        <w:t>contents</w:t>
      </w:r>
      <w:proofErr w:type="spellEnd"/>
      <w:r w:rsidRPr="00904F86">
        <w:rPr>
          <w:b/>
          <w:i/>
          <w:sz w:val="24"/>
        </w:rPr>
        <w:t>(</w:t>
      </w:r>
      <w:proofErr w:type="gramEnd"/>
      <w:r w:rsidRPr="00904F86">
        <w:rPr>
          <w:b/>
          <w:i/>
          <w:sz w:val="24"/>
        </w:rPr>
        <w:t xml:space="preserve">) o </w:t>
      </w:r>
      <w:proofErr w:type="spellStart"/>
      <w:r w:rsidRPr="00904F86">
        <w:rPr>
          <w:b/>
          <w:i/>
          <w:sz w:val="24"/>
        </w:rPr>
        <w:t>curl</w:t>
      </w:r>
      <w:proofErr w:type="spellEnd"/>
      <w:r w:rsidRPr="00904F86">
        <w:rPr>
          <w:b/>
          <w:i/>
          <w:sz w:val="24"/>
        </w:rPr>
        <w:t>. Para buscar servicios de uso libre, por ejemplo, se puede utilizar la siguiente página:</w:t>
      </w:r>
    </w:p>
    <w:p w14:paraId="7367ABE4" w14:textId="77777777" w:rsidR="00904F86" w:rsidRPr="00904F86" w:rsidRDefault="00904F86" w:rsidP="00904F86">
      <w:pPr>
        <w:rPr>
          <w:b/>
          <w:i/>
          <w:sz w:val="24"/>
        </w:rPr>
      </w:pPr>
      <w:r w:rsidRPr="00904F86">
        <w:rPr>
          <w:b/>
          <w:i/>
          <w:sz w:val="24"/>
        </w:rPr>
        <w:t>https://desarrolloweb.com/colecciones/api-rest-uso-publico-libre</w:t>
      </w:r>
    </w:p>
    <w:p w14:paraId="6B3A3AE5" w14:textId="77777777" w:rsidR="00904F86" w:rsidRPr="00904F86" w:rsidRDefault="00904F86" w:rsidP="00904F86">
      <w:pPr>
        <w:rPr>
          <w:b/>
          <w:i/>
          <w:sz w:val="24"/>
        </w:rPr>
      </w:pPr>
      <w:r w:rsidRPr="00904F86">
        <w:rPr>
          <w:b/>
          <w:i/>
          <w:sz w:val="24"/>
        </w:rPr>
        <w:t>Se valorará el aspecto gráfico de la aplicación.</w:t>
      </w:r>
    </w:p>
    <w:p w14:paraId="3EB7B4A1" w14:textId="5B33DBDB" w:rsidR="00904F86" w:rsidRPr="00904F86" w:rsidRDefault="00904F86" w:rsidP="00904F86">
      <w:pPr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0562F318">
                <wp:simplePos x="0" y="0"/>
                <wp:positionH relativeFrom="column">
                  <wp:posOffset>156515</wp:posOffset>
                </wp:positionH>
                <wp:positionV relativeFrom="paragraph">
                  <wp:posOffset>215672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7A7F5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7pt" to="464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" strokecolor="#4579b8 [3044]"/>
            </w:pict>
          </mc:Fallback>
        </mc:AlternateContent>
      </w:r>
      <w:r w:rsidRPr="00904F86">
        <w:rPr>
          <w:b/>
          <w:i/>
          <w:sz w:val="24"/>
        </w:rPr>
        <w:t xml:space="preserve">Nota: Se recomienda probar un servicio que devuelva datos en </w:t>
      </w:r>
      <w:proofErr w:type="spellStart"/>
      <w:r w:rsidRPr="00904F86">
        <w:rPr>
          <w:b/>
          <w:i/>
          <w:sz w:val="24"/>
        </w:rPr>
        <w:t>json</w:t>
      </w:r>
      <w:proofErr w:type="spellEnd"/>
      <w:r w:rsidRPr="00904F86">
        <w:rPr>
          <w:b/>
          <w:i/>
          <w:sz w:val="24"/>
        </w:rPr>
        <w:t>.</w:t>
      </w:r>
    </w:p>
    <w:p w14:paraId="0E468F65" w14:textId="31CD7D81" w:rsidR="00A754F9" w:rsidRDefault="001E2AE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Hemos usado una API de </w:t>
      </w:r>
      <w:proofErr w:type="spellStart"/>
      <w:r>
        <w:rPr>
          <w:bCs/>
          <w:iCs/>
          <w:sz w:val="24"/>
          <w:szCs w:val="24"/>
        </w:rPr>
        <w:t>Pokemon</w:t>
      </w:r>
      <w:proofErr w:type="spellEnd"/>
      <w:r>
        <w:rPr>
          <w:bCs/>
          <w:iCs/>
          <w:sz w:val="24"/>
          <w:szCs w:val="24"/>
        </w:rPr>
        <w:t>.</w:t>
      </w:r>
    </w:p>
    <w:p w14:paraId="335499F4" w14:textId="3319C397" w:rsidR="001E2AEC" w:rsidRDefault="001E2AEC" w:rsidP="001E2AEC">
      <w:pPr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2915D18" wp14:editId="2C961903">
            <wp:extent cx="3913632" cy="3440553"/>
            <wp:effectExtent l="95250" t="95250" r="86995" b="102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850" cy="345305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714614" w14:textId="74DA283C" w:rsidR="001E2AEC" w:rsidRDefault="001E2AEC" w:rsidP="001E2AEC">
      <w:pPr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F00295C" wp14:editId="04C417D7">
            <wp:extent cx="5930900" cy="1637030"/>
            <wp:effectExtent l="95250" t="95250" r="88900" b="965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37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468552" w14:textId="7633B929" w:rsidR="001E2AEC" w:rsidRDefault="001E2AEC" w:rsidP="001E2AEC">
      <w:pPr>
        <w:jc w:val="center"/>
        <w:rPr>
          <w:bCs/>
          <w:iCs/>
          <w:sz w:val="24"/>
          <w:szCs w:val="24"/>
        </w:rPr>
      </w:pPr>
    </w:p>
    <w:p w14:paraId="395363FD" w14:textId="296364AE" w:rsidR="001E2AEC" w:rsidRDefault="001E2AEC" w:rsidP="001E2AEC">
      <w:pPr>
        <w:jc w:val="center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6C2A2" wp14:editId="27C5A163">
            <wp:extent cx="5930900" cy="2684145"/>
            <wp:effectExtent l="95250" t="95250" r="88900" b="971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84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1A2699" w14:textId="5886215E" w:rsidR="001E2AEC" w:rsidRDefault="001E2AEC" w:rsidP="001E2AEC">
      <w:pPr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2CBAE891" wp14:editId="7EF2B751">
            <wp:extent cx="5930900" cy="2753995"/>
            <wp:effectExtent l="95250" t="95250" r="88900" b="1035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53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0BD3B6" w14:textId="29880821" w:rsidR="001E2AEC" w:rsidRDefault="001E2AEC" w:rsidP="008B4D67">
      <w:pPr>
        <w:rPr>
          <w:bCs/>
          <w:iCs/>
          <w:sz w:val="24"/>
          <w:szCs w:val="24"/>
        </w:rPr>
      </w:pPr>
    </w:p>
    <w:p w14:paraId="62ACAFB4" w14:textId="1B98E525" w:rsidR="001E2AEC" w:rsidRDefault="001E2AEC" w:rsidP="008B4D67">
      <w:pPr>
        <w:rPr>
          <w:bCs/>
          <w:iCs/>
          <w:sz w:val="24"/>
          <w:szCs w:val="24"/>
        </w:rPr>
      </w:pPr>
    </w:p>
    <w:p w14:paraId="539B874B" w14:textId="4E354ED9" w:rsidR="001E2AEC" w:rsidRDefault="001E2AEC" w:rsidP="008B4D67">
      <w:pPr>
        <w:rPr>
          <w:bCs/>
          <w:iCs/>
          <w:sz w:val="24"/>
          <w:szCs w:val="24"/>
        </w:rPr>
      </w:pPr>
    </w:p>
    <w:p w14:paraId="6E1EBA37" w14:textId="22B2E6FA" w:rsidR="001E2AEC" w:rsidRDefault="001E2AEC" w:rsidP="008B4D67">
      <w:pPr>
        <w:rPr>
          <w:bCs/>
          <w:iCs/>
          <w:sz w:val="24"/>
          <w:szCs w:val="24"/>
        </w:rPr>
      </w:pPr>
    </w:p>
    <w:p w14:paraId="4453C81B" w14:textId="366EC80C" w:rsidR="001E2AEC" w:rsidRDefault="001E2AEC" w:rsidP="008B4D67">
      <w:pPr>
        <w:rPr>
          <w:bCs/>
          <w:iCs/>
          <w:sz w:val="24"/>
          <w:szCs w:val="24"/>
        </w:rPr>
      </w:pPr>
    </w:p>
    <w:p w14:paraId="52FD57A3" w14:textId="77777777" w:rsidR="001E2AEC" w:rsidRPr="001E2AEC" w:rsidRDefault="001E2AEC" w:rsidP="008B4D67">
      <w:pPr>
        <w:rPr>
          <w:bCs/>
          <w:iCs/>
          <w:sz w:val="24"/>
          <w:szCs w:val="24"/>
        </w:rPr>
      </w:pPr>
    </w:p>
    <w:p w14:paraId="483B0ACA" w14:textId="5E12C7B7" w:rsidR="00D164B6" w:rsidRDefault="00C25957" w:rsidP="00C5384C">
      <w:pPr>
        <w:pStyle w:val="Ttulo1"/>
        <w:numPr>
          <w:ilvl w:val="0"/>
          <w:numId w:val="1"/>
        </w:numPr>
      </w:pPr>
      <w:bookmarkStart w:id="3" w:name="_Toc191407905"/>
      <w:r>
        <w:lastRenderedPageBreak/>
        <w:t>RA0</w:t>
      </w:r>
      <w:r w:rsidR="00B94268">
        <w:t>8_h</w:t>
      </w:r>
      <w:r w:rsidR="00D164B6">
        <w:t>.</w:t>
      </w:r>
      <w:bookmarkEnd w:id="3"/>
    </w:p>
    <w:p w14:paraId="0065FEB6" w14:textId="1065E5A5" w:rsidR="00B94268" w:rsidRDefault="00B94268" w:rsidP="00E92AFC">
      <w:pPr>
        <w:ind w:left="570"/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50477899">
                <wp:simplePos x="0" y="0"/>
                <wp:positionH relativeFrom="margin">
                  <wp:posOffset>158750</wp:posOffset>
                </wp:positionH>
                <wp:positionV relativeFrom="paragraph">
                  <wp:posOffset>276936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3E656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5pt,21.8pt" to="464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It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" strokecolor="#4579b8 [3044]">
                <w10:wrap anchorx="margin"/>
              </v:line>
            </w:pict>
          </mc:Fallback>
        </mc:AlternateContent>
      </w:r>
      <w:r>
        <w:rPr>
          <w:b/>
          <w:bCs/>
          <w:i/>
          <w:iCs/>
          <w:sz w:val="24"/>
          <w:szCs w:val="24"/>
        </w:rPr>
        <w:t xml:space="preserve">Uso de </w:t>
      </w:r>
      <w:proofErr w:type="spellStart"/>
      <w:r>
        <w:rPr>
          <w:b/>
          <w:bCs/>
          <w:i/>
          <w:iCs/>
          <w:sz w:val="24"/>
          <w:szCs w:val="24"/>
        </w:rPr>
        <w:t>Jmeter</w:t>
      </w:r>
      <w:proofErr w:type="spellEnd"/>
      <w:r>
        <w:rPr>
          <w:b/>
          <w:bCs/>
          <w:i/>
          <w:iCs/>
          <w:sz w:val="24"/>
          <w:szCs w:val="24"/>
        </w:rPr>
        <w:t xml:space="preserve"> con nuestro código del apartado anterior.</w:t>
      </w:r>
    </w:p>
    <w:p w14:paraId="74131569" w14:textId="33FD3054" w:rsidR="00B94268" w:rsidRDefault="00421215" w:rsidP="00B94268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65C6C5" wp14:editId="0DFF0CBA">
            <wp:extent cx="5930900" cy="1802130"/>
            <wp:effectExtent l="95250" t="95250" r="88900" b="1028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021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33CF93" w14:textId="48E7CFB2" w:rsidR="00421215" w:rsidRDefault="00421215" w:rsidP="00B94268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68CE57" wp14:editId="764F7DDB">
            <wp:extent cx="5930900" cy="1268730"/>
            <wp:effectExtent l="95250" t="95250" r="88900" b="1028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6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17AF04" w14:textId="0A4F14E6" w:rsidR="00421215" w:rsidRDefault="00421215" w:rsidP="00B94268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83561ED" wp14:editId="04CFAA6F">
            <wp:extent cx="5930900" cy="1442720"/>
            <wp:effectExtent l="95250" t="95250" r="88900" b="10033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42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E17F38" w14:textId="5A2B8EC9" w:rsidR="00421215" w:rsidRDefault="00421215" w:rsidP="00B94268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118C03" wp14:editId="54C8FD2E">
            <wp:extent cx="5930900" cy="993775"/>
            <wp:effectExtent l="95250" t="95250" r="88900" b="920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93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D64B4A" w14:textId="13B05FBE" w:rsidR="00B94268" w:rsidRPr="00B94268" w:rsidRDefault="00B94268" w:rsidP="00B94268">
      <w:pPr>
        <w:rPr>
          <w:bCs/>
          <w:iCs/>
          <w:sz w:val="24"/>
          <w:szCs w:val="24"/>
        </w:rPr>
      </w:pPr>
    </w:p>
    <w:sectPr w:rsidR="00B94268" w:rsidRPr="00B94268" w:rsidSect="00D27929">
      <w:headerReference w:type="default" r:id="rId19"/>
      <w:footerReference w:type="default" r:id="rId2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5B320" w14:textId="77777777" w:rsidR="006A57E8" w:rsidRDefault="006A57E8">
      <w:pPr>
        <w:spacing w:after="0" w:line="240" w:lineRule="auto"/>
      </w:pPr>
      <w:r>
        <w:separator/>
      </w:r>
    </w:p>
  </w:endnote>
  <w:endnote w:type="continuationSeparator" w:id="0">
    <w:p w14:paraId="6F444644" w14:textId="77777777" w:rsidR="006A57E8" w:rsidRDefault="006A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A54B2" w14:textId="463B4AD9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C81F7C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5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C4B71" w14:textId="77777777" w:rsidR="006A57E8" w:rsidRDefault="006A57E8">
      <w:pPr>
        <w:spacing w:after="0" w:line="240" w:lineRule="auto"/>
      </w:pPr>
      <w:r>
        <w:separator/>
      </w:r>
    </w:p>
  </w:footnote>
  <w:footnote w:type="continuationSeparator" w:id="0">
    <w:p w14:paraId="5AB9675F" w14:textId="77777777" w:rsidR="006A57E8" w:rsidRDefault="006A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368"/>
    <w:rsid w:val="00025EDA"/>
    <w:rsid w:val="000429CF"/>
    <w:rsid w:val="0005427A"/>
    <w:rsid w:val="00067D3E"/>
    <w:rsid w:val="000879ED"/>
    <w:rsid w:val="00090399"/>
    <w:rsid w:val="00090440"/>
    <w:rsid w:val="000912C4"/>
    <w:rsid w:val="00092C7B"/>
    <w:rsid w:val="000A2FC9"/>
    <w:rsid w:val="000B748C"/>
    <w:rsid w:val="000D44AA"/>
    <w:rsid w:val="000F4A9E"/>
    <w:rsid w:val="00101F5C"/>
    <w:rsid w:val="00124386"/>
    <w:rsid w:val="00127032"/>
    <w:rsid w:val="00132402"/>
    <w:rsid w:val="00140A8D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2AEC"/>
    <w:rsid w:val="001E4344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F97"/>
    <w:rsid w:val="002A6575"/>
    <w:rsid w:val="002A6DF1"/>
    <w:rsid w:val="002B075B"/>
    <w:rsid w:val="002B4EB6"/>
    <w:rsid w:val="002E46EB"/>
    <w:rsid w:val="002E670B"/>
    <w:rsid w:val="002E6FD1"/>
    <w:rsid w:val="002F3CA5"/>
    <w:rsid w:val="00300489"/>
    <w:rsid w:val="00305BC0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3562"/>
    <w:rsid w:val="00395772"/>
    <w:rsid w:val="003A0E18"/>
    <w:rsid w:val="003A6980"/>
    <w:rsid w:val="003B6CF5"/>
    <w:rsid w:val="003C47AF"/>
    <w:rsid w:val="003D2429"/>
    <w:rsid w:val="003E3288"/>
    <w:rsid w:val="003E6D39"/>
    <w:rsid w:val="003F7478"/>
    <w:rsid w:val="004049DE"/>
    <w:rsid w:val="00412077"/>
    <w:rsid w:val="00421215"/>
    <w:rsid w:val="00424A45"/>
    <w:rsid w:val="00432689"/>
    <w:rsid w:val="00432816"/>
    <w:rsid w:val="0044142F"/>
    <w:rsid w:val="004435AD"/>
    <w:rsid w:val="00444285"/>
    <w:rsid w:val="00461283"/>
    <w:rsid w:val="0047437A"/>
    <w:rsid w:val="00487705"/>
    <w:rsid w:val="00487AA5"/>
    <w:rsid w:val="004A4366"/>
    <w:rsid w:val="004B32CF"/>
    <w:rsid w:val="004B7FF7"/>
    <w:rsid w:val="004E7D46"/>
    <w:rsid w:val="00543900"/>
    <w:rsid w:val="00544082"/>
    <w:rsid w:val="00555926"/>
    <w:rsid w:val="00564DF0"/>
    <w:rsid w:val="00567E23"/>
    <w:rsid w:val="005820B0"/>
    <w:rsid w:val="005865BB"/>
    <w:rsid w:val="005914D6"/>
    <w:rsid w:val="0059467D"/>
    <w:rsid w:val="005A2FF3"/>
    <w:rsid w:val="005A3033"/>
    <w:rsid w:val="005B678E"/>
    <w:rsid w:val="005C0603"/>
    <w:rsid w:val="005C199B"/>
    <w:rsid w:val="005C3CAA"/>
    <w:rsid w:val="005F5AEE"/>
    <w:rsid w:val="00623E17"/>
    <w:rsid w:val="00642DE9"/>
    <w:rsid w:val="0065322A"/>
    <w:rsid w:val="00663FED"/>
    <w:rsid w:val="006950F8"/>
    <w:rsid w:val="006A1AA8"/>
    <w:rsid w:val="006A57E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DFF"/>
    <w:rsid w:val="0077560D"/>
    <w:rsid w:val="007854DC"/>
    <w:rsid w:val="00786CA4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900DB9"/>
    <w:rsid w:val="00904806"/>
    <w:rsid w:val="00904F86"/>
    <w:rsid w:val="00911E7D"/>
    <w:rsid w:val="00912C96"/>
    <w:rsid w:val="009152E8"/>
    <w:rsid w:val="009262F2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1445"/>
    <w:rsid w:val="00A133DB"/>
    <w:rsid w:val="00A16292"/>
    <w:rsid w:val="00A257FB"/>
    <w:rsid w:val="00A3099E"/>
    <w:rsid w:val="00A43B89"/>
    <w:rsid w:val="00A46C26"/>
    <w:rsid w:val="00A477AC"/>
    <w:rsid w:val="00A50EBF"/>
    <w:rsid w:val="00A55F61"/>
    <w:rsid w:val="00A5759B"/>
    <w:rsid w:val="00A754F9"/>
    <w:rsid w:val="00A9794F"/>
    <w:rsid w:val="00AC00D2"/>
    <w:rsid w:val="00AD4A57"/>
    <w:rsid w:val="00AD4E89"/>
    <w:rsid w:val="00AD7814"/>
    <w:rsid w:val="00AE0661"/>
    <w:rsid w:val="00AE0DF9"/>
    <w:rsid w:val="00AE1E16"/>
    <w:rsid w:val="00B10052"/>
    <w:rsid w:val="00B44431"/>
    <w:rsid w:val="00B73918"/>
    <w:rsid w:val="00B802A8"/>
    <w:rsid w:val="00B80602"/>
    <w:rsid w:val="00B8323F"/>
    <w:rsid w:val="00B84CF6"/>
    <w:rsid w:val="00B866F4"/>
    <w:rsid w:val="00B94268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6C98"/>
    <w:rsid w:val="00C22937"/>
    <w:rsid w:val="00C25957"/>
    <w:rsid w:val="00C420D6"/>
    <w:rsid w:val="00C463EE"/>
    <w:rsid w:val="00C5384C"/>
    <w:rsid w:val="00C625DD"/>
    <w:rsid w:val="00C663B8"/>
    <w:rsid w:val="00C77629"/>
    <w:rsid w:val="00C81F7C"/>
    <w:rsid w:val="00C836B6"/>
    <w:rsid w:val="00C93354"/>
    <w:rsid w:val="00C97F9F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52F6A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A4F86"/>
    <w:rsid w:val="00DC14BB"/>
    <w:rsid w:val="00DC7E8F"/>
    <w:rsid w:val="00DD2532"/>
    <w:rsid w:val="00DD6B04"/>
    <w:rsid w:val="00DE0BA6"/>
    <w:rsid w:val="00E07439"/>
    <w:rsid w:val="00E11C8C"/>
    <w:rsid w:val="00E1556B"/>
    <w:rsid w:val="00E161E5"/>
    <w:rsid w:val="00E2056B"/>
    <w:rsid w:val="00E248F8"/>
    <w:rsid w:val="00E33605"/>
    <w:rsid w:val="00E42A54"/>
    <w:rsid w:val="00E52C9F"/>
    <w:rsid w:val="00E54054"/>
    <w:rsid w:val="00E67E1E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E33C6"/>
    <w:rsid w:val="00EE72BE"/>
    <w:rsid w:val="00EF3BE0"/>
    <w:rsid w:val="00F0182E"/>
    <w:rsid w:val="00F13AFD"/>
    <w:rsid w:val="00F15F01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esia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0DCA8-EF9A-48D6-B006-4A9EAA16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192</TotalTime>
  <Pages>1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Usuario de Windows</cp:lastModifiedBy>
  <cp:revision>5</cp:revision>
  <cp:lastPrinted>2025-02-25T19:31:00Z</cp:lastPrinted>
  <dcterms:created xsi:type="dcterms:W3CDTF">2025-02-25T15:57:00Z</dcterms:created>
  <dcterms:modified xsi:type="dcterms:W3CDTF">2025-02-25T19:31:00Z</dcterms:modified>
</cp:coreProperties>
</file>